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74F45F" w14:textId="77777777" w:rsidR="003C69EC" w:rsidRDefault="002F1726" w:rsidP="00D31D6E">
      <w:pPr>
        <w:pStyle w:val="Ttulo1"/>
        <w:numPr>
          <w:ilvl w:val="0"/>
          <w:numId w:val="27"/>
        </w:numPr>
        <w:rPr>
          <w:noProof/>
          <w:lang w:val="es-ES"/>
        </w:rPr>
      </w:pPr>
      <w:r w:rsidRPr="00B83F7F">
        <w:rPr>
          <w:noProof/>
          <w:lang w:val="es-ES"/>
        </w:rPr>
        <w:t>Nombre del Proyecto</w:t>
      </w:r>
    </w:p>
    <w:p w14:paraId="7DC443F3" w14:textId="77777777" w:rsidR="00E51DBB" w:rsidRDefault="00E51DBB" w:rsidP="00B83F7F">
      <w:pPr>
        <w:rPr>
          <w:lang w:val="es-ES"/>
        </w:rPr>
      </w:pPr>
    </w:p>
    <w:p w14:paraId="67CFE4FC" w14:textId="6D41EB10" w:rsidR="002F1726" w:rsidRDefault="00E51DBB" w:rsidP="00B83F7F">
      <w:pPr>
        <w:rPr>
          <w:rFonts w:cs="Arial"/>
          <w:noProof/>
          <w:lang w:val="es-ES"/>
        </w:rPr>
      </w:pPr>
      <w:r>
        <w:rPr>
          <w:rFonts w:cs="Arial"/>
          <w:noProof/>
          <w:lang w:val="es-ES"/>
        </w:rPr>
        <w:t xml:space="preserve">Sistema de </w:t>
      </w:r>
      <w:r w:rsidR="002F1726" w:rsidRPr="00B83F7F">
        <w:rPr>
          <w:rFonts w:cs="Arial"/>
          <w:noProof/>
          <w:lang w:val="es-ES"/>
        </w:rPr>
        <w:t>Gestió</w:t>
      </w:r>
      <w:r>
        <w:rPr>
          <w:rFonts w:cs="Arial"/>
          <w:noProof/>
          <w:lang w:val="es-ES"/>
        </w:rPr>
        <w:t>n de Pacientes Odontologicos (</w:t>
      </w:r>
      <w:r w:rsidR="002F1726" w:rsidRPr="00B83F7F">
        <w:rPr>
          <w:rFonts w:cs="Arial"/>
          <w:noProof/>
          <w:lang w:val="es-ES"/>
        </w:rPr>
        <w:t>GPO).</w:t>
      </w:r>
    </w:p>
    <w:p w14:paraId="53433255" w14:textId="77777777" w:rsidR="00E91F0F" w:rsidRPr="00B83F7F" w:rsidRDefault="00E91F0F" w:rsidP="00B83F7F">
      <w:pPr>
        <w:rPr>
          <w:rFonts w:cs="Arial"/>
          <w:noProof/>
          <w:lang w:val="es-ES"/>
        </w:rPr>
      </w:pPr>
    </w:p>
    <w:p w14:paraId="2D9076C8" w14:textId="77777777" w:rsidR="002F1726" w:rsidRPr="00D31D6E" w:rsidRDefault="002F1726" w:rsidP="00D31D6E">
      <w:pPr>
        <w:pStyle w:val="Ttulo1"/>
        <w:numPr>
          <w:ilvl w:val="0"/>
          <w:numId w:val="27"/>
        </w:numPr>
        <w:rPr>
          <w:noProof/>
          <w:lang w:val="es-ES"/>
        </w:rPr>
      </w:pPr>
      <w:r w:rsidRPr="00D31D6E">
        <w:rPr>
          <w:noProof/>
          <w:lang w:val="es-ES"/>
        </w:rPr>
        <w:t>Objetivo del proyecto</w:t>
      </w:r>
    </w:p>
    <w:p w14:paraId="1A29AB54" w14:textId="77777777" w:rsidR="002F1726" w:rsidRPr="00B83F7F" w:rsidRDefault="002F1726" w:rsidP="00B83F7F">
      <w:pPr>
        <w:rPr>
          <w:rFonts w:cs="Arial"/>
          <w:noProof/>
          <w:lang w:val="es-ES"/>
        </w:rPr>
      </w:pPr>
    </w:p>
    <w:p w14:paraId="4B9E72BB" w14:textId="056D8D90" w:rsidR="002F1726" w:rsidRDefault="002F1726" w:rsidP="00B83F7F">
      <w:pPr>
        <w:rPr>
          <w:rFonts w:cs="Arial"/>
          <w:noProof/>
          <w:lang w:val="es-ES"/>
        </w:rPr>
      </w:pPr>
      <w:r w:rsidRPr="00B83F7F">
        <w:rPr>
          <w:rFonts w:cs="Arial"/>
          <w:noProof/>
          <w:lang w:val="es-ES"/>
        </w:rPr>
        <w:t>Fortalecer la gestión de</w:t>
      </w:r>
      <w:r w:rsidR="0084346A" w:rsidRPr="00B83F7F">
        <w:rPr>
          <w:rFonts w:cs="Arial"/>
          <w:noProof/>
          <w:lang w:val="es-ES"/>
        </w:rPr>
        <w:t xml:space="preserve"> pacientes para </w:t>
      </w:r>
      <w:r w:rsidR="00E51DBB">
        <w:rPr>
          <w:rFonts w:cs="Arial"/>
          <w:noProof/>
          <w:lang w:val="es-ES"/>
        </w:rPr>
        <w:t xml:space="preserve">los </w:t>
      </w:r>
      <w:r w:rsidR="0084346A" w:rsidRPr="00B83F7F">
        <w:rPr>
          <w:rFonts w:cs="Arial"/>
          <w:noProof/>
          <w:lang w:val="es-ES"/>
        </w:rPr>
        <w:t xml:space="preserve">médicos que </w:t>
      </w:r>
      <w:r w:rsidR="00E51DBB">
        <w:rPr>
          <w:rFonts w:cs="Arial"/>
          <w:noProof/>
          <w:lang w:val="es-ES"/>
        </w:rPr>
        <w:t>prestan servicios odóntologicos</w:t>
      </w:r>
    </w:p>
    <w:p w14:paraId="7BCC84D8" w14:textId="77777777" w:rsidR="00202704" w:rsidRPr="00B83F7F" w:rsidRDefault="00202704" w:rsidP="00B83F7F">
      <w:pPr>
        <w:rPr>
          <w:rFonts w:cs="Arial"/>
          <w:noProof/>
          <w:lang w:val="es-ES"/>
        </w:rPr>
      </w:pPr>
    </w:p>
    <w:p w14:paraId="18A45923" w14:textId="68FDE34F" w:rsidR="0084346A" w:rsidRDefault="0084346A" w:rsidP="007A0661">
      <w:pPr>
        <w:pStyle w:val="Ttulo1"/>
        <w:numPr>
          <w:ilvl w:val="0"/>
          <w:numId w:val="27"/>
        </w:numPr>
        <w:rPr>
          <w:noProof/>
          <w:lang w:val="es-ES"/>
        </w:rPr>
      </w:pPr>
      <w:r w:rsidRPr="00202704">
        <w:rPr>
          <w:noProof/>
          <w:lang w:val="es-ES"/>
        </w:rPr>
        <w:t>Objetivos del Sistema</w:t>
      </w:r>
    </w:p>
    <w:p w14:paraId="3B1D6B70" w14:textId="77777777" w:rsidR="00202704" w:rsidRPr="00202704" w:rsidRDefault="00202704" w:rsidP="00202704">
      <w:pPr>
        <w:rPr>
          <w:lang w:val="es-ES"/>
        </w:rPr>
      </w:pPr>
    </w:p>
    <w:p w14:paraId="58C31D14" w14:textId="3766BD32" w:rsidR="00202704" w:rsidRDefault="001F77B9" w:rsidP="00B83F7F">
      <w:pPr>
        <w:pStyle w:val="Prrafodelista"/>
        <w:numPr>
          <w:ilvl w:val="0"/>
          <w:numId w:val="29"/>
        </w:numPr>
        <w:rPr>
          <w:rFonts w:cs="Arial"/>
          <w:noProof/>
          <w:lang w:val="es-ES"/>
        </w:rPr>
      </w:pPr>
      <w:r w:rsidRPr="00202704">
        <w:rPr>
          <w:rFonts w:cs="Arial"/>
          <w:noProof/>
          <w:lang w:val="es-ES"/>
        </w:rPr>
        <w:t>Optimizar el tiempo de gestión de pacientes de una maner</w:t>
      </w:r>
      <w:r w:rsidR="00E51DBB">
        <w:rPr>
          <w:rFonts w:cs="Arial"/>
          <w:noProof/>
          <w:lang w:val="es-ES"/>
        </w:rPr>
        <w:t>a práctica, flexible e intuitiva</w:t>
      </w:r>
    </w:p>
    <w:p w14:paraId="3B299FD5" w14:textId="77777777" w:rsidR="00202704" w:rsidRDefault="001F77B9" w:rsidP="00B83F7F">
      <w:pPr>
        <w:pStyle w:val="Prrafodelista"/>
        <w:numPr>
          <w:ilvl w:val="0"/>
          <w:numId w:val="29"/>
        </w:numPr>
        <w:rPr>
          <w:rFonts w:cs="Arial"/>
          <w:noProof/>
          <w:lang w:val="es-ES"/>
        </w:rPr>
      </w:pPr>
      <w:r w:rsidRPr="00202704">
        <w:rPr>
          <w:rFonts w:cs="Arial"/>
          <w:noProof/>
          <w:lang w:val="es-ES"/>
        </w:rPr>
        <w:t>Brindar un sistema seguro de respaldo de los servicios brindados por los médicos odontolos</w:t>
      </w:r>
    </w:p>
    <w:p w14:paraId="6553962F" w14:textId="4F0E1F11" w:rsidR="001F77B9" w:rsidRDefault="001F77B9" w:rsidP="00B83F7F">
      <w:pPr>
        <w:pStyle w:val="Prrafodelista"/>
        <w:numPr>
          <w:ilvl w:val="0"/>
          <w:numId w:val="29"/>
        </w:numPr>
        <w:rPr>
          <w:rFonts w:cs="Arial"/>
          <w:noProof/>
          <w:lang w:val="es-ES"/>
        </w:rPr>
      </w:pPr>
      <w:r w:rsidRPr="00202704">
        <w:rPr>
          <w:rFonts w:cs="Arial"/>
          <w:noProof/>
          <w:lang w:val="es-ES"/>
        </w:rPr>
        <w:t>Proporcionar accesibilidad desde cualquier lug</w:t>
      </w:r>
      <w:r w:rsidR="00E51DBB">
        <w:rPr>
          <w:rFonts w:cs="Arial"/>
          <w:noProof/>
          <w:lang w:val="es-ES"/>
        </w:rPr>
        <w:t>ar a los datos de los pacientes</w:t>
      </w:r>
    </w:p>
    <w:p w14:paraId="4FEEB390" w14:textId="77777777" w:rsidR="00E91F0F" w:rsidRPr="00E91F0F" w:rsidRDefault="00E91F0F" w:rsidP="00E91F0F">
      <w:pPr>
        <w:ind w:left="0"/>
        <w:rPr>
          <w:rFonts w:cs="Arial"/>
          <w:noProof/>
          <w:lang w:val="es-ES"/>
        </w:rPr>
      </w:pPr>
    </w:p>
    <w:p w14:paraId="14A610EA" w14:textId="280E2A40" w:rsidR="001F77B9" w:rsidRPr="00202704" w:rsidRDefault="008410ED" w:rsidP="00202704">
      <w:pPr>
        <w:pStyle w:val="Ttulo1"/>
        <w:numPr>
          <w:ilvl w:val="0"/>
          <w:numId w:val="27"/>
        </w:numPr>
        <w:rPr>
          <w:noProof/>
          <w:lang w:val="es-ES"/>
        </w:rPr>
      </w:pPr>
      <w:r w:rsidRPr="00202704">
        <w:rPr>
          <w:noProof/>
          <w:lang w:val="es-ES"/>
        </w:rPr>
        <w:t>Alcance del Proyecto</w:t>
      </w:r>
    </w:p>
    <w:p w14:paraId="41E39CA7" w14:textId="77777777" w:rsidR="008410ED" w:rsidRDefault="008410ED" w:rsidP="00B83F7F">
      <w:pPr>
        <w:rPr>
          <w:rFonts w:cs="Arial"/>
          <w:noProof/>
          <w:lang w:val="es-ES"/>
        </w:rPr>
      </w:pPr>
    </w:p>
    <w:p w14:paraId="18E10B4C" w14:textId="313C8B81" w:rsidR="00E91F0F" w:rsidRDefault="009E2F8D" w:rsidP="00E91F0F">
      <w:pPr>
        <w:rPr>
          <w:noProof/>
          <w:lang w:val="es-ES"/>
        </w:rPr>
      </w:pPr>
      <w:r w:rsidRPr="00E91F0F">
        <w:rPr>
          <w:noProof/>
          <w:lang w:val="es-ES"/>
        </w:rPr>
        <w:t xml:space="preserve">Este proyecto es el inicio a un concepto más global de Gestión destinado al campo de la odontología. En este caso, se busca desarrollar una herramienta </w:t>
      </w:r>
      <w:r w:rsidR="00E51DBB">
        <w:rPr>
          <w:noProof/>
          <w:lang w:val="es-ES"/>
        </w:rPr>
        <w:t xml:space="preserve">simple, de fácil acceso y de </w:t>
      </w:r>
      <w:r w:rsidR="00C423CC" w:rsidRPr="00E91F0F">
        <w:rPr>
          <w:noProof/>
          <w:lang w:val="es-ES"/>
        </w:rPr>
        <w:t>calidad suficientemente alta para ser utilizado por cualquier clinica.</w:t>
      </w:r>
    </w:p>
    <w:p w14:paraId="196AFE13" w14:textId="61DED683" w:rsidR="00E91F0F" w:rsidRDefault="004758CD" w:rsidP="00E91F0F">
      <w:pPr>
        <w:rPr>
          <w:noProof/>
          <w:lang w:val="es-ES"/>
        </w:rPr>
      </w:pPr>
      <w:r w:rsidRPr="00E91F0F">
        <w:rPr>
          <w:noProof/>
          <w:lang w:val="es-ES"/>
        </w:rPr>
        <w:t>El GPO podra ayudar a los odontologos a tener un banco de pacientes</w:t>
      </w:r>
      <w:r w:rsidR="00DA620B" w:rsidRPr="00E91F0F">
        <w:rPr>
          <w:noProof/>
          <w:lang w:val="es-ES"/>
        </w:rPr>
        <w:t>,</w:t>
      </w:r>
      <w:r w:rsidRPr="00E91F0F">
        <w:rPr>
          <w:noProof/>
          <w:lang w:val="es-ES"/>
        </w:rPr>
        <w:t xml:space="preserve"> los cuales ellos mi</w:t>
      </w:r>
      <w:r w:rsidR="00E51DBB">
        <w:rPr>
          <w:noProof/>
          <w:lang w:val="es-ES"/>
        </w:rPr>
        <w:t>smo deberá</w:t>
      </w:r>
      <w:r w:rsidR="00DA620B" w:rsidRPr="00E91F0F">
        <w:rPr>
          <w:noProof/>
          <w:lang w:val="es-ES"/>
        </w:rPr>
        <w:t xml:space="preserve">n registrar </w:t>
      </w:r>
      <w:r w:rsidRPr="00E91F0F">
        <w:rPr>
          <w:noProof/>
          <w:lang w:val="es-ES"/>
        </w:rPr>
        <w:t>sus historiales</w:t>
      </w:r>
      <w:r w:rsidR="00DA620B" w:rsidRPr="00E91F0F">
        <w:rPr>
          <w:noProof/>
          <w:lang w:val="es-ES"/>
        </w:rPr>
        <w:t xml:space="preserve"> medicos, asi tambien este permitirá</w:t>
      </w:r>
      <w:r w:rsidRPr="00E91F0F">
        <w:rPr>
          <w:noProof/>
          <w:lang w:val="es-ES"/>
        </w:rPr>
        <w:t xml:space="preserve"> el registro e </w:t>
      </w:r>
      <w:r w:rsidRPr="00E91F0F">
        <w:rPr>
          <w:noProof/>
          <w:lang w:val="es-ES"/>
        </w:rPr>
        <w:lastRenderedPageBreak/>
        <w:t>impresión de tratamientos personalizados para cada paciente, a</w:t>
      </w:r>
      <w:r w:rsidR="00DA620B" w:rsidRPr="00E91F0F">
        <w:rPr>
          <w:noProof/>
          <w:lang w:val="es-ES"/>
        </w:rPr>
        <w:t>demas de mostrar reportes estadí</w:t>
      </w:r>
      <w:r w:rsidRPr="00E91F0F">
        <w:rPr>
          <w:noProof/>
          <w:lang w:val="es-ES"/>
        </w:rPr>
        <w:t>sticos de los servicios brindado, esto con el fin de mejorar la productividad del usuario (odontologos en general).</w:t>
      </w:r>
    </w:p>
    <w:p w14:paraId="4541EF12" w14:textId="1C2E7005" w:rsidR="00E51DBB" w:rsidRPr="00E91F0F" w:rsidRDefault="00E51DBB" w:rsidP="00E51DBB">
      <w:pPr>
        <w:rPr>
          <w:noProof/>
          <w:lang w:val="es-ES"/>
        </w:rPr>
      </w:pPr>
      <w:r w:rsidRPr="00E91F0F">
        <w:rPr>
          <w:noProof/>
          <w:lang w:val="es-ES"/>
        </w:rPr>
        <w:t xml:space="preserve">Una de las principales características que contará el sistema es la generación de reportes de servicios realizados a cualquier </w:t>
      </w:r>
      <w:r>
        <w:rPr>
          <w:noProof/>
          <w:lang w:val="es-ES"/>
        </w:rPr>
        <w:t>paciente</w:t>
      </w:r>
      <w:r w:rsidRPr="00E91F0F">
        <w:rPr>
          <w:noProof/>
          <w:lang w:val="es-ES"/>
        </w:rPr>
        <w:t>, con lo que el usuario encargado contará con un mejor entendimiento.</w:t>
      </w:r>
    </w:p>
    <w:p w14:paraId="09C25355" w14:textId="77777777" w:rsidR="00E91F0F" w:rsidRDefault="004758CD" w:rsidP="00E91F0F">
      <w:pPr>
        <w:rPr>
          <w:noProof/>
          <w:lang w:val="es-ES"/>
        </w:rPr>
      </w:pPr>
      <w:r w:rsidRPr="00E91F0F">
        <w:rPr>
          <w:noProof/>
          <w:lang w:val="es-ES"/>
        </w:rPr>
        <w:t xml:space="preserve">Otro aspecto importante es que el sistema </w:t>
      </w:r>
      <w:r w:rsidR="00DA620B" w:rsidRPr="00E91F0F">
        <w:rPr>
          <w:noProof/>
          <w:lang w:val="es-ES"/>
        </w:rPr>
        <w:t xml:space="preserve">permitirá </w:t>
      </w:r>
      <w:r w:rsidRPr="00E91F0F">
        <w:rPr>
          <w:noProof/>
          <w:lang w:val="es-ES"/>
        </w:rPr>
        <w:t>una agenda electronica capaz de resgistrar eventos en una fecha dada para un paciente en especifico.</w:t>
      </w:r>
    </w:p>
    <w:p w14:paraId="6E175A73" w14:textId="77777777" w:rsidR="00E91F0F" w:rsidRPr="00E91F0F" w:rsidRDefault="00DA620B" w:rsidP="00E91F0F">
      <w:pPr>
        <w:rPr>
          <w:noProof/>
          <w:lang w:val="es-ES"/>
        </w:rPr>
      </w:pPr>
      <w:r w:rsidRPr="00E91F0F">
        <w:rPr>
          <w:noProof/>
          <w:lang w:val="es-ES"/>
        </w:rPr>
        <w:t>GPO podrá ser accedido</w:t>
      </w:r>
      <w:r w:rsidR="00B07413" w:rsidRPr="00E91F0F">
        <w:rPr>
          <w:noProof/>
          <w:lang w:val="es-ES"/>
        </w:rPr>
        <w:t xml:space="preserve"> por cualquier computador que se encuentre conectado al INTERNET, incluyendo la técnica “</w:t>
      </w:r>
      <w:r w:rsidR="002C4211" w:rsidRPr="00E91F0F">
        <w:rPr>
          <w:noProof/>
          <w:lang w:val="es-ES"/>
        </w:rPr>
        <w:t>Responsive</w:t>
      </w:r>
      <w:r w:rsidR="00B07413" w:rsidRPr="00E91F0F">
        <w:rPr>
          <w:noProof/>
          <w:lang w:val="es-ES"/>
        </w:rPr>
        <w:t>” que permitira una visualización de diseño más agradable para cualquier disposito.</w:t>
      </w:r>
    </w:p>
    <w:p w14:paraId="39E9F89B" w14:textId="480FDB98" w:rsidR="00C423CC" w:rsidRPr="00E91F0F" w:rsidRDefault="00E51DBB" w:rsidP="00E91F0F">
      <w:pPr>
        <w:rPr>
          <w:rFonts w:cs="Arial"/>
          <w:noProof/>
          <w:lang w:val="es-ES"/>
        </w:rPr>
      </w:pPr>
      <w:r>
        <w:rPr>
          <w:rFonts w:cs="Arial"/>
          <w:noProof/>
          <w:lang w:val="es-ES"/>
        </w:rPr>
        <w:t>Para cumplir</w:t>
      </w:r>
      <w:r w:rsidR="00C423CC" w:rsidRPr="00E91F0F">
        <w:rPr>
          <w:rFonts w:cs="Arial"/>
          <w:noProof/>
          <w:lang w:val="es-ES"/>
        </w:rPr>
        <w:t xml:space="preserve"> con </w:t>
      </w:r>
      <w:r w:rsidR="003302E0" w:rsidRPr="00E91F0F">
        <w:rPr>
          <w:rFonts w:cs="Arial"/>
          <w:noProof/>
          <w:lang w:val="es-ES"/>
        </w:rPr>
        <w:t>lo mencionado, se contará con un estimado de 3 meses para lograr el desarrollo en su totalidad.</w:t>
      </w:r>
    </w:p>
    <w:p w14:paraId="0C1A4033" w14:textId="77777777" w:rsidR="00B07413" w:rsidRPr="00B83F7F" w:rsidRDefault="00B07413" w:rsidP="00B83F7F">
      <w:pPr>
        <w:rPr>
          <w:rFonts w:cs="Arial"/>
          <w:noProof/>
          <w:lang w:val="es-ES"/>
        </w:rPr>
      </w:pPr>
    </w:p>
    <w:p w14:paraId="661D9E5F" w14:textId="15A4E2BD" w:rsidR="001F77B9" w:rsidRPr="00B83F7F" w:rsidRDefault="008410ED" w:rsidP="00E91F0F">
      <w:pPr>
        <w:pStyle w:val="Ttulo1"/>
        <w:numPr>
          <w:ilvl w:val="0"/>
          <w:numId w:val="27"/>
        </w:numPr>
        <w:rPr>
          <w:noProof/>
          <w:lang w:val="es-ES"/>
        </w:rPr>
      </w:pPr>
      <w:r w:rsidRPr="00B83F7F">
        <w:rPr>
          <w:noProof/>
          <w:lang w:val="es-ES"/>
        </w:rPr>
        <w:t>Recopilación de requisitos para WebApps</w:t>
      </w:r>
    </w:p>
    <w:p w14:paraId="1951850C" w14:textId="77777777" w:rsidR="008410ED" w:rsidRPr="00B83F7F" w:rsidRDefault="008410ED" w:rsidP="00B83F7F">
      <w:pPr>
        <w:rPr>
          <w:rFonts w:cs="Arial"/>
          <w:noProof/>
          <w:lang w:val="es-ES"/>
        </w:rPr>
      </w:pPr>
    </w:p>
    <w:p w14:paraId="6769CB5D" w14:textId="6854C310" w:rsidR="008410ED" w:rsidRPr="00B83F7F" w:rsidRDefault="008410ED" w:rsidP="00E91F0F">
      <w:pPr>
        <w:pStyle w:val="Ttulo2"/>
        <w:numPr>
          <w:ilvl w:val="1"/>
          <w:numId w:val="27"/>
        </w:numPr>
        <w:rPr>
          <w:noProof/>
          <w:lang w:val="es-ES"/>
        </w:rPr>
      </w:pPr>
      <w:r w:rsidRPr="00B83F7F">
        <w:rPr>
          <w:noProof/>
          <w:lang w:val="es-ES"/>
        </w:rPr>
        <w:t>Requisitos Funcionales</w:t>
      </w:r>
    </w:p>
    <w:p w14:paraId="16CC3A2C" w14:textId="77777777" w:rsidR="00E91F0F" w:rsidRDefault="00E91F0F" w:rsidP="00E91F0F">
      <w:pPr>
        <w:rPr>
          <w:noProof/>
          <w:lang w:val="es-ES"/>
        </w:rPr>
      </w:pPr>
    </w:p>
    <w:p w14:paraId="60AB9CDA" w14:textId="77777777" w:rsidR="00EB412E" w:rsidRPr="00E91F0F" w:rsidRDefault="00EB412E" w:rsidP="00E91F0F">
      <w:pPr>
        <w:pStyle w:val="Prrafodelista"/>
        <w:numPr>
          <w:ilvl w:val="1"/>
          <w:numId w:val="31"/>
        </w:numPr>
        <w:rPr>
          <w:noProof/>
          <w:lang w:val="es-ES"/>
        </w:rPr>
      </w:pPr>
      <w:r w:rsidRPr="00E91F0F">
        <w:rPr>
          <w:noProof/>
          <w:lang w:val="es-ES"/>
        </w:rPr>
        <w:t>El Odontologo podra c</w:t>
      </w:r>
      <w:r w:rsidR="0084346A" w:rsidRPr="00E91F0F">
        <w:rPr>
          <w:noProof/>
          <w:lang w:val="es-ES"/>
        </w:rPr>
        <w:t xml:space="preserve">alendirizar </w:t>
      </w:r>
      <w:r w:rsidRPr="00E91F0F">
        <w:rPr>
          <w:noProof/>
          <w:lang w:val="es-ES"/>
        </w:rPr>
        <w:t>sus cita</w:t>
      </w:r>
    </w:p>
    <w:p w14:paraId="32AD50E1" w14:textId="77777777" w:rsidR="00EB412E" w:rsidRPr="00E91F0F" w:rsidRDefault="00EB412E" w:rsidP="00E91F0F">
      <w:pPr>
        <w:pStyle w:val="Prrafodelista"/>
        <w:numPr>
          <w:ilvl w:val="1"/>
          <w:numId w:val="31"/>
        </w:numPr>
        <w:rPr>
          <w:noProof/>
          <w:lang w:val="es-ES"/>
        </w:rPr>
      </w:pPr>
      <w:r w:rsidRPr="00E91F0F">
        <w:rPr>
          <w:noProof/>
          <w:lang w:val="es-ES"/>
        </w:rPr>
        <w:t>El usuario deberá tener la posibilidad de registrarse e iniciar sesión en SWGPO</w:t>
      </w:r>
    </w:p>
    <w:p w14:paraId="3E04A0FA" w14:textId="77777777" w:rsidR="0084346A" w:rsidRPr="00E91F0F" w:rsidRDefault="005500A8" w:rsidP="00E91F0F">
      <w:pPr>
        <w:pStyle w:val="Prrafodelista"/>
        <w:numPr>
          <w:ilvl w:val="1"/>
          <w:numId w:val="31"/>
        </w:numPr>
        <w:rPr>
          <w:noProof/>
          <w:lang w:val="es-ES"/>
        </w:rPr>
      </w:pPr>
      <w:r w:rsidRPr="00E91F0F">
        <w:rPr>
          <w:noProof/>
          <w:lang w:val="es-ES"/>
        </w:rPr>
        <w:t>El odontologo podrá g</w:t>
      </w:r>
      <w:r w:rsidR="0084346A" w:rsidRPr="00E91F0F">
        <w:rPr>
          <w:noProof/>
          <w:lang w:val="es-ES"/>
        </w:rPr>
        <w:t>estionar las consultas y atenciones médicas</w:t>
      </w:r>
      <w:r w:rsidRPr="00E91F0F">
        <w:rPr>
          <w:noProof/>
          <w:lang w:val="es-ES"/>
        </w:rPr>
        <w:t xml:space="preserve"> de sus pacientes</w:t>
      </w:r>
    </w:p>
    <w:p w14:paraId="52A07D79" w14:textId="77777777" w:rsidR="0084346A" w:rsidRPr="00E91F0F" w:rsidRDefault="005500A8" w:rsidP="00E91F0F">
      <w:pPr>
        <w:pStyle w:val="Prrafodelista"/>
        <w:numPr>
          <w:ilvl w:val="1"/>
          <w:numId w:val="31"/>
        </w:numPr>
        <w:rPr>
          <w:noProof/>
          <w:lang w:val="es-ES"/>
        </w:rPr>
      </w:pPr>
      <w:r w:rsidRPr="00E91F0F">
        <w:rPr>
          <w:noProof/>
          <w:lang w:val="es-ES"/>
        </w:rPr>
        <w:t>El odontologo podrá p</w:t>
      </w:r>
      <w:r w:rsidR="0084346A" w:rsidRPr="00E91F0F">
        <w:rPr>
          <w:noProof/>
          <w:lang w:val="es-ES"/>
        </w:rPr>
        <w:t>ersonalizar tratamientos para pacientes de forma general y éspecifica</w:t>
      </w:r>
    </w:p>
    <w:p w14:paraId="71FA5EF3" w14:textId="77777777" w:rsidR="0084346A" w:rsidRPr="00E91F0F" w:rsidRDefault="0084346A" w:rsidP="00E91F0F">
      <w:pPr>
        <w:pStyle w:val="Prrafodelista"/>
        <w:numPr>
          <w:ilvl w:val="1"/>
          <w:numId w:val="31"/>
        </w:numPr>
        <w:rPr>
          <w:noProof/>
          <w:lang w:val="es-ES"/>
        </w:rPr>
      </w:pPr>
      <w:r w:rsidRPr="00E91F0F">
        <w:rPr>
          <w:noProof/>
          <w:lang w:val="es-ES"/>
        </w:rPr>
        <w:t>Generar informes médicos extenso y completo</w:t>
      </w:r>
    </w:p>
    <w:p w14:paraId="2D1981DF" w14:textId="77777777" w:rsidR="0084346A" w:rsidRPr="00E91F0F" w:rsidRDefault="0084346A" w:rsidP="00E91F0F">
      <w:pPr>
        <w:pStyle w:val="Prrafodelista"/>
        <w:numPr>
          <w:ilvl w:val="1"/>
          <w:numId w:val="31"/>
        </w:numPr>
        <w:rPr>
          <w:noProof/>
          <w:lang w:val="es-ES"/>
        </w:rPr>
      </w:pPr>
      <w:r w:rsidRPr="00E91F0F">
        <w:rPr>
          <w:noProof/>
          <w:lang w:val="es-ES"/>
        </w:rPr>
        <w:t>Generar recetas médicas e indicaciones para pacientes.</w:t>
      </w:r>
    </w:p>
    <w:p w14:paraId="46980993" w14:textId="77777777" w:rsidR="0084346A" w:rsidRPr="00E91F0F" w:rsidRDefault="005500A8" w:rsidP="00E91F0F">
      <w:pPr>
        <w:pStyle w:val="Prrafodelista"/>
        <w:numPr>
          <w:ilvl w:val="1"/>
          <w:numId w:val="31"/>
        </w:numPr>
        <w:rPr>
          <w:noProof/>
          <w:lang w:val="es-ES"/>
        </w:rPr>
      </w:pPr>
      <w:r w:rsidRPr="00E91F0F">
        <w:rPr>
          <w:noProof/>
          <w:lang w:val="es-ES"/>
        </w:rPr>
        <w:lastRenderedPageBreak/>
        <w:t>El Odontologo deberá tener la posibilidad de registra y editar pacientes</w:t>
      </w:r>
    </w:p>
    <w:p w14:paraId="51B423C5" w14:textId="77777777" w:rsidR="005500A8" w:rsidRPr="00E91F0F" w:rsidRDefault="005500A8" w:rsidP="00E91F0F">
      <w:pPr>
        <w:pStyle w:val="Prrafodelista"/>
        <w:numPr>
          <w:ilvl w:val="1"/>
          <w:numId w:val="31"/>
        </w:numPr>
        <w:rPr>
          <w:noProof/>
          <w:lang w:val="es-ES"/>
        </w:rPr>
      </w:pPr>
      <w:r w:rsidRPr="00E91F0F">
        <w:rPr>
          <w:noProof/>
          <w:lang w:val="es-ES"/>
        </w:rPr>
        <w:t>El sistema brindará un servicio de notificación de control de pacientes e informará de manera general aspectos de medicina odontologica</w:t>
      </w:r>
    </w:p>
    <w:p w14:paraId="06CD0E78" w14:textId="77777777" w:rsidR="006C3807" w:rsidRPr="00E91F0F" w:rsidRDefault="006C3807" w:rsidP="00E91F0F">
      <w:pPr>
        <w:pStyle w:val="Prrafodelista"/>
        <w:numPr>
          <w:ilvl w:val="1"/>
          <w:numId w:val="31"/>
        </w:numPr>
        <w:rPr>
          <w:noProof/>
          <w:lang w:val="es-ES"/>
        </w:rPr>
      </w:pPr>
      <w:r w:rsidRPr="00E91F0F">
        <w:rPr>
          <w:noProof/>
          <w:lang w:val="es-ES"/>
        </w:rPr>
        <w:t>El sistema proporcionará un mecanismo automatico de notificación para citas proximas</w:t>
      </w:r>
    </w:p>
    <w:p w14:paraId="01BD2D3C" w14:textId="77777777" w:rsidR="00E91F0F" w:rsidRPr="00B83F7F" w:rsidRDefault="00E91F0F" w:rsidP="00E91F0F">
      <w:pPr>
        <w:rPr>
          <w:noProof/>
          <w:lang w:val="es-ES"/>
        </w:rPr>
      </w:pPr>
    </w:p>
    <w:p w14:paraId="2BCEB624" w14:textId="425F4F5E" w:rsidR="00681943" w:rsidRPr="00B83F7F" w:rsidRDefault="00681943" w:rsidP="00E91F0F">
      <w:pPr>
        <w:pStyle w:val="Ttulo2"/>
        <w:numPr>
          <w:ilvl w:val="1"/>
          <w:numId w:val="27"/>
        </w:numPr>
        <w:rPr>
          <w:noProof/>
          <w:lang w:val="es-ES"/>
        </w:rPr>
      </w:pPr>
      <w:r w:rsidRPr="00B83F7F">
        <w:rPr>
          <w:noProof/>
          <w:lang w:val="es-ES"/>
        </w:rPr>
        <w:t>Requisitos no funcionales</w:t>
      </w:r>
    </w:p>
    <w:p w14:paraId="5D74986C" w14:textId="77777777" w:rsidR="00E91F0F" w:rsidRDefault="00E91F0F" w:rsidP="00E91F0F">
      <w:pPr>
        <w:rPr>
          <w:noProof/>
          <w:lang w:val="es-ES"/>
        </w:rPr>
      </w:pPr>
    </w:p>
    <w:p w14:paraId="342E447E" w14:textId="77777777" w:rsidR="00681943" w:rsidRPr="00B83F7F" w:rsidRDefault="00681943" w:rsidP="00E91F0F">
      <w:pPr>
        <w:pStyle w:val="Ttulo3"/>
        <w:rPr>
          <w:noProof/>
          <w:lang w:val="es-ES"/>
        </w:rPr>
      </w:pPr>
      <w:r w:rsidRPr="00B83F7F">
        <w:rPr>
          <w:noProof/>
          <w:lang w:val="es-ES"/>
        </w:rPr>
        <w:t xml:space="preserve">Seguridad: </w:t>
      </w:r>
    </w:p>
    <w:p w14:paraId="4E95476D" w14:textId="77777777" w:rsidR="00202D40" w:rsidRDefault="00202D40" w:rsidP="00E91F0F">
      <w:pPr>
        <w:rPr>
          <w:noProof/>
          <w:lang w:val="es-ES"/>
        </w:rPr>
      </w:pPr>
    </w:p>
    <w:p w14:paraId="3AE61996" w14:textId="77777777" w:rsidR="00202D40" w:rsidRDefault="00681943" w:rsidP="00E91F0F">
      <w:pPr>
        <w:pStyle w:val="Prrafodelista"/>
        <w:numPr>
          <w:ilvl w:val="0"/>
          <w:numId w:val="32"/>
        </w:numPr>
        <w:rPr>
          <w:noProof/>
          <w:lang w:val="es-ES"/>
        </w:rPr>
      </w:pPr>
      <w:r w:rsidRPr="00202D40">
        <w:rPr>
          <w:noProof/>
          <w:lang w:val="es-ES"/>
        </w:rPr>
        <w:t>El sistema solicitará notificación por Login y Password</w:t>
      </w:r>
    </w:p>
    <w:p w14:paraId="782A3A37" w14:textId="0793ED84" w:rsidR="00202D40" w:rsidRDefault="00681943" w:rsidP="00202D40">
      <w:pPr>
        <w:pStyle w:val="Prrafodelista"/>
        <w:numPr>
          <w:ilvl w:val="0"/>
          <w:numId w:val="32"/>
        </w:numPr>
        <w:rPr>
          <w:noProof/>
          <w:lang w:val="es-ES"/>
        </w:rPr>
      </w:pPr>
      <w:r w:rsidRPr="00202D40">
        <w:rPr>
          <w:noProof/>
          <w:lang w:val="es-ES"/>
        </w:rPr>
        <w:t>El sistema cifrará la contraseña para una mayor seguridad en el acceso del usuario</w:t>
      </w:r>
    </w:p>
    <w:p w14:paraId="510B9CAC" w14:textId="77777777" w:rsidR="00202D40" w:rsidRPr="00202D40" w:rsidRDefault="00202D40" w:rsidP="00202D40">
      <w:pPr>
        <w:rPr>
          <w:noProof/>
          <w:lang w:val="es-ES"/>
        </w:rPr>
      </w:pPr>
    </w:p>
    <w:p w14:paraId="0BA15523" w14:textId="77777777" w:rsidR="00681943" w:rsidRPr="00B83F7F" w:rsidRDefault="00681943" w:rsidP="00E91F0F">
      <w:pPr>
        <w:pStyle w:val="Ttulo3"/>
        <w:rPr>
          <w:noProof/>
          <w:lang w:val="es-ES"/>
        </w:rPr>
      </w:pPr>
      <w:r w:rsidRPr="00B83F7F">
        <w:rPr>
          <w:noProof/>
          <w:lang w:val="es-ES"/>
        </w:rPr>
        <w:t>Operativilidad:</w:t>
      </w:r>
    </w:p>
    <w:p w14:paraId="269E77FB" w14:textId="77777777" w:rsidR="00202D40" w:rsidRDefault="00202D40" w:rsidP="00E91F0F">
      <w:pPr>
        <w:rPr>
          <w:noProof/>
          <w:lang w:val="es-ES"/>
        </w:rPr>
      </w:pPr>
    </w:p>
    <w:p w14:paraId="474BC51B" w14:textId="77777777" w:rsidR="00681943" w:rsidRPr="00202D40" w:rsidRDefault="00B83F7F" w:rsidP="00202D40">
      <w:pPr>
        <w:pStyle w:val="Prrafodelista"/>
        <w:ind w:left="1428"/>
        <w:rPr>
          <w:noProof/>
          <w:lang w:val="es-ES"/>
        </w:rPr>
      </w:pPr>
      <w:r w:rsidRPr="00202D40">
        <w:rPr>
          <w:noProof/>
          <w:lang w:val="es-ES"/>
        </w:rPr>
        <w:t xml:space="preserve">El </w:t>
      </w:r>
      <w:r w:rsidR="00681943" w:rsidRPr="00202D40">
        <w:rPr>
          <w:noProof/>
          <w:lang w:val="es-ES"/>
        </w:rPr>
        <w:t>si</w:t>
      </w:r>
      <w:r w:rsidRPr="00202D40">
        <w:rPr>
          <w:noProof/>
          <w:lang w:val="es-ES"/>
        </w:rPr>
        <w:t>s</w:t>
      </w:r>
      <w:r w:rsidR="00681943" w:rsidRPr="00202D40">
        <w:rPr>
          <w:noProof/>
          <w:lang w:val="es-ES"/>
        </w:rPr>
        <w:t>tema será implementado de manera que se pueda ejecutar en cualquier explorador y sistema operativo</w:t>
      </w:r>
    </w:p>
    <w:p w14:paraId="40D568C9" w14:textId="77777777" w:rsidR="00681943" w:rsidRPr="00B83F7F" w:rsidRDefault="00B83F7F" w:rsidP="007A0661">
      <w:pPr>
        <w:pStyle w:val="Ttulo3"/>
        <w:rPr>
          <w:noProof/>
          <w:lang w:val="es-ES"/>
        </w:rPr>
      </w:pPr>
      <w:r w:rsidRPr="00B83F7F">
        <w:rPr>
          <w:noProof/>
          <w:lang w:val="es-ES"/>
        </w:rPr>
        <w:t>Estadares:</w:t>
      </w:r>
    </w:p>
    <w:p w14:paraId="17886D00" w14:textId="77777777" w:rsidR="00202D40" w:rsidRDefault="00202D40" w:rsidP="00E91F0F">
      <w:pPr>
        <w:rPr>
          <w:noProof/>
          <w:lang w:val="es-ES"/>
        </w:rPr>
      </w:pPr>
    </w:p>
    <w:p w14:paraId="5621C7E7" w14:textId="77777777" w:rsidR="00B83F7F" w:rsidRDefault="00B83F7F" w:rsidP="00202D40">
      <w:pPr>
        <w:pStyle w:val="Prrafodelista"/>
        <w:ind w:left="1428"/>
        <w:rPr>
          <w:noProof/>
          <w:lang w:val="es-ES"/>
        </w:rPr>
      </w:pPr>
      <w:r w:rsidRPr="00202D40">
        <w:rPr>
          <w:noProof/>
          <w:lang w:val="es-ES"/>
        </w:rPr>
        <w:t>La aplicación web será diseñada e implementada siguiendo los lineamientos establecidos por la ISO 25000, Estadar de diseño para sitios web</w:t>
      </w:r>
    </w:p>
    <w:p w14:paraId="31EA9F5C" w14:textId="77777777" w:rsidR="00202D40" w:rsidRDefault="00202D40" w:rsidP="00202D40">
      <w:pPr>
        <w:rPr>
          <w:noProof/>
          <w:lang w:val="es-ES"/>
        </w:rPr>
      </w:pPr>
    </w:p>
    <w:p w14:paraId="236840C5" w14:textId="77777777" w:rsidR="00E51DBB" w:rsidRPr="00202D40" w:rsidRDefault="00E51DBB" w:rsidP="00202D40">
      <w:pPr>
        <w:rPr>
          <w:noProof/>
          <w:lang w:val="es-ES"/>
        </w:rPr>
      </w:pPr>
    </w:p>
    <w:p w14:paraId="68FEBD6F" w14:textId="77777777" w:rsidR="00B83F7F" w:rsidRPr="00B83F7F" w:rsidRDefault="00B83F7F" w:rsidP="007A0661">
      <w:pPr>
        <w:pStyle w:val="Ttulo3"/>
        <w:rPr>
          <w:noProof/>
          <w:lang w:val="es-ES"/>
        </w:rPr>
      </w:pPr>
      <w:r w:rsidRPr="00B83F7F">
        <w:rPr>
          <w:noProof/>
          <w:lang w:val="es-ES"/>
        </w:rPr>
        <w:lastRenderedPageBreak/>
        <w:t>Fiabilidad:</w:t>
      </w:r>
    </w:p>
    <w:p w14:paraId="3E99D60F" w14:textId="77777777" w:rsidR="00202D40" w:rsidRDefault="00202D40" w:rsidP="00E91F0F">
      <w:pPr>
        <w:rPr>
          <w:noProof/>
          <w:lang w:val="es-ES"/>
        </w:rPr>
      </w:pPr>
    </w:p>
    <w:p w14:paraId="0FB64755" w14:textId="77777777" w:rsidR="00B83F7F" w:rsidRDefault="00B83F7F" w:rsidP="00202D40">
      <w:pPr>
        <w:pStyle w:val="Prrafodelista"/>
        <w:ind w:left="1428"/>
        <w:rPr>
          <w:noProof/>
          <w:lang w:val="es-ES"/>
        </w:rPr>
      </w:pPr>
      <w:r w:rsidRPr="00202D40">
        <w:rPr>
          <w:noProof/>
          <w:lang w:val="es-ES"/>
        </w:rPr>
        <w:t>El sistema será diseñado e implementado de manera susceptibles a fallos o interrupciones en el proceso o ejecución</w:t>
      </w:r>
    </w:p>
    <w:p w14:paraId="75CCD68C" w14:textId="77777777" w:rsidR="00202D40" w:rsidRPr="00202D40" w:rsidRDefault="00202D40" w:rsidP="00202D40">
      <w:pPr>
        <w:pStyle w:val="Prrafodelista"/>
        <w:ind w:left="1428"/>
        <w:rPr>
          <w:noProof/>
          <w:lang w:val="es-ES"/>
        </w:rPr>
      </w:pPr>
    </w:p>
    <w:p w14:paraId="5EDB52F5" w14:textId="77777777" w:rsidR="00B83F7F" w:rsidRPr="00B83F7F" w:rsidRDefault="00B83F7F" w:rsidP="007A0661">
      <w:pPr>
        <w:pStyle w:val="Ttulo3"/>
        <w:rPr>
          <w:noProof/>
          <w:lang w:val="es-ES"/>
        </w:rPr>
      </w:pPr>
      <w:r w:rsidRPr="00B83F7F">
        <w:rPr>
          <w:noProof/>
          <w:lang w:val="es-ES"/>
        </w:rPr>
        <w:t>Modular (investigar)</w:t>
      </w:r>
    </w:p>
    <w:p w14:paraId="69924042" w14:textId="2AB81F63" w:rsidR="007A0661" w:rsidRDefault="007A0661" w:rsidP="00E91F0F">
      <w:pPr>
        <w:rPr>
          <w:noProof/>
          <w:lang w:val="es-ES"/>
        </w:rPr>
      </w:pPr>
      <w:r>
        <w:rPr>
          <w:noProof/>
          <w:lang w:val="es-ES"/>
        </w:rPr>
        <w:t>Investigar??</w:t>
      </w:r>
    </w:p>
    <w:p w14:paraId="4E4F9E3D" w14:textId="77777777" w:rsidR="00202D40" w:rsidRDefault="00202D40" w:rsidP="00E91F0F">
      <w:pPr>
        <w:rPr>
          <w:noProof/>
          <w:lang w:val="es-ES"/>
        </w:rPr>
      </w:pPr>
    </w:p>
    <w:p w14:paraId="5F76663F" w14:textId="77777777" w:rsidR="00202D40" w:rsidRDefault="00202D40" w:rsidP="00E91F0F">
      <w:pPr>
        <w:rPr>
          <w:noProof/>
          <w:lang w:val="es-ES"/>
        </w:rPr>
      </w:pPr>
    </w:p>
    <w:p w14:paraId="5C3D61CA" w14:textId="77777777" w:rsidR="00202D40" w:rsidRDefault="00202D40" w:rsidP="00E91F0F">
      <w:pPr>
        <w:rPr>
          <w:noProof/>
          <w:lang w:val="es-ES"/>
        </w:rPr>
      </w:pPr>
    </w:p>
    <w:p w14:paraId="1F0A5AFF" w14:textId="77777777" w:rsidR="00B83F7F" w:rsidRPr="00B83F7F" w:rsidRDefault="00B83F7F" w:rsidP="007A0661">
      <w:pPr>
        <w:pStyle w:val="Ttulo3"/>
        <w:rPr>
          <w:noProof/>
          <w:lang w:val="es-ES"/>
        </w:rPr>
      </w:pPr>
      <w:r w:rsidRPr="00B83F7F">
        <w:rPr>
          <w:noProof/>
          <w:lang w:val="es-ES"/>
        </w:rPr>
        <w:t>Sistema Gestor de Base de Datos:</w:t>
      </w:r>
    </w:p>
    <w:p w14:paraId="39DD7998" w14:textId="77777777" w:rsidR="00202D40" w:rsidRDefault="00202D40" w:rsidP="00E91F0F">
      <w:pPr>
        <w:rPr>
          <w:noProof/>
          <w:lang w:val="es-ES"/>
        </w:rPr>
      </w:pPr>
    </w:p>
    <w:p w14:paraId="6B51A1E1" w14:textId="77777777" w:rsidR="00B83F7F" w:rsidRPr="00202D40" w:rsidRDefault="00B83F7F" w:rsidP="00202D40">
      <w:pPr>
        <w:pStyle w:val="Prrafodelista"/>
        <w:ind w:left="1428"/>
        <w:rPr>
          <w:noProof/>
          <w:lang w:val="es-ES"/>
        </w:rPr>
      </w:pPr>
      <w:r w:rsidRPr="00202D40">
        <w:rPr>
          <w:noProof/>
          <w:lang w:val="es-ES"/>
        </w:rPr>
        <w:t>La base de datos será gestionado por el SGBD MySQL-Server.</w:t>
      </w:r>
    </w:p>
    <w:p w14:paraId="35BC2C40" w14:textId="77777777" w:rsidR="00B83F7F" w:rsidRDefault="00B83F7F" w:rsidP="00B83F7F">
      <w:pPr>
        <w:rPr>
          <w:rFonts w:cs="Arial"/>
          <w:noProof/>
          <w:lang w:val="es-ES"/>
        </w:rPr>
      </w:pPr>
    </w:p>
    <w:p w14:paraId="71898447" w14:textId="77777777" w:rsidR="00E51DBB" w:rsidRDefault="00E51DBB" w:rsidP="00B83F7F">
      <w:pPr>
        <w:rPr>
          <w:rFonts w:cs="Arial"/>
          <w:noProof/>
          <w:lang w:val="es-ES"/>
        </w:rPr>
      </w:pPr>
    </w:p>
    <w:p w14:paraId="43A49945" w14:textId="77777777" w:rsidR="00E51DBB" w:rsidRDefault="00E51DBB" w:rsidP="00B83F7F">
      <w:pPr>
        <w:rPr>
          <w:rFonts w:cs="Arial"/>
          <w:noProof/>
          <w:lang w:val="es-ES"/>
        </w:rPr>
      </w:pPr>
    </w:p>
    <w:p w14:paraId="1C98C11D" w14:textId="77777777" w:rsidR="00E51DBB" w:rsidRDefault="00E51DBB" w:rsidP="00B83F7F">
      <w:pPr>
        <w:rPr>
          <w:rFonts w:cs="Arial"/>
          <w:noProof/>
          <w:lang w:val="es-ES"/>
        </w:rPr>
      </w:pPr>
    </w:p>
    <w:p w14:paraId="2B352F3B" w14:textId="77777777" w:rsidR="00E51DBB" w:rsidRDefault="00E51DBB" w:rsidP="00B83F7F">
      <w:pPr>
        <w:rPr>
          <w:rFonts w:cs="Arial"/>
          <w:noProof/>
          <w:lang w:val="es-ES"/>
        </w:rPr>
      </w:pPr>
    </w:p>
    <w:p w14:paraId="3261BF07" w14:textId="77777777" w:rsidR="00E51DBB" w:rsidRDefault="00E51DBB" w:rsidP="00B83F7F">
      <w:pPr>
        <w:rPr>
          <w:rFonts w:cs="Arial"/>
          <w:noProof/>
          <w:lang w:val="es-ES"/>
        </w:rPr>
      </w:pPr>
    </w:p>
    <w:p w14:paraId="6AEA4C27" w14:textId="77777777" w:rsidR="00E51DBB" w:rsidRDefault="00E51DBB" w:rsidP="00B83F7F">
      <w:pPr>
        <w:rPr>
          <w:rFonts w:cs="Arial"/>
          <w:noProof/>
          <w:lang w:val="es-ES"/>
        </w:rPr>
      </w:pPr>
    </w:p>
    <w:p w14:paraId="3978617D" w14:textId="77777777" w:rsidR="00E51DBB" w:rsidRDefault="00E51DBB" w:rsidP="00B83F7F">
      <w:pPr>
        <w:rPr>
          <w:rFonts w:cs="Arial"/>
          <w:noProof/>
          <w:lang w:val="es-ES"/>
        </w:rPr>
      </w:pPr>
    </w:p>
    <w:p w14:paraId="5A40D2D9" w14:textId="77777777" w:rsidR="00E51DBB" w:rsidRDefault="00E51DBB" w:rsidP="00B83F7F">
      <w:pPr>
        <w:rPr>
          <w:rFonts w:cs="Arial"/>
          <w:noProof/>
          <w:lang w:val="es-ES"/>
        </w:rPr>
      </w:pPr>
    </w:p>
    <w:p w14:paraId="4BB12D1D" w14:textId="77777777" w:rsidR="005D60E3" w:rsidRDefault="005D60E3" w:rsidP="005D60E3">
      <w:pPr>
        <w:ind w:left="0"/>
        <w:rPr>
          <w:rFonts w:cs="Arial"/>
          <w:noProof/>
          <w:lang w:val="es-ES"/>
        </w:rPr>
      </w:pPr>
    </w:p>
    <w:p w14:paraId="671C9F3A" w14:textId="0CFEBEC8" w:rsidR="005D60E3" w:rsidRDefault="005D60E3" w:rsidP="005D60E3">
      <w:pPr>
        <w:pStyle w:val="Ttulo2"/>
        <w:numPr>
          <w:ilvl w:val="1"/>
          <w:numId w:val="27"/>
        </w:numPr>
        <w:rPr>
          <w:noProof/>
          <w:lang w:val="es-ES"/>
        </w:rPr>
      </w:pPr>
      <w:r>
        <w:rPr>
          <w:noProof/>
          <w:lang w:val="es-ES"/>
        </w:rPr>
        <w:lastRenderedPageBreak/>
        <w:t>diagrama de proceso de negocio</w:t>
      </w:r>
    </w:p>
    <w:p w14:paraId="50157146" w14:textId="77777777" w:rsidR="005D60E3" w:rsidRDefault="005D60E3" w:rsidP="005D60E3">
      <w:pPr>
        <w:ind w:left="0"/>
        <w:rPr>
          <w:rFonts w:cs="Arial"/>
          <w:noProof/>
          <w:lang w:val="es-ES"/>
        </w:rPr>
      </w:pPr>
    </w:p>
    <w:p w14:paraId="61A77846" w14:textId="77777777" w:rsidR="005D60E3" w:rsidRDefault="005D60E3" w:rsidP="005D60E3">
      <w:pPr>
        <w:ind w:left="0"/>
        <w:rPr>
          <w:rFonts w:cs="Arial"/>
          <w:noProof/>
          <w:lang w:val="es-ES"/>
        </w:rPr>
      </w:pPr>
    </w:p>
    <w:p w14:paraId="2524D476" w14:textId="77777777" w:rsidR="00AB04D6" w:rsidRDefault="00AB04D6" w:rsidP="005D60E3">
      <w:pPr>
        <w:ind w:left="0"/>
        <w:rPr>
          <w:rFonts w:cs="Arial"/>
          <w:noProof/>
          <w:lang w:val="es-ES"/>
        </w:rPr>
      </w:pPr>
    </w:p>
    <w:p w14:paraId="10F785D1" w14:textId="77777777" w:rsidR="00AB04D6" w:rsidRDefault="00AB04D6" w:rsidP="005D60E3">
      <w:pPr>
        <w:ind w:left="0"/>
        <w:rPr>
          <w:rFonts w:cs="Arial"/>
          <w:noProof/>
          <w:lang w:val="es-ES"/>
        </w:rPr>
      </w:pPr>
    </w:p>
    <w:p w14:paraId="02D55954" w14:textId="77777777" w:rsidR="00AB04D6" w:rsidRDefault="00AB04D6" w:rsidP="005D60E3">
      <w:pPr>
        <w:ind w:left="0"/>
        <w:rPr>
          <w:rFonts w:cs="Arial"/>
          <w:noProof/>
          <w:lang w:val="es-ES"/>
        </w:rPr>
      </w:pPr>
    </w:p>
    <w:p w14:paraId="4DD09A0C" w14:textId="77777777" w:rsidR="00AB04D6" w:rsidRDefault="00AB04D6" w:rsidP="005D60E3">
      <w:pPr>
        <w:ind w:left="0"/>
        <w:rPr>
          <w:rFonts w:cs="Arial"/>
          <w:noProof/>
          <w:lang w:val="es-ES"/>
        </w:rPr>
      </w:pPr>
    </w:p>
    <w:p w14:paraId="56B2907B" w14:textId="77777777" w:rsidR="00AB04D6" w:rsidRDefault="00AB04D6" w:rsidP="005D60E3">
      <w:pPr>
        <w:ind w:left="0"/>
        <w:rPr>
          <w:rFonts w:cs="Arial"/>
          <w:noProof/>
          <w:lang w:val="es-ES"/>
        </w:rPr>
      </w:pPr>
    </w:p>
    <w:p w14:paraId="1B5DB286" w14:textId="77777777" w:rsidR="00AB04D6" w:rsidRDefault="00AB04D6" w:rsidP="005D60E3">
      <w:pPr>
        <w:ind w:left="0"/>
        <w:rPr>
          <w:rFonts w:cs="Arial"/>
          <w:noProof/>
          <w:lang w:val="es-ES"/>
        </w:rPr>
      </w:pPr>
    </w:p>
    <w:p w14:paraId="74969179" w14:textId="77777777" w:rsidR="00AB04D6" w:rsidRDefault="00AB04D6" w:rsidP="005D60E3">
      <w:pPr>
        <w:ind w:left="0"/>
        <w:rPr>
          <w:rFonts w:cs="Arial"/>
          <w:noProof/>
          <w:lang w:val="es-ES"/>
        </w:rPr>
      </w:pPr>
    </w:p>
    <w:p w14:paraId="4F57C425" w14:textId="77777777" w:rsidR="00AB04D6" w:rsidRDefault="00AB04D6" w:rsidP="005D60E3">
      <w:pPr>
        <w:ind w:left="0"/>
        <w:rPr>
          <w:rFonts w:cs="Arial"/>
          <w:noProof/>
          <w:lang w:val="es-ES"/>
        </w:rPr>
      </w:pPr>
    </w:p>
    <w:p w14:paraId="750C9C93" w14:textId="77777777" w:rsidR="00AB04D6" w:rsidRDefault="00AB04D6" w:rsidP="005D60E3">
      <w:pPr>
        <w:ind w:left="0"/>
        <w:rPr>
          <w:rFonts w:cs="Arial"/>
          <w:noProof/>
          <w:lang w:val="es-ES"/>
        </w:rPr>
      </w:pPr>
    </w:p>
    <w:p w14:paraId="7FDFAB22" w14:textId="77777777" w:rsidR="00AB04D6" w:rsidRDefault="00AB04D6" w:rsidP="005D60E3">
      <w:pPr>
        <w:ind w:left="0"/>
        <w:rPr>
          <w:rFonts w:cs="Arial"/>
          <w:noProof/>
          <w:lang w:val="es-ES"/>
        </w:rPr>
      </w:pPr>
    </w:p>
    <w:p w14:paraId="42B54198" w14:textId="77777777" w:rsidR="00AB04D6" w:rsidRDefault="00AB04D6" w:rsidP="005D60E3">
      <w:pPr>
        <w:ind w:left="0"/>
        <w:rPr>
          <w:rFonts w:cs="Arial"/>
          <w:noProof/>
          <w:lang w:val="es-ES"/>
        </w:rPr>
      </w:pPr>
    </w:p>
    <w:p w14:paraId="3EA24301" w14:textId="77777777" w:rsidR="00AB04D6" w:rsidRDefault="00AB04D6" w:rsidP="005D60E3">
      <w:pPr>
        <w:ind w:left="0"/>
        <w:rPr>
          <w:rFonts w:cs="Arial"/>
          <w:noProof/>
          <w:lang w:val="es-ES"/>
        </w:rPr>
      </w:pPr>
    </w:p>
    <w:p w14:paraId="71F14E95" w14:textId="77777777" w:rsidR="00AB04D6" w:rsidRDefault="00AB04D6" w:rsidP="005D60E3">
      <w:pPr>
        <w:ind w:left="0"/>
        <w:rPr>
          <w:rFonts w:cs="Arial"/>
          <w:noProof/>
          <w:lang w:val="es-ES"/>
        </w:rPr>
      </w:pPr>
    </w:p>
    <w:p w14:paraId="5160A66F" w14:textId="77777777" w:rsidR="00AB04D6" w:rsidRDefault="00AB04D6" w:rsidP="005D60E3">
      <w:pPr>
        <w:ind w:left="0"/>
        <w:rPr>
          <w:rFonts w:cs="Arial"/>
          <w:noProof/>
          <w:lang w:val="es-ES"/>
        </w:rPr>
      </w:pPr>
    </w:p>
    <w:p w14:paraId="03DDD75B" w14:textId="77777777" w:rsidR="00AB04D6" w:rsidRDefault="00AB04D6" w:rsidP="005D60E3">
      <w:pPr>
        <w:ind w:left="0"/>
        <w:rPr>
          <w:rFonts w:cs="Arial"/>
          <w:noProof/>
          <w:lang w:val="es-ES"/>
        </w:rPr>
      </w:pPr>
    </w:p>
    <w:p w14:paraId="709B682A" w14:textId="77777777" w:rsidR="00AB04D6" w:rsidRDefault="00AB04D6" w:rsidP="005D60E3">
      <w:pPr>
        <w:ind w:left="0"/>
        <w:rPr>
          <w:rFonts w:cs="Arial"/>
          <w:noProof/>
          <w:lang w:val="es-ES"/>
        </w:rPr>
      </w:pPr>
    </w:p>
    <w:p w14:paraId="14F8169C" w14:textId="77777777" w:rsidR="00AB04D6" w:rsidRDefault="00AB04D6" w:rsidP="005D60E3">
      <w:pPr>
        <w:ind w:left="0"/>
        <w:rPr>
          <w:rFonts w:cs="Arial"/>
          <w:noProof/>
          <w:lang w:val="es-ES"/>
        </w:rPr>
      </w:pPr>
    </w:p>
    <w:p w14:paraId="0C882230" w14:textId="77777777" w:rsidR="00AB04D6" w:rsidRDefault="00AB04D6" w:rsidP="005D60E3">
      <w:pPr>
        <w:ind w:left="0"/>
        <w:rPr>
          <w:rFonts w:cs="Arial"/>
          <w:noProof/>
          <w:lang w:val="es-ES"/>
        </w:rPr>
      </w:pPr>
    </w:p>
    <w:p w14:paraId="5D9431CD" w14:textId="77777777" w:rsidR="00AB04D6" w:rsidRDefault="00AB04D6" w:rsidP="005D60E3">
      <w:pPr>
        <w:ind w:left="0"/>
        <w:rPr>
          <w:rFonts w:cs="Arial"/>
          <w:noProof/>
          <w:lang w:val="es-ES"/>
        </w:rPr>
      </w:pPr>
    </w:p>
    <w:p w14:paraId="19475F50" w14:textId="77777777" w:rsidR="00AB04D6" w:rsidRDefault="00AB04D6" w:rsidP="005D60E3">
      <w:pPr>
        <w:ind w:left="0"/>
        <w:rPr>
          <w:rFonts w:cs="Arial"/>
          <w:noProof/>
          <w:lang w:val="es-ES"/>
        </w:rPr>
      </w:pPr>
    </w:p>
    <w:p w14:paraId="622051BC" w14:textId="77777777" w:rsidR="00AB04D6" w:rsidRDefault="00AB04D6" w:rsidP="005D60E3">
      <w:pPr>
        <w:ind w:left="0"/>
        <w:rPr>
          <w:rFonts w:cs="Arial"/>
          <w:noProof/>
          <w:lang w:val="es-ES"/>
        </w:rPr>
      </w:pPr>
    </w:p>
    <w:p w14:paraId="0CEC72B1" w14:textId="77777777" w:rsidR="00AB04D6" w:rsidRDefault="00AB04D6" w:rsidP="005D60E3">
      <w:pPr>
        <w:ind w:left="0"/>
        <w:rPr>
          <w:rFonts w:cs="Arial"/>
          <w:noProof/>
          <w:lang w:val="es-ES"/>
        </w:rPr>
      </w:pPr>
    </w:p>
    <w:p w14:paraId="493D6D20" w14:textId="77777777" w:rsidR="002967EB" w:rsidRDefault="002967EB" w:rsidP="005D60E3">
      <w:pPr>
        <w:ind w:left="0"/>
        <w:rPr>
          <w:rFonts w:cs="Arial"/>
          <w:noProof/>
          <w:lang w:val="es-ES"/>
        </w:rPr>
      </w:pPr>
    </w:p>
    <w:p w14:paraId="10C0B2AE" w14:textId="4334A8DB" w:rsidR="005D60E3" w:rsidRDefault="005D60E3" w:rsidP="005D60E3">
      <w:pPr>
        <w:pStyle w:val="Ttulo2"/>
        <w:numPr>
          <w:ilvl w:val="1"/>
          <w:numId w:val="27"/>
        </w:numPr>
        <w:rPr>
          <w:noProof/>
          <w:lang w:val="es-ES"/>
        </w:rPr>
      </w:pPr>
      <w:r w:rsidRPr="005D60E3">
        <w:rPr>
          <w:noProof/>
          <w:lang w:val="es-ES"/>
        </w:rPr>
        <w:t>Casos de Uso</w:t>
      </w:r>
    </w:p>
    <w:p w14:paraId="563EBF16" w14:textId="77777777" w:rsidR="005D60E3" w:rsidRPr="005D60E3" w:rsidRDefault="005D60E3" w:rsidP="005D60E3">
      <w:pPr>
        <w:rPr>
          <w:lang w:val="es-ES"/>
        </w:rPr>
      </w:pPr>
    </w:p>
    <w:tbl>
      <w:tblPr>
        <w:tblStyle w:val="Sombreadomedio1-nfasis1"/>
        <w:tblW w:w="10206" w:type="dxa"/>
        <w:jc w:val="center"/>
        <w:tblLook w:val="04A0" w:firstRow="1" w:lastRow="0" w:firstColumn="1" w:lastColumn="0" w:noHBand="0" w:noVBand="1"/>
      </w:tblPr>
      <w:tblGrid>
        <w:gridCol w:w="5103"/>
        <w:gridCol w:w="5103"/>
      </w:tblGrid>
      <w:tr w:rsidR="005D60E3" w14:paraId="0407F38E" w14:textId="77777777" w:rsidTr="00D262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shd w:val="clear" w:color="auto" w:fill="92A9B9" w:themeFill="accent4"/>
            <w:vAlign w:val="center"/>
          </w:tcPr>
          <w:p w14:paraId="4B937734" w14:textId="77777777" w:rsidR="005D60E3" w:rsidRPr="007955DE" w:rsidRDefault="005D60E3" w:rsidP="00D262EB">
            <w:pPr>
              <w:spacing w:line="240" w:lineRule="auto"/>
              <w:ind w:left="-73" w:hanging="32"/>
              <w:jc w:val="center"/>
              <w:rPr>
                <w:rStyle w:val="nfasissutil"/>
                <w:color w:val="FFFFFF" w:themeColor="background1"/>
              </w:rPr>
            </w:pPr>
            <w:r w:rsidRPr="007955DE">
              <w:rPr>
                <w:rStyle w:val="nfasissutil"/>
                <w:color w:val="FFFFFF" w:themeColor="background1"/>
              </w:rPr>
              <w:t>Nombre del Caso de Uso</w:t>
            </w:r>
          </w:p>
        </w:tc>
        <w:tc>
          <w:tcPr>
            <w:tcW w:w="5103" w:type="dxa"/>
            <w:shd w:val="clear" w:color="auto" w:fill="92A9B9" w:themeFill="accent4"/>
            <w:vAlign w:val="center"/>
          </w:tcPr>
          <w:p w14:paraId="7350F65B" w14:textId="77777777" w:rsidR="005D60E3" w:rsidRPr="007955DE" w:rsidRDefault="005D60E3" w:rsidP="00D262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color w:val="FFFFFF" w:themeColor="background1"/>
              </w:rPr>
            </w:pPr>
            <w:r w:rsidRPr="007955DE">
              <w:rPr>
                <w:rStyle w:val="nfasissutil"/>
                <w:color w:val="FFFFFF" w:themeColor="background1"/>
              </w:rPr>
              <w:t>Programar Citas</w:t>
            </w:r>
          </w:p>
        </w:tc>
      </w:tr>
      <w:tr w:rsidR="005D60E3" w14:paraId="7DFD44CD" w14:textId="77777777" w:rsidTr="00D262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401730AE" w14:textId="77777777" w:rsidR="005D60E3" w:rsidRDefault="005D60E3" w:rsidP="00D262EB">
            <w:pPr>
              <w:jc w:val="center"/>
            </w:pPr>
            <w:r>
              <w:t>Actores</w:t>
            </w:r>
          </w:p>
        </w:tc>
        <w:tc>
          <w:tcPr>
            <w:tcW w:w="5103" w:type="dxa"/>
            <w:vAlign w:val="center"/>
          </w:tcPr>
          <w:p w14:paraId="54B34F7D" w14:textId="77777777" w:rsidR="005D60E3" w:rsidRDefault="005D60E3" w:rsidP="00D262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Odontólogo</w:t>
            </w:r>
          </w:p>
        </w:tc>
      </w:tr>
      <w:tr w:rsidR="005D60E3" w:rsidRPr="00E51DBB" w14:paraId="219B3B9A" w14:textId="77777777" w:rsidTr="00D262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784556DE" w14:textId="77777777" w:rsidR="005D60E3" w:rsidRDefault="005D60E3" w:rsidP="00D262EB">
            <w:pPr>
              <w:jc w:val="center"/>
            </w:pPr>
            <w:r>
              <w:t>Objetivo</w:t>
            </w:r>
          </w:p>
        </w:tc>
        <w:tc>
          <w:tcPr>
            <w:tcW w:w="5103" w:type="dxa"/>
            <w:vAlign w:val="center"/>
          </w:tcPr>
          <w:p w14:paraId="17228028" w14:textId="77777777" w:rsidR="005D60E3" w:rsidRDefault="005D60E3" w:rsidP="00D262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cstheme="minorHAnsi"/>
              </w:rPr>
              <w:t>Facilitar al odontólogo el control de citas de sus pacientes</w:t>
            </w:r>
          </w:p>
        </w:tc>
      </w:tr>
      <w:tr w:rsidR="005D60E3" w:rsidRPr="00E51DBB" w14:paraId="3314DF98" w14:textId="77777777" w:rsidTr="00D262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5B4A37D8" w14:textId="77777777" w:rsidR="005D60E3" w:rsidRDefault="005D60E3" w:rsidP="00D262EB">
            <w:pPr>
              <w:jc w:val="center"/>
            </w:pPr>
            <w:r>
              <w:t>Precondiciones</w:t>
            </w:r>
          </w:p>
        </w:tc>
        <w:tc>
          <w:tcPr>
            <w:tcW w:w="5103" w:type="dxa"/>
            <w:vAlign w:val="center"/>
          </w:tcPr>
          <w:p w14:paraId="494D3C73" w14:textId="77777777" w:rsidR="005D60E3" w:rsidRDefault="005D60E3" w:rsidP="00D262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El paciente debe haber solicitado cita con el odontólogo</w:t>
            </w:r>
          </w:p>
        </w:tc>
      </w:tr>
      <w:tr w:rsidR="005D60E3" w:rsidRPr="00E51DBB" w14:paraId="2A069E37" w14:textId="77777777" w:rsidTr="00D262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42D29F90" w14:textId="77777777" w:rsidR="005D60E3" w:rsidRDefault="005D60E3" w:rsidP="00D262EB">
            <w:pPr>
              <w:jc w:val="center"/>
            </w:pPr>
            <w:r>
              <w:t>Iniciador del caso de Uso</w:t>
            </w:r>
          </w:p>
        </w:tc>
        <w:tc>
          <w:tcPr>
            <w:tcW w:w="5103" w:type="dxa"/>
            <w:vAlign w:val="center"/>
          </w:tcPr>
          <w:p w14:paraId="25402CE2" w14:textId="77777777" w:rsidR="005D60E3" w:rsidRDefault="005D60E3" w:rsidP="00D262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Ser registrada por el odontólogo, asignándole el día calendario y horario disponible</w:t>
            </w:r>
          </w:p>
        </w:tc>
      </w:tr>
      <w:tr w:rsidR="005D60E3" w:rsidRPr="00E51DBB" w14:paraId="44132C81" w14:textId="77777777" w:rsidTr="00D262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5AF05BBA" w14:textId="77777777" w:rsidR="005D60E3" w:rsidRDefault="005D60E3" w:rsidP="00D262EB">
            <w:pPr>
              <w:jc w:val="center"/>
            </w:pPr>
            <w:r>
              <w:t>Excepciones</w:t>
            </w:r>
          </w:p>
        </w:tc>
        <w:tc>
          <w:tcPr>
            <w:tcW w:w="5103" w:type="dxa"/>
            <w:vAlign w:val="center"/>
          </w:tcPr>
          <w:p w14:paraId="51FBCDCE" w14:textId="77777777" w:rsidR="005D60E3" w:rsidRDefault="005D60E3" w:rsidP="00D262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Fecha y hora no disponible</w:t>
            </w:r>
          </w:p>
        </w:tc>
      </w:tr>
      <w:tr w:rsidR="005D60E3" w14:paraId="5361BDFD" w14:textId="77777777" w:rsidTr="00D262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2E9F3472" w14:textId="77777777" w:rsidR="005D60E3" w:rsidRDefault="005D60E3" w:rsidP="00D262EB">
            <w:pPr>
              <w:jc w:val="center"/>
            </w:pPr>
            <w:r>
              <w:t>Prioridades</w:t>
            </w:r>
          </w:p>
        </w:tc>
        <w:tc>
          <w:tcPr>
            <w:tcW w:w="5103" w:type="dxa"/>
            <w:vAlign w:val="center"/>
          </w:tcPr>
          <w:p w14:paraId="2CABBC40" w14:textId="77777777" w:rsidR="005D60E3" w:rsidRDefault="005D60E3" w:rsidP="00D262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</w:tr>
      <w:tr w:rsidR="005D60E3" w14:paraId="6858A77B" w14:textId="77777777" w:rsidTr="00D262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67C26B79" w14:textId="77777777" w:rsidR="005D60E3" w:rsidRDefault="005D60E3" w:rsidP="00D262EB">
            <w:pPr>
              <w:jc w:val="center"/>
            </w:pPr>
            <w:r>
              <w:t>Disponibilidad</w:t>
            </w:r>
          </w:p>
        </w:tc>
        <w:tc>
          <w:tcPr>
            <w:tcW w:w="5103" w:type="dxa"/>
            <w:vAlign w:val="center"/>
          </w:tcPr>
          <w:p w14:paraId="28A1F59F" w14:textId="77777777" w:rsidR="005D60E3" w:rsidRDefault="005D60E3" w:rsidP="00D262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Siempre</w:t>
            </w:r>
          </w:p>
        </w:tc>
      </w:tr>
      <w:tr w:rsidR="005D60E3" w14:paraId="0FED3159" w14:textId="77777777" w:rsidTr="00D262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2C1E07E8" w14:textId="77777777" w:rsidR="005D60E3" w:rsidRDefault="005D60E3" w:rsidP="00D262EB">
            <w:pPr>
              <w:jc w:val="center"/>
            </w:pPr>
            <w:r>
              <w:t>Frecuencia de uso</w:t>
            </w:r>
          </w:p>
        </w:tc>
        <w:tc>
          <w:tcPr>
            <w:tcW w:w="5103" w:type="dxa"/>
            <w:vAlign w:val="center"/>
          </w:tcPr>
          <w:p w14:paraId="17220A2D" w14:textId="77777777" w:rsidR="005D60E3" w:rsidRDefault="005D60E3" w:rsidP="00D262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Media</w:t>
            </w:r>
          </w:p>
        </w:tc>
      </w:tr>
    </w:tbl>
    <w:p w14:paraId="198AE45F" w14:textId="77777777" w:rsidR="005D60E3" w:rsidRDefault="005D60E3" w:rsidP="005D60E3"/>
    <w:tbl>
      <w:tblPr>
        <w:tblStyle w:val="Sombreadomedio1-nfasis1"/>
        <w:tblW w:w="10206" w:type="dxa"/>
        <w:jc w:val="center"/>
        <w:tblLook w:val="04A0" w:firstRow="1" w:lastRow="0" w:firstColumn="1" w:lastColumn="0" w:noHBand="0" w:noVBand="1"/>
      </w:tblPr>
      <w:tblGrid>
        <w:gridCol w:w="5103"/>
        <w:gridCol w:w="5103"/>
      </w:tblGrid>
      <w:tr w:rsidR="005D60E3" w14:paraId="6346DA58" w14:textId="77777777" w:rsidTr="00D262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shd w:val="clear" w:color="auto" w:fill="92A9B9" w:themeFill="accent4"/>
            <w:vAlign w:val="center"/>
          </w:tcPr>
          <w:p w14:paraId="0067DD78" w14:textId="77777777" w:rsidR="005D60E3" w:rsidRPr="007955DE" w:rsidRDefault="005D60E3" w:rsidP="00D262EB">
            <w:pPr>
              <w:ind w:left="0"/>
              <w:jc w:val="center"/>
              <w:rPr>
                <w:rStyle w:val="nfasissutil"/>
                <w:color w:val="FFFFFF" w:themeColor="background1"/>
              </w:rPr>
            </w:pPr>
            <w:r w:rsidRPr="007955DE">
              <w:rPr>
                <w:rStyle w:val="nfasissutil"/>
                <w:color w:val="FFFFFF" w:themeColor="background1"/>
              </w:rPr>
              <w:t>Nombre del Caso de Uso</w:t>
            </w:r>
          </w:p>
        </w:tc>
        <w:tc>
          <w:tcPr>
            <w:tcW w:w="5103" w:type="dxa"/>
            <w:shd w:val="clear" w:color="auto" w:fill="92A9B9" w:themeFill="accent4"/>
            <w:vAlign w:val="center"/>
          </w:tcPr>
          <w:p w14:paraId="2BA7E69D" w14:textId="77777777" w:rsidR="005D60E3" w:rsidRPr="007955DE" w:rsidRDefault="005D60E3" w:rsidP="00D262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color w:val="FFFFFF" w:themeColor="background1"/>
              </w:rPr>
            </w:pPr>
            <w:r w:rsidRPr="007955DE">
              <w:rPr>
                <w:rStyle w:val="nfasissutil"/>
                <w:color w:val="FFFFFF" w:themeColor="background1"/>
              </w:rPr>
              <w:t>Registrar Odontólogo</w:t>
            </w:r>
          </w:p>
        </w:tc>
      </w:tr>
      <w:tr w:rsidR="005D60E3" w14:paraId="40F0796D" w14:textId="77777777" w:rsidTr="00D262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30334ADF" w14:textId="77777777" w:rsidR="005D60E3" w:rsidRDefault="005D60E3" w:rsidP="00D262EB">
            <w:pPr>
              <w:ind w:left="0"/>
              <w:jc w:val="center"/>
            </w:pPr>
            <w:r>
              <w:t>Actores</w:t>
            </w:r>
          </w:p>
        </w:tc>
        <w:tc>
          <w:tcPr>
            <w:tcW w:w="5103" w:type="dxa"/>
            <w:vAlign w:val="center"/>
          </w:tcPr>
          <w:p w14:paraId="3ACC0BE1" w14:textId="77777777" w:rsidR="005D60E3" w:rsidRDefault="005D60E3" w:rsidP="00D262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Administrador, Odontólogo</w:t>
            </w:r>
          </w:p>
        </w:tc>
      </w:tr>
      <w:tr w:rsidR="005D60E3" w:rsidRPr="00E51DBB" w14:paraId="2AB2DFD6" w14:textId="77777777" w:rsidTr="00D262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646F1766" w14:textId="77777777" w:rsidR="005D60E3" w:rsidRDefault="005D60E3" w:rsidP="00D262EB">
            <w:pPr>
              <w:ind w:left="65"/>
              <w:jc w:val="center"/>
            </w:pPr>
            <w:r>
              <w:t>Objetivo</w:t>
            </w:r>
          </w:p>
        </w:tc>
        <w:tc>
          <w:tcPr>
            <w:tcW w:w="5103" w:type="dxa"/>
            <w:vAlign w:val="center"/>
          </w:tcPr>
          <w:p w14:paraId="14E184DD" w14:textId="77777777" w:rsidR="005D60E3" w:rsidRDefault="005D60E3" w:rsidP="00D262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cstheme="minorHAnsi"/>
              </w:rPr>
              <w:t>Controlar el acceso al sistema de odontólogos y pacientes que acceden al sistema así como el rol de cada uno de ellos</w:t>
            </w:r>
          </w:p>
        </w:tc>
      </w:tr>
      <w:tr w:rsidR="005D60E3" w:rsidRPr="00E51DBB" w14:paraId="75A176F8" w14:textId="77777777" w:rsidTr="00D262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2B41EE82" w14:textId="77777777" w:rsidR="005D60E3" w:rsidRDefault="005D60E3" w:rsidP="00D262EB">
            <w:pPr>
              <w:ind w:left="0"/>
              <w:jc w:val="center"/>
            </w:pPr>
            <w:r>
              <w:lastRenderedPageBreak/>
              <w:t>Precondiciones</w:t>
            </w:r>
          </w:p>
        </w:tc>
        <w:tc>
          <w:tcPr>
            <w:tcW w:w="5103" w:type="dxa"/>
            <w:vAlign w:val="center"/>
          </w:tcPr>
          <w:p w14:paraId="1B67BBEF" w14:textId="77777777" w:rsidR="005D60E3" w:rsidRDefault="005D60E3" w:rsidP="00D262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El</w:t>
            </w:r>
            <w:r w:rsidRPr="00D0658C">
              <w:rPr>
                <w:rFonts w:cstheme="minorHAnsi"/>
              </w:rPr>
              <w:t xml:space="preserve"> odontólogo debe atender por</w:t>
            </w:r>
            <w:r>
              <w:rPr>
                <w:rFonts w:cstheme="minorHAnsi"/>
              </w:rPr>
              <w:t xml:space="preserve"> lo menos en una clínica y contar con su código del MINSA para poder registrarse</w:t>
            </w:r>
          </w:p>
        </w:tc>
      </w:tr>
      <w:tr w:rsidR="005D60E3" w14:paraId="0A7DDDEA" w14:textId="77777777" w:rsidTr="00D262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4E5DFC4F" w14:textId="77777777" w:rsidR="005D60E3" w:rsidRDefault="005D60E3" w:rsidP="00D262EB">
            <w:pPr>
              <w:ind w:left="0"/>
              <w:jc w:val="center"/>
            </w:pPr>
            <w:r>
              <w:t>Iniciador del caso de Uso</w:t>
            </w:r>
          </w:p>
        </w:tc>
        <w:tc>
          <w:tcPr>
            <w:tcW w:w="5103" w:type="dxa"/>
            <w:vAlign w:val="center"/>
          </w:tcPr>
          <w:p w14:paraId="06A5320D" w14:textId="77777777" w:rsidR="005D60E3" w:rsidRDefault="005D60E3" w:rsidP="00D262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Iniciar Sesión al Sistema</w:t>
            </w:r>
          </w:p>
        </w:tc>
      </w:tr>
      <w:tr w:rsidR="005D60E3" w:rsidRPr="00E51DBB" w14:paraId="2EE079B4" w14:textId="77777777" w:rsidTr="00D262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19B70E89" w14:textId="77777777" w:rsidR="005D60E3" w:rsidRDefault="005D60E3" w:rsidP="00D262EB">
            <w:pPr>
              <w:jc w:val="center"/>
            </w:pPr>
            <w:r>
              <w:t>Excepciones</w:t>
            </w:r>
          </w:p>
        </w:tc>
        <w:tc>
          <w:tcPr>
            <w:tcW w:w="5103" w:type="dxa"/>
            <w:vAlign w:val="center"/>
          </w:tcPr>
          <w:p w14:paraId="1EB55DE9" w14:textId="77777777" w:rsidR="005D60E3" w:rsidRDefault="005D60E3" w:rsidP="00D262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Usuario y contraseña digitado incorrectamente</w:t>
            </w:r>
          </w:p>
        </w:tc>
      </w:tr>
      <w:tr w:rsidR="005D60E3" w14:paraId="359A2991" w14:textId="77777777" w:rsidTr="00D262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74A9C1DC" w14:textId="77777777" w:rsidR="005D60E3" w:rsidRDefault="005D60E3" w:rsidP="00D262EB">
            <w:pPr>
              <w:jc w:val="center"/>
            </w:pPr>
            <w:r>
              <w:t>Prioridades</w:t>
            </w:r>
          </w:p>
        </w:tc>
        <w:tc>
          <w:tcPr>
            <w:tcW w:w="5103" w:type="dxa"/>
            <w:vAlign w:val="center"/>
          </w:tcPr>
          <w:p w14:paraId="2F7EFC19" w14:textId="77777777" w:rsidR="005D60E3" w:rsidRDefault="005D60E3" w:rsidP="00D262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5D60E3" w14:paraId="1A07C0DC" w14:textId="77777777" w:rsidTr="00D262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76397B63" w14:textId="77777777" w:rsidR="005D60E3" w:rsidRDefault="005D60E3" w:rsidP="00D262EB">
            <w:pPr>
              <w:jc w:val="center"/>
            </w:pPr>
            <w:r>
              <w:t>Disponibilidad</w:t>
            </w:r>
          </w:p>
        </w:tc>
        <w:tc>
          <w:tcPr>
            <w:tcW w:w="5103" w:type="dxa"/>
            <w:vAlign w:val="center"/>
          </w:tcPr>
          <w:p w14:paraId="163F6B65" w14:textId="77777777" w:rsidR="005D60E3" w:rsidRDefault="005D60E3" w:rsidP="00D262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Siempre</w:t>
            </w:r>
          </w:p>
        </w:tc>
      </w:tr>
    </w:tbl>
    <w:p w14:paraId="367E701E" w14:textId="77777777" w:rsidR="005D60E3" w:rsidRDefault="005D60E3" w:rsidP="005D60E3"/>
    <w:tbl>
      <w:tblPr>
        <w:tblStyle w:val="Sombreadomedio1-nfasis1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5103"/>
        <w:gridCol w:w="5103"/>
      </w:tblGrid>
      <w:tr w:rsidR="005D60E3" w:rsidRPr="00E51DBB" w14:paraId="4766C15E" w14:textId="77777777" w:rsidTr="00D262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shd w:val="clear" w:color="auto" w:fill="92A9B9" w:themeFill="accent4"/>
            <w:vAlign w:val="center"/>
          </w:tcPr>
          <w:p w14:paraId="2BA01195" w14:textId="77777777" w:rsidR="005D60E3" w:rsidRPr="007955DE" w:rsidRDefault="005D60E3" w:rsidP="00D262EB">
            <w:pPr>
              <w:ind w:left="-519"/>
              <w:jc w:val="center"/>
              <w:rPr>
                <w:rStyle w:val="nfasissutil"/>
                <w:color w:val="FFFFFF" w:themeColor="background1"/>
              </w:rPr>
            </w:pPr>
            <w:r w:rsidRPr="007955DE">
              <w:rPr>
                <w:rStyle w:val="nfasissutil"/>
                <w:color w:val="FFFFFF" w:themeColor="background1"/>
              </w:rPr>
              <w:t>Nombre del Caso de Uso</w:t>
            </w:r>
          </w:p>
        </w:tc>
        <w:tc>
          <w:tcPr>
            <w:tcW w:w="5103" w:type="dxa"/>
            <w:shd w:val="clear" w:color="auto" w:fill="92A9B9" w:themeFill="accent4"/>
            <w:vAlign w:val="center"/>
          </w:tcPr>
          <w:p w14:paraId="36CF3D13" w14:textId="77777777" w:rsidR="005D60E3" w:rsidRPr="007955DE" w:rsidRDefault="005D60E3" w:rsidP="00D262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color w:val="FFFFFF" w:themeColor="background1"/>
              </w:rPr>
            </w:pPr>
            <w:r w:rsidRPr="007955DE">
              <w:rPr>
                <w:rStyle w:val="nfasissutil"/>
                <w:color w:val="FFFFFF" w:themeColor="background1"/>
              </w:rPr>
              <w:t>Verificar consultas médicas de pacientes</w:t>
            </w:r>
          </w:p>
        </w:tc>
      </w:tr>
      <w:tr w:rsidR="005D60E3" w14:paraId="1387AEF1" w14:textId="77777777" w:rsidTr="00D262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4C150738" w14:textId="77777777" w:rsidR="005D60E3" w:rsidRDefault="005D60E3" w:rsidP="00D262EB">
            <w:pPr>
              <w:jc w:val="center"/>
            </w:pPr>
            <w:r>
              <w:t>Actores</w:t>
            </w:r>
          </w:p>
        </w:tc>
        <w:tc>
          <w:tcPr>
            <w:tcW w:w="5103" w:type="dxa"/>
            <w:vAlign w:val="center"/>
          </w:tcPr>
          <w:p w14:paraId="5DC2C18A" w14:textId="77777777" w:rsidR="005D60E3" w:rsidRDefault="005D60E3" w:rsidP="00D262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Odontólogo</w:t>
            </w:r>
          </w:p>
        </w:tc>
      </w:tr>
      <w:tr w:rsidR="005D60E3" w:rsidRPr="00E51DBB" w14:paraId="0C96A76F" w14:textId="77777777" w:rsidTr="00D262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574F04ED" w14:textId="77777777" w:rsidR="005D60E3" w:rsidRDefault="005D60E3" w:rsidP="00D262EB">
            <w:pPr>
              <w:jc w:val="center"/>
            </w:pPr>
            <w:r>
              <w:t>Objetivo</w:t>
            </w:r>
          </w:p>
        </w:tc>
        <w:tc>
          <w:tcPr>
            <w:tcW w:w="5103" w:type="dxa"/>
            <w:vAlign w:val="center"/>
          </w:tcPr>
          <w:p w14:paraId="0D7CECD7" w14:textId="77777777" w:rsidR="005D60E3" w:rsidRDefault="005D60E3" w:rsidP="00D262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Facilitar al doctor el acceso a la información de cada paciente asignado</w:t>
            </w:r>
          </w:p>
        </w:tc>
      </w:tr>
      <w:tr w:rsidR="005D60E3" w:rsidRPr="00E51DBB" w14:paraId="5D41491A" w14:textId="77777777" w:rsidTr="00D262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0AA21110" w14:textId="77777777" w:rsidR="005D60E3" w:rsidRDefault="005D60E3" w:rsidP="00D262EB">
            <w:pPr>
              <w:jc w:val="center"/>
            </w:pPr>
            <w:r>
              <w:t>Precondiciones</w:t>
            </w:r>
          </w:p>
        </w:tc>
        <w:tc>
          <w:tcPr>
            <w:tcW w:w="5103" w:type="dxa"/>
            <w:vAlign w:val="center"/>
          </w:tcPr>
          <w:p w14:paraId="06754E16" w14:textId="77777777" w:rsidR="005D60E3" w:rsidRDefault="005D60E3" w:rsidP="00D262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Se deberá haber atendido uno a más pacientes y haber registrado la hoja de atención al paciente</w:t>
            </w:r>
          </w:p>
        </w:tc>
      </w:tr>
      <w:tr w:rsidR="005D60E3" w:rsidRPr="00E51DBB" w14:paraId="24F1F57D" w14:textId="77777777" w:rsidTr="00D262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2C9E639B" w14:textId="77777777" w:rsidR="005D60E3" w:rsidRDefault="005D60E3" w:rsidP="00D262EB">
            <w:pPr>
              <w:jc w:val="center"/>
            </w:pPr>
            <w:r>
              <w:t>Iniciador del caso de Uso</w:t>
            </w:r>
          </w:p>
        </w:tc>
        <w:tc>
          <w:tcPr>
            <w:tcW w:w="5103" w:type="dxa"/>
            <w:vAlign w:val="center"/>
          </w:tcPr>
          <w:p w14:paraId="53600022" w14:textId="77777777" w:rsidR="005D60E3" w:rsidRDefault="005D60E3" w:rsidP="00D262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Haber registrado una o más consultas de un determinado paciente</w:t>
            </w:r>
          </w:p>
        </w:tc>
      </w:tr>
      <w:tr w:rsidR="005D60E3" w:rsidRPr="00E51DBB" w14:paraId="0F9E078F" w14:textId="77777777" w:rsidTr="00D262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71638DC8" w14:textId="77777777" w:rsidR="005D60E3" w:rsidRDefault="005D60E3" w:rsidP="00D262EB">
            <w:pPr>
              <w:jc w:val="center"/>
            </w:pPr>
            <w:r>
              <w:t>Excepciones</w:t>
            </w:r>
          </w:p>
        </w:tc>
        <w:tc>
          <w:tcPr>
            <w:tcW w:w="5103" w:type="dxa"/>
            <w:vAlign w:val="center"/>
          </w:tcPr>
          <w:p w14:paraId="1343158A" w14:textId="77777777" w:rsidR="005D60E3" w:rsidRDefault="005D60E3" w:rsidP="00D262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Tener pacientes sin consultas realizadas</w:t>
            </w:r>
          </w:p>
        </w:tc>
      </w:tr>
      <w:tr w:rsidR="005D60E3" w14:paraId="668DD607" w14:textId="77777777" w:rsidTr="00D262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3C94A3CF" w14:textId="77777777" w:rsidR="005D60E3" w:rsidRDefault="005D60E3" w:rsidP="00D262EB">
            <w:pPr>
              <w:jc w:val="center"/>
            </w:pPr>
            <w:r>
              <w:t>Prioridades</w:t>
            </w:r>
          </w:p>
        </w:tc>
        <w:tc>
          <w:tcPr>
            <w:tcW w:w="5103" w:type="dxa"/>
            <w:vAlign w:val="center"/>
          </w:tcPr>
          <w:p w14:paraId="2D5D1225" w14:textId="77777777" w:rsidR="005D60E3" w:rsidRDefault="005D60E3" w:rsidP="00D262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5D60E3" w14:paraId="7AC593AC" w14:textId="77777777" w:rsidTr="00D262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6A58BA69" w14:textId="77777777" w:rsidR="005D60E3" w:rsidRDefault="005D60E3" w:rsidP="00D262EB">
            <w:pPr>
              <w:jc w:val="center"/>
            </w:pPr>
            <w:r>
              <w:t>Disponibilidad</w:t>
            </w:r>
          </w:p>
        </w:tc>
        <w:tc>
          <w:tcPr>
            <w:tcW w:w="5103" w:type="dxa"/>
            <w:vAlign w:val="center"/>
          </w:tcPr>
          <w:p w14:paraId="68F42F40" w14:textId="77777777" w:rsidR="005D60E3" w:rsidRDefault="005D60E3" w:rsidP="00D262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Siempre</w:t>
            </w:r>
          </w:p>
        </w:tc>
      </w:tr>
      <w:tr w:rsidR="005D60E3" w14:paraId="2C30F23A" w14:textId="77777777" w:rsidTr="00D262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08BF1D22" w14:textId="77777777" w:rsidR="005D60E3" w:rsidRDefault="005D60E3" w:rsidP="00D262EB">
            <w:pPr>
              <w:jc w:val="center"/>
            </w:pPr>
            <w:r>
              <w:t>Frecuencia de uso</w:t>
            </w:r>
          </w:p>
        </w:tc>
        <w:tc>
          <w:tcPr>
            <w:tcW w:w="5103" w:type="dxa"/>
            <w:vAlign w:val="center"/>
          </w:tcPr>
          <w:p w14:paraId="26CD4731" w14:textId="77777777" w:rsidR="005D60E3" w:rsidRDefault="005D60E3" w:rsidP="00D262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Media</w:t>
            </w:r>
          </w:p>
        </w:tc>
      </w:tr>
    </w:tbl>
    <w:p w14:paraId="6CC96339" w14:textId="77777777" w:rsidR="005D60E3" w:rsidRDefault="005D60E3" w:rsidP="005D60E3"/>
    <w:tbl>
      <w:tblPr>
        <w:tblStyle w:val="Sombreadomedio1-nfasis1"/>
        <w:tblW w:w="10206" w:type="dxa"/>
        <w:jc w:val="center"/>
        <w:tblLook w:val="04A0" w:firstRow="1" w:lastRow="0" w:firstColumn="1" w:lastColumn="0" w:noHBand="0" w:noVBand="1"/>
      </w:tblPr>
      <w:tblGrid>
        <w:gridCol w:w="5103"/>
        <w:gridCol w:w="5103"/>
      </w:tblGrid>
      <w:tr w:rsidR="005D60E3" w14:paraId="17239C4D" w14:textId="77777777" w:rsidTr="00D262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shd w:val="clear" w:color="auto" w:fill="92A9B9" w:themeFill="accent4"/>
            <w:vAlign w:val="center"/>
          </w:tcPr>
          <w:p w14:paraId="04F07ED7" w14:textId="77777777" w:rsidR="005D60E3" w:rsidRPr="007955DE" w:rsidRDefault="005D60E3" w:rsidP="00D262EB">
            <w:pPr>
              <w:jc w:val="center"/>
              <w:rPr>
                <w:rStyle w:val="nfasissutil"/>
                <w:color w:val="FFFFFF" w:themeColor="background1"/>
              </w:rPr>
            </w:pPr>
            <w:r w:rsidRPr="007955DE">
              <w:rPr>
                <w:rStyle w:val="nfasissutil"/>
                <w:color w:val="FFFFFF" w:themeColor="background1"/>
              </w:rPr>
              <w:lastRenderedPageBreak/>
              <w:t>Nombre del Caso de Uso</w:t>
            </w:r>
          </w:p>
        </w:tc>
        <w:tc>
          <w:tcPr>
            <w:tcW w:w="5103" w:type="dxa"/>
            <w:shd w:val="clear" w:color="auto" w:fill="92A9B9" w:themeFill="accent4"/>
            <w:vAlign w:val="center"/>
          </w:tcPr>
          <w:p w14:paraId="193EBE9F" w14:textId="77777777" w:rsidR="005D60E3" w:rsidRPr="007955DE" w:rsidRDefault="005D60E3" w:rsidP="00D262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color w:val="FFFFFF" w:themeColor="background1"/>
              </w:rPr>
            </w:pPr>
            <w:r w:rsidRPr="007955DE">
              <w:rPr>
                <w:rStyle w:val="nfasissutil"/>
                <w:color w:val="FFFFFF" w:themeColor="background1"/>
              </w:rPr>
              <w:t>Generar informes médicos</w:t>
            </w:r>
          </w:p>
        </w:tc>
      </w:tr>
      <w:tr w:rsidR="005D60E3" w14:paraId="6C689E8C" w14:textId="77777777" w:rsidTr="00D262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4C2FF4D6" w14:textId="77777777" w:rsidR="005D60E3" w:rsidRDefault="005D60E3" w:rsidP="00D262EB">
            <w:pPr>
              <w:jc w:val="center"/>
            </w:pPr>
            <w:r>
              <w:t>Actores</w:t>
            </w:r>
          </w:p>
        </w:tc>
        <w:tc>
          <w:tcPr>
            <w:tcW w:w="5103" w:type="dxa"/>
            <w:vAlign w:val="center"/>
          </w:tcPr>
          <w:p w14:paraId="66D09ECA" w14:textId="77777777" w:rsidR="005D60E3" w:rsidRDefault="005D60E3" w:rsidP="00D262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Odontólogo</w:t>
            </w:r>
          </w:p>
        </w:tc>
      </w:tr>
      <w:tr w:rsidR="005D60E3" w:rsidRPr="00E51DBB" w14:paraId="7109423F" w14:textId="77777777" w:rsidTr="00D262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049741AC" w14:textId="77777777" w:rsidR="005D60E3" w:rsidRDefault="005D60E3" w:rsidP="00D262EB">
            <w:pPr>
              <w:jc w:val="center"/>
            </w:pPr>
            <w:r>
              <w:t>Objetivo</w:t>
            </w:r>
          </w:p>
        </w:tc>
        <w:tc>
          <w:tcPr>
            <w:tcW w:w="5103" w:type="dxa"/>
            <w:vAlign w:val="center"/>
          </w:tcPr>
          <w:p w14:paraId="39BF0AAC" w14:textId="77777777" w:rsidR="005D60E3" w:rsidRDefault="005D60E3" w:rsidP="00D262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Facilitar al odontólogo tener un historial de todos los trabajos realizados en una fecha y paciente determinado</w:t>
            </w:r>
          </w:p>
        </w:tc>
      </w:tr>
      <w:tr w:rsidR="005D60E3" w:rsidRPr="00E51DBB" w14:paraId="524BEEE3" w14:textId="77777777" w:rsidTr="00D262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0B3F5BF5" w14:textId="77777777" w:rsidR="005D60E3" w:rsidRDefault="005D60E3" w:rsidP="00D262EB">
            <w:pPr>
              <w:jc w:val="center"/>
            </w:pPr>
            <w:r>
              <w:t>Precondiciones</w:t>
            </w:r>
          </w:p>
        </w:tc>
        <w:tc>
          <w:tcPr>
            <w:tcW w:w="5103" w:type="dxa"/>
            <w:vAlign w:val="center"/>
          </w:tcPr>
          <w:p w14:paraId="18B77D3B" w14:textId="77777777" w:rsidR="005D60E3" w:rsidRDefault="005D60E3" w:rsidP="00D262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Haber registrado algún paciente y realizado al mismo al menos una atención médica</w:t>
            </w:r>
          </w:p>
        </w:tc>
      </w:tr>
      <w:tr w:rsidR="005D60E3" w:rsidRPr="00E51DBB" w14:paraId="60490990" w14:textId="77777777" w:rsidTr="00D262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46186BFB" w14:textId="77777777" w:rsidR="005D60E3" w:rsidRDefault="005D60E3" w:rsidP="00D262EB">
            <w:pPr>
              <w:jc w:val="center"/>
            </w:pPr>
            <w:r>
              <w:t>Iniciador del caso de Uso</w:t>
            </w:r>
          </w:p>
        </w:tc>
        <w:tc>
          <w:tcPr>
            <w:tcW w:w="5103" w:type="dxa"/>
            <w:vAlign w:val="center"/>
          </w:tcPr>
          <w:p w14:paraId="31F35D24" w14:textId="77777777" w:rsidR="005D60E3" w:rsidRDefault="005D60E3" w:rsidP="00D262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El odontólogo generará el informe indicando fecha y paciente determinado</w:t>
            </w:r>
          </w:p>
        </w:tc>
      </w:tr>
      <w:tr w:rsidR="005D60E3" w:rsidRPr="00E51DBB" w14:paraId="1909DFBA" w14:textId="77777777" w:rsidTr="00D262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6D00D132" w14:textId="77777777" w:rsidR="005D60E3" w:rsidRDefault="005D60E3" w:rsidP="00D262EB">
            <w:pPr>
              <w:jc w:val="center"/>
            </w:pPr>
            <w:r>
              <w:t>Excepciones</w:t>
            </w:r>
          </w:p>
        </w:tc>
        <w:tc>
          <w:tcPr>
            <w:tcW w:w="5103" w:type="dxa"/>
            <w:vAlign w:val="center"/>
          </w:tcPr>
          <w:p w14:paraId="53665CFB" w14:textId="77777777" w:rsidR="005D60E3" w:rsidRDefault="005D60E3" w:rsidP="00D262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El usuario que ingresó no existe, fecha fuera de rango, sin atención médica para el paciente</w:t>
            </w:r>
          </w:p>
        </w:tc>
      </w:tr>
      <w:tr w:rsidR="005D60E3" w14:paraId="618F91CB" w14:textId="77777777" w:rsidTr="00D262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2AD8B48B" w14:textId="77777777" w:rsidR="005D60E3" w:rsidRDefault="005D60E3" w:rsidP="00D262EB">
            <w:pPr>
              <w:jc w:val="center"/>
            </w:pPr>
            <w:r>
              <w:t>Prioridades</w:t>
            </w:r>
          </w:p>
        </w:tc>
        <w:tc>
          <w:tcPr>
            <w:tcW w:w="5103" w:type="dxa"/>
            <w:vAlign w:val="center"/>
          </w:tcPr>
          <w:p w14:paraId="56930765" w14:textId="77777777" w:rsidR="005D60E3" w:rsidRDefault="005D60E3" w:rsidP="00D262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</w:tr>
      <w:tr w:rsidR="005D60E3" w14:paraId="38CC0D09" w14:textId="77777777" w:rsidTr="00D262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5BD90C5C" w14:textId="77777777" w:rsidR="005D60E3" w:rsidRDefault="005D60E3" w:rsidP="00D262EB">
            <w:pPr>
              <w:jc w:val="center"/>
            </w:pPr>
            <w:r>
              <w:t>Disponibilidad</w:t>
            </w:r>
          </w:p>
        </w:tc>
        <w:tc>
          <w:tcPr>
            <w:tcW w:w="5103" w:type="dxa"/>
            <w:vAlign w:val="center"/>
          </w:tcPr>
          <w:p w14:paraId="30BC09AD" w14:textId="77777777" w:rsidR="005D60E3" w:rsidRDefault="005D60E3" w:rsidP="00D262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Siempre</w:t>
            </w:r>
          </w:p>
        </w:tc>
      </w:tr>
      <w:tr w:rsidR="005D60E3" w14:paraId="78B899AF" w14:textId="77777777" w:rsidTr="00D262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071CEE49" w14:textId="77777777" w:rsidR="005D60E3" w:rsidRDefault="005D60E3" w:rsidP="00D262EB">
            <w:pPr>
              <w:jc w:val="center"/>
            </w:pPr>
            <w:r>
              <w:t>Frecuencia de uso</w:t>
            </w:r>
          </w:p>
        </w:tc>
        <w:tc>
          <w:tcPr>
            <w:tcW w:w="5103" w:type="dxa"/>
            <w:vAlign w:val="center"/>
          </w:tcPr>
          <w:p w14:paraId="7BEE1C17" w14:textId="77777777" w:rsidR="005D60E3" w:rsidRDefault="005D60E3" w:rsidP="00D262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Media</w:t>
            </w:r>
          </w:p>
        </w:tc>
      </w:tr>
    </w:tbl>
    <w:p w14:paraId="5CECCE07" w14:textId="77777777" w:rsidR="005D60E3" w:rsidRDefault="005D60E3" w:rsidP="005D60E3"/>
    <w:tbl>
      <w:tblPr>
        <w:tblStyle w:val="Sombreadomedio1-nfasis1"/>
        <w:tblW w:w="10206" w:type="dxa"/>
        <w:jc w:val="center"/>
        <w:tblLook w:val="04A0" w:firstRow="1" w:lastRow="0" w:firstColumn="1" w:lastColumn="0" w:noHBand="0" w:noVBand="1"/>
      </w:tblPr>
      <w:tblGrid>
        <w:gridCol w:w="5103"/>
        <w:gridCol w:w="5103"/>
      </w:tblGrid>
      <w:tr w:rsidR="005D60E3" w14:paraId="37A9055A" w14:textId="77777777" w:rsidTr="00D262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shd w:val="clear" w:color="auto" w:fill="92A9B9" w:themeFill="accent4"/>
            <w:vAlign w:val="center"/>
          </w:tcPr>
          <w:p w14:paraId="03A8BB56" w14:textId="77777777" w:rsidR="005D60E3" w:rsidRPr="007955DE" w:rsidRDefault="005D60E3" w:rsidP="00D262EB">
            <w:pPr>
              <w:jc w:val="center"/>
              <w:rPr>
                <w:rStyle w:val="nfasissutil"/>
                <w:color w:val="FFFFFF" w:themeColor="background1"/>
              </w:rPr>
            </w:pPr>
            <w:r w:rsidRPr="007955DE">
              <w:rPr>
                <w:rStyle w:val="nfasissutil"/>
                <w:color w:val="FFFFFF" w:themeColor="background1"/>
              </w:rPr>
              <w:t>Nombre del Caso de Uso</w:t>
            </w:r>
          </w:p>
        </w:tc>
        <w:tc>
          <w:tcPr>
            <w:tcW w:w="5103" w:type="dxa"/>
            <w:shd w:val="clear" w:color="auto" w:fill="92A9B9" w:themeFill="accent4"/>
            <w:vAlign w:val="center"/>
          </w:tcPr>
          <w:p w14:paraId="7B278F15" w14:textId="77777777" w:rsidR="005D60E3" w:rsidRPr="007955DE" w:rsidRDefault="005D60E3" w:rsidP="00D262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color w:val="FFFFFF" w:themeColor="background1"/>
              </w:rPr>
            </w:pPr>
            <w:r w:rsidRPr="007955DE">
              <w:rPr>
                <w:rStyle w:val="nfasissutil"/>
                <w:color w:val="FFFFFF" w:themeColor="background1"/>
              </w:rPr>
              <w:t>Añadir tratamiento a pacientes</w:t>
            </w:r>
          </w:p>
        </w:tc>
      </w:tr>
      <w:tr w:rsidR="005D60E3" w14:paraId="103514EF" w14:textId="77777777" w:rsidTr="00D262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6A3F16C0" w14:textId="77777777" w:rsidR="005D60E3" w:rsidRDefault="005D60E3" w:rsidP="00D262EB">
            <w:pPr>
              <w:jc w:val="center"/>
            </w:pPr>
            <w:r>
              <w:t>Actores</w:t>
            </w:r>
          </w:p>
        </w:tc>
        <w:tc>
          <w:tcPr>
            <w:tcW w:w="5103" w:type="dxa"/>
            <w:vAlign w:val="center"/>
          </w:tcPr>
          <w:p w14:paraId="1158A16A" w14:textId="77777777" w:rsidR="005D60E3" w:rsidRDefault="005D60E3" w:rsidP="00D262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Odontólogo</w:t>
            </w:r>
          </w:p>
        </w:tc>
      </w:tr>
      <w:tr w:rsidR="005D60E3" w:rsidRPr="00E51DBB" w14:paraId="697F9FCB" w14:textId="77777777" w:rsidTr="00D262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5F70DBDB" w14:textId="77777777" w:rsidR="005D60E3" w:rsidRDefault="005D60E3" w:rsidP="00D262EB">
            <w:pPr>
              <w:jc w:val="center"/>
            </w:pPr>
            <w:r>
              <w:t>Objetivo</w:t>
            </w:r>
          </w:p>
        </w:tc>
        <w:tc>
          <w:tcPr>
            <w:tcW w:w="5103" w:type="dxa"/>
            <w:vAlign w:val="center"/>
          </w:tcPr>
          <w:p w14:paraId="07AF41E5" w14:textId="77777777" w:rsidR="005D60E3" w:rsidRDefault="005D60E3" w:rsidP="00D262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cstheme="minorHAnsi"/>
              </w:rPr>
              <w:t>Facilitar la creación de los tratamientos que se les aplicará a los pacientes</w:t>
            </w:r>
          </w:p>
        </w:tc>
      </w:tr>
      <w:tr w:rsidR="005D60E3" w:rsidRPr="00E51DBB" w14:paraId="0D7626E0" w14:textId="77777777" w:rsidTr="00D262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60221206" w14:textId="77777777" w:rsidR="005D60E3" w:rsidRDefault="005D60E3" w:rsidP="00D262EB">
            <w:pPr>
              <w:jc w:val="center"/>
            </w:pPr>
            <w:r>
              <w:t>Precondiciones</w:t>
            </w:r>
          </w:p>
        </w:tc>
        <w:tc>
          <w:tcPr>
            <w:tcW w:w="5103" w:type="dxa"/>
            <w:vAlign w:val="center"/>
          </w:tcPr>
          <w:p w14:paraId="161A63DF" w14:textId="77777777" w:rsidR="005D60E3" w:rsidRDefault="005D60E3" w:rsidP="00D262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El odontólogo necesita haber realizado una consulta a un paciente</w:t>
            </w:r>
          </w:p>
        </w:tc>
      </w:tr>
      <w:tr w:rsidR="005D60E3" w:rsidRPr="00E51DBB" w14:paraId="6974FE15" w14:textId="77777777" w:rsidTr="00D262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08BE1015" w14:textId="77777777" w:rsidR="005D60E3" w:rsidRDefault="005D60E3" w:rsidP="00D262EB">
            <w:pPr>
              <w:jc w:val="center"/>
            </w:pPr>
            <w:r>
              <w:t>Iniciador del caso de Uso</w:t>
            </w:r>
          </w:p>
        </w:tc>
        <w:tc>
          <w:tcPr>
            <w:tcW w:w="5103" w:type="dxa"/>
            <w:vAlign w:val="center"/>
          </w:tcPr>
          <w:p w14:paraId="7E7BABA6" w14:textId="77777777" w:rsidR="005D60E3" w:rsidRDefault="005D60E3" w:rsidP="00D262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El odontólogo deberá haber atendido primeramente al paciente y luego asignarle el tratamiento</w:t>
            </w:r>
          </w:p>
        </w:tc>
      </w:tr>
      <w:tr w:rsidR="005D60E3" w:rsidRPr="00E51DBB" w14:paraId="3E8FD549" w14:textId="77777777" w:rsidTr="00D262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4844525B" w14:textId="77777777" w:rsidR="005D60E3" w:rsidRDefault="005D60E3" w:rsidP="00D262EB">
            <w:pPr>
              <w:jc w:val="center"/>
            </w:pPr>
            <w:r>
              <w:lastRenderedPageBreak/>
              <w:t>Excepciones</w:t>
            </w:r>
          </w:p>
        </w:tc>
        <w:tc>
          <w:tcPr>
            <w:tcW w:w="5103" w:type="dxa"/>
            <w:vAlign w:val="center"/>
          </w:tcPr>
          <w:p w14:paraId="00184807" w14:textId="77777777" w:rsidR="005D60E3" w:rsidRDefault="005D60E3" w:rsidP="00D262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El paciente no ha sido registrado</w:t>
            </w:r>
          </w:p>
        </w:tc>
      </w:tr>
      <w:tr w:rsidR="005D60E3" w14:paraId="3DE48178" w14:textId="77777777" w:rsidTr="00D262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2EF639D3" w14:textId="77777777" w:rsidR="005D60E3" w:rsidRDefault="005D60E3" w:rsidP="00D262EB">
            <w:pPr>
              <w:jc w:val="center"/>
            </w:pPr>
            <w:r>
              <w:t>Prioridades</w:t>
            </w:r>
          </w:p>
        </w:tc>
        <w:tc>
          <w:tcPr>
            <w:tcW w:w="5103" w:type="dxa"/>
            <w:vAlign w:val="center"/>
          </w:tcPr>
          <w:p w14:paraId="37150EC6" w14:textId="77777777" w:rsidR="005D60E3" w:rsidRDefault="005D60E3" w:rsidP="00D262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</w:tr>
      <w:tr w:rsidR="005D60E3" w14:paraId="3F133748" w14:textId="77777777" w:rsidTr="00D262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0247B3A3" w14:textId="77777777" w:rsidR="005D60E3" w:rsidRDefault="005D60E3" w:rsidP="00D262EB">
            <w:pPr>
              <w:jc w:val="center"/>
            </w:pPr>
            <w:r>
              <w:t>Disponibilidad</w:t>
            </w:r>
          </w:p>
        </w:tc>
        <w:tc>
          <w:tcPr>
            <w:tcW w:w="5103" w:type="dxa"/>
            <w:vAlign w:val="center"/>
          </w:tcPr>
          <w:p w14:paraId="13C31BEE" w14:textId="77777777" w:rsidR="005D60E3" w:rsidRDefault="005D60E3" w:rsidP="00D262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Siempre</w:t>
            </w:r>
          </w:p>
        </w:tc>
      </w:tr>
      <w:tr w:rsidR="005D60E3" w14:paraId="5C0CD4B4" w14:textId="77777777" w:rsidTr="00D262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5F3C8A04" w14:textId="77777777" w:rsidR="005D60E3" w:rsidRDefault="005D60E3" w:rsidP="00D262EB">
            <w:pPr>
              <w:jc w:val="center"/>
            </w:pPr>
            <w:r>
              <w:t>Frecuencia de uso</w:t>
            </w:r>
          </w:p>
        </w:tc>
        <w:tc>
          <w:tcPr>
            <w:tcW w:w="5103" w:type="dxa"/>
            <w:vAlign w:val="center"/>
          </w:tcPr>
          <w:p w14:paraId="30879285" w14:textId="77777777" w:rsidR="005D60E3" w:rsidRDefault="005D60E3" w:rsidP="00D262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Alta</w:t>
            </w:r>
          </w:p>
        </w:tc>
      </w:tr>
      <w:tr w:rsidR="005D60E3" w14:paraId="2DB73D5A" w14:textId="77777777" w:rsidTr="00D262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7348D5CE" w14:textId="77777777" w:rsidR="005D60E3" w:rsidRDefault="005D60E3" w:rsidP="00D262EB">
            <w:pPr>
              <w:jc w:val="center"/>
            </w:pPr>
            <w:r>
              <w:t>Canales de comunicación</w:t>
            </w:r>
          </w:p>
        </w:tc>
        <w:tc>
          <w:tcPr>
            <w:tcW w:w="5103" w:type="dxa"/>
            <w:vAlign w:val="center"/>
          </w:tcPr>
          <w:p w14:paraId="4C3F2690" w14:textId="77777777" w:rsidR="005D60E3" w:rsidRDefault="005D60E3" w:rsidP="00D262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5D60E3" w14:paraId="7EA9E39A" w14:textId="77777777" w:rsidTr="00D262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69B973C5" w14:textId="77777777" w:rsidR="005D60E3" w:rsidRDefault="005D60E3" w:rsidP="00D262EB">
            <w:pPr>
              <w:jc w:val="center"/>
            </w:pPr>
            <w:r>
              <w:t>Canales con actores secundarios</w:t>
            </w:r>
          </w:p>
        </w:tc>
        <w:tc>
          <w:tcPr>
            <w:tcW w:w="5103" w:type="dxa"/>
            <w:vAlign w:val="center"/>
          </w:tcPr>
          <w:p w14:paraId="0A9B30C0" w14:textId="77777777" w:rsidR="005D60E3" w:rsidRDefault="005D60E3" w:rsidP="00D262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5D60E3" w14:paraId="09297A66" w14:textId="77777777" w:rsidTr="00D262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568D9171" w14:textId="77777777" w:rsidR="005D60E3" w:rsidRDefault="005D60E3" w:rsidP="00D262EB">
            <w:pPr>
              <w:jc w:val="center"/>
            </w:pPr>
            <w:r>
              <w:t>Puntos aún no resueltos</w:t>
            </w:r>
          </w:p>
        </w:tc>
        <w:tc>
          <w:tcPr>
            <w:tcW w:w="5103" w:type="dxa"/>
            <w:vAlign w:val="center"/>
          </w:tcPr>
          <w:p w14:paraId="101177B1" w14:textId="77777777" w:rsidR="005D60E3" w:rsidRDefault="005D60E3" w:rsidP="00D262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5D60E3" w14:paraId="66B9AF29" w14:textId="77777777" w:rsidTr="00D262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shd w:val="clear" w:color="auto" w:fill="92A9B9" w:themeFill="accent4"/>
            <w:vAlign w:val="center"/>
          </w:tcPr>
          <w:p w14:paraId="72987AB1" w14:textId="77777777" w:rsidR="005D60E3" w:rsidRPr="007955DE" w:rsidRDefault="005D60E3" w:rsidP="00D262EB">
            <w:pPr>
              <w:jc w:val="center"/>
              <w:rPr>
                <w:rStyle w:val="nfasissutil"/>
                <w:color w:val="FFFFFF" w:themeColor="background1"/>
              </w:rPr>
            </w:pPr>
            <w:r w:rsidRPr="007955DE">
              <w:rPr>
                <w:rStyle w:val="nfasissutil"/>
                <w:color w:val="FFFFFF" w:themeColor="background1"/>
              </w:rPr>
              <w:t>Nombre del Caso de Uso</w:t>
            </w:r>
          </w:p>
        </w:tc>
        <w:tc>
          <w:tcPr>
            <w:tcW w:w="5103" w:type="dxa"/>
            <w:shd w:val="clear" w:color="auto" w:fill="92A9B9" w:themeFill="accent4"/>
            <w:vAlign w:val="center"/>
          </w:tcPr>
          <w:p w14:paraId="5EA7CEE9" w14:textId="77777777" w:rsidR="005D60E3" w:rsidRPr="007955DE" w:rsidRDefault="005D60E3" w:rsidP="00D262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color w:val="FFFFFF" w:themeColor="background1"/>
              </w:rPr>
            </w:pPr>
            <w:r w:rsidRPr="007955DE">
              <w:rPr>
                <w:rStyle w:val="nfasissutil"/>
                <w:color w:val="FFFFFF" w:themeColor="background1"/>
              </w:rPr>
              <w:t>Modificar pacientes</w:t>
            </w:r>
          </w:p>
        </w:tc>
      </w:tr>
      <w:tr w:rsidR="005D60E3" w14:paraId="0AF89810" w14:textId="77777777" w:rsidTr="00D262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7C81B505" w14:textId="77777777" w:rsidR="005D60E3" w:rsidRDefault="005D60E3" w:rsidP="00D262EB">
            <w:pPr>
              <w:jc w:val="center"/>
            </w:pPr>
            <w:r>
              <w:t>Actores</w:t>
            </w:r>
          </w:p>
        </w:tc>
        <w:tc>
          <w:tcPr>
            <w:tcW w:w="5103" w:type="dxa"/>
            <w:vAlign w:val="center"/>
          </w:tcPr>
          <w:p w14:paraId="170A8E0F" w14:textId="77777777" w:rsidR="005D60E3" w:rsidRDefault="005D60E3" w:rsidP="00D262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Odontólogo</w:t>
            </w:r>
          </w:p>
        </w:tc>
      </w:tr>
      <w:tr w:rsidR="005D60E3" w:rsidRPr="00E51DBB" w14:paraId="498F5943" w14:textId="77777777" w:rsidTr="00D262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7DEE63A4" w14:textId="77777777" w:rsidR="005D60E3" w:rsidRDefault="005D60E3" w:rsidP="00D262EB">
            <w:pPr>
              <w:jc w:val="center"/>
            </w:pPr>
            <w:r>
              <w:t>Objetivo</w:t>
            </w:r>
          </w:p>
        </w:tc>
        <w:tc>
          <w:tcPr>
            <w:tcW w:w="5103" w:type="dxa"/>
            <w:vAlign w:val="center"/>
          </w:tcPr>
          <w:p w14:paraId="3D7195DF" w14:textId="77777777" w:rsidR="005D60E3" w:rsidRDefault="005D60E3" w:rsidP="00D262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cstheme="minorHAnsi"/>
              </w:rPr>
              <w:t>Modificar información equivoca de un determinado paciente</w:t>
            </w:r>
          </w:p>
        </w:tc>
      </w:tr>
      <w:tr w:rsidR="005D60E3" w:rsidRPr="00E51DBB" w14:paraId="4E25E6CB" w14:textId="77777777" w:rsidTr="00D262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1B604399" w14:textId="77777777" w:rsidR="005D60E3" w:rsidRDefault="005D60E3" w:rsidP="00D262EB">
            <w:pPr>
              <w:jc w:val="center"/>
            </w:pPr>
            <w:r>
              <w:t>Precondiciones</w:t>
            </w:r>
          </w:p>
        </w:tc>
        <w:tc>
          <w:tcPr>
            <w:tcW w:w="5103" w:type="dxa"/>
            <w:vAlign w:val="center"/>
          </w:tcPr>
          <w:p w14:paraId="570DF968" w14:textId="77777777" w:rsidR="005D60E3" w:rsidRDefault="005D60E3" w:rsidP="00D262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Tener acceso al sistema, además de poseer el rol para realizar cambios</w:t>
            </w:r>
          </w:p>
        </w:tc>
      </w:tr>
      <w:tr w:rsidR="005D60E3" w:rsidRPr="00E51DBB" w14:paraId="3A390096" w14:textId="77777777" w:rsidTr="00D262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1F13D5AF" w14:textId="77777777" w:rsidR="005D60E3" w:rsidRDefault="005D60E3" w:rsidP="00D262EB">
            <w:pPr>
              <w:jc w:val="center"/>
            </w:pPr>
            <w:r>
              <w:t>Iniciador del caso de Uso</w:t>
            </w:r>
          </w:p>
        </w:tc>
        <w:tc>
          <w:tcPr>
            <w:tcW w:w="5103" w:type="dxa"/>
            <w:vAlign w:val="center"/>
          </w:tcPr>
          <w:p w14:paraId="56F96F8B" w14:textId="77777777" w:rsidR="005D60E3" w:rsidRDefault="005D60E3" w:rsidP="00D262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</w:t>
            </w:r>
            <w:r w:rsidRPr="00FB170D">
              <w:rPr>
                <w:rFonts w:cstheme="minorHAnsi"/>
              </w:rPr>
              <w:t>l odontólogo debe iniciar sesión y empezar a agregar a sus pacientes y sus respectivas documentaciones</w:t>
            </w:r>
          </w:p>
        </w:tc>
      </w:tr>
      <w:tr w:rsidR="005D60E3" w:rsidRPr="00E51DBB" w14:paraId="033C5042" w14:textId="77777777" w:rsidTr="00D262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37D85335" w14:textId="77777777" w:rsidR="005D60E3" w:rsidRDefault="005D60E3" w:rsidP="00D262EB">
            <w:pPr>
              <w:jc w:val="center"/>
            </w:pPr>
            <w:r>
              <w:t>Excepciones</w:t>
            </w:r>
          </w:p>
        </w:tc>
        <w:tc>
          <w:tcPr>
            <w:tcW w:w="5103" w:type="dxa"/>
            <w:vAlign w:val="center"/>
          </w:tcPr>
          <w:p w14:paraId="00FCF47F" w14:textId="77777777" w:rsidR="005D60E3" w:rsidRDefault="005D60E3" w:rsidP="00D262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El paciente no ha sido registrado</w:t>
            </w:r>
          </w:p>
        </w:tc>
      </w:tr>
      <w:tr w:rsidR="005D60E3" w14:paraId="1911AD49" w14:textId="77777777" w:rsidTr="00D262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3BDF9638" w14:textId="77777777" w:rsidR="005D60E3" w:rsidRDefault="005D60E3" w:rsidP="00D262EB">
            <w:pPr>
              <w:jc w:val="center"/>
            </w:pPr>
            <w:r>
              <w:t>Prioridades</w:t>
            </w:r>
          </w:p>
        </w:tc>
        <w:tc>
          <w:tcPr>
            <w:tcW w:w="5103" w:type="dxa"/>
            <w:vAlign w:val="center"/>
          </w:tcPr>
          <w:p w14:paraId="0B92C80F" w14:textId="77777777" w:rsidR="005D60E3" w:rsidRDefault="005D60E3" w:rsidP="00D262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5D60E3" w14:paraId="09EE2BE9" w14:textId="77777777" w:rsidTr="00D262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56318815" w14:textId="77777777" w:rsidR="005D60E3" w:rsidRDefault="005D60E3" w:rsidP="00D262EB">
            <w:pPr>
              <w:jc w:val="center"/>
            </w:pPr>
            <w:r>
              <w:t>Disponibilidad</w:t>
            </w:r>
          </w:p>
        </w:tc>
        <w:tc>
          <w:tcPr>
            <w:tcW w:w="5103" w:type="dxa"/>
            <w:vAlign w:val="center"/>
          </w:tcPr>
          <w:p w14:paraId="453E812B" w14:textId="77777777" w:rsidR="005D60E3" w:rsidRDefault="005D60E3" w:rsidP="00D262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Siempre</w:t>
            </w:r>
          </w:p>
        </w:tc>
      </w:tr>
      <w:tr w:rsidR="005D60E3" w14:paraId="10689F3C" w14:textId="77777777" w:rsidTr="00D262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11174298" w14:textId="77777777" w:rsidR="005D60E3" w:rsidRDefault="005D60E3" w:rsidP="00D262EB">
            <w:pPr>
              <w:jc w:val="center"/>
            </w:pPr>
            <w:r>
              <w:t>Frecuencia de uso</w:t>
            </w:r>
          </w:p>
        </w:tc>
        <w:tc>
          <w:tcPr>
            <w:tcW w:w="5103" w:type="dxa"/>
            <w:vAlign w:val="center"/>
          </w:tcPr>
          <w:p w14:paraId="4462767E" w14:textId="77777777" w:rsidR="005D60E3" w:rsidRDefault="005D60E3" w:rsidP="00D262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Baja</w:t>
            </w:r>
          </w:p>
        </w:tc>
      </w:tr>
    </w:tbl>
    <w:p w14:paraId="18B18403" w14:textId="77777777" w:rsidR="005D60E3" w:rsidRDefault="005D60E3" w:rsidP="005D60E3"/>
    <w:tbl>
      <w:tblPr>
        <w:tblStyle w:val="Sombreadomedio1-nfasis1"/>
        <w:tblW w:w="10206" w:type="dxa"/>
        <w:jc w:val="center"/>
        <w:tblLook w:val="04A0" w:firstRow="1" w:lastRow="0" w:firstColumn="1" w:lastColumn="0" w:noHBand="0" w:noVBand="1"/>
      </w:tblPr>
      <w:tblGrid>
        <w:gridCol w:w="5103"/>
        <w:gridCol w:w="5103"/>
      </w:tblGrid>
      <w:tr w:rsidR="005D60E3" w:rsidRPr="00E51DBB" w14:paraId="46C6FBA0" w14:textId="77777777" w:rsidTr="00D262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shd w:val="clear" w:color="auto" w:fill="92A9B9" w:themeFill="accent4"/>
            <w:vAlign w:val="center"/>
          </w:tcPr>
          <w:p w14:paraId="6D2217F1" w14:textId="77777777" w:rsidR="005D60E3" w:rsidRPr="007955DE" w:rsidRDefault="005D60E3" w:rsidP="00D262EB">
            <w:pPr>
              <w:jc w:val="center"/>
              <w:rPr>
                <w:rStyle w:val="nfasissutil"/>
                <w:color w:val="FFFFFF" w:themeColor="background1"/>
              </w:rPr>
            </w:pPr>
            <w:r w:rsidRPr="007955DE">
              <w:rPr>
                <w:rStyle w:val="nfasissutil"/>
                <w:color w:val="FFFFFF" w:themeColor="background1"/>
              </w:rPr>
              <w:lastRenderedPageBreak/>
              <w:t>Nombre del Caso de Uso</w:t>
            </w:r>
          </w:p>
        </w:tc>
        <w:tc>
          <w:tcPr>
            <w:tcW w:w="5103" w:type="dxa"/>
            <w:shd w:val="clear" w:color="auto" w:fill="92A9B9" w:themeFill="accent4"/>
            <w:vAlign w:val="center"/>
          </w:tcPr>
          <w:p w14:paraId="4FFD62E0" w14:textId="77777777" w:rsidR="005D60E3" w:rsidRPr="007955DE" w:rsidRDefault="005D60E3" w:rsidP="00D262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color w:val="FFFFFF" w:themeColor="background1"/>
              </w:rPr>
            </w:pPr>
            <w:r w:rsidRPr="007955DE">
              <w:rPr>
                <w:rStyle w:val="nfasissutil"/>
                <w:color w:val="FFFFFF" w:themeColor="background1"/>
              </w:rPr>
              <w:t>Publicación de información de control de pacientes</w:t>
            </w:r>
          </w:p>
        </w:tc>
      </w:tr>
      <w:tr w:rsidR="005D60E3" w14:paraId="6E5033B8" w14:textId="77777777" w:rsidTr="00D262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5AAFF134" w14:textId="77777777" w:rsidR="005D60E3" w:rsidRDefault="005D60E3" w:rsidP="00D262EB">
            <w:pPr>
              <w:jc w:val="center"/>
            </w:pPr>
            <w:r>
              <w:t>Actores</w:t>
            </w:r>
          </w:p>
        </w:tc>
        <w:tc>
          <w:tcPr>
            <w:tcW w:w="5103" w:type="dxa"/>
            <w:vAlign w:val="center"/>
          </w:tcPr>
          <w:p w14:paraId="2AC54E0E" w14:textId="77777777" w:rsidR="005D60E3" w:rsidRDefault="005D60E3" w:rsidP="00D262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Odontólogo</w:t>
            </w:r>
          </w:p>
        </w:tc>
      </w:tr>
      <w:tr w:rsidR="005D60E3" w:rsidRPr="00E51DBB" w14:paraId="48B506B7" w14:textId="77777777" w:rsidTr="00D262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15DD025F" w14:textId="77777777" w:rsidR="005D60E3" w:rsidRDefault="005D60E3" w:rsidP="00D262EB">
            <w:pPr>
              <w:jc w:val="center"/>
            </w:pPr>
            <w:r>
              <w:t>Objetivo</w:t>
            </w:r>
          </w:p>
        </w:tc>
        <w:tc>
          <w:tcPr>
            <w:tcW w:w="5103" w:type="dxa"/>
            <w:vAlign w:val="center"/>
          </w:tcPr>
          <w:p w14:paraId="5AB0B8F9" w14:textId="77777777" w:rsidR="005D60E3" w:rsidRDefault="005D60E3" w:rsidP="00D262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cstheme="minorHAnsi"/>
              </w:rPr>
              <w:t>Publicar información sobre temas modernos en su especialidad, investigaciones o publicaciones del periódico</w:t>
            </w:r>
          </w:p>
        </w:tc>
      </w:tr>
      <w:tr w:rsidR="005D60E3" w:rsidRPr="00E51DBB" w14:paraId="62BC230C" w14:textId="77777777" w:rsidTr="00D262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63CF87A6" w14:textId="77777777" w:rsidR="005D60E3" w:rsidRDefault="005D60E3" w:rsidP="00D262EB">
            <w:pPr>
              <w:jc w:val="center"/>
            </w:pPr>
            <w:r>
              <w:t>Precondiciones</w:t>
            </w:r>
          </w:p>
        </w:tc>
        <w:tc>
          <w:tcPr>
            <w:tcW w:w="5103" w:type="dxa"/>
            <w:vAlign w:val="center"/>
          </w:tcPr>
          <w:p w14:paraId="2B93DE19" w14:textId="77777777" w:rsidR="005D60E3" w:rsidRDefault="005D60E3" w:rsidP="00D262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El odontólogo debe tener cuenta en el sistema</w:t>
            </w:r>
          </w:p>
        </w:tc>
      </w:tr>
      <w:tr w:rsidR="005D60E3" w:rsidRPr="00E51DBB" w14:paraId="76A24AC7" w14:textId="77777777" w:rsidTr="00D262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66996583" w14:textId="77777777" w:rsidR="005D60E3" w:rsidRDefault="005D60E3" w:rsidP="00D262EB">
            <w:pPr>
              <w:jc w:val="center"/>
            </w:pPr>
            <w:r>
              <w:t>Iniciador del caso de Uso</w:t>
            </w:r>
          </w:p>
        </w:tc>
        <w:tc>
          <w:tcPr>
            <w:tcW w:w="5103" w:type="dxa"/>
            <w:vAlign w:val="center"/>
          </w:tcPr>
          <w:p w14:paraId="25D850D9" w14:textId="77777777" w:rsidR="005D60E3" w:rsidRDefault="005D60E3" w:rsidP="00D262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El odontólogo tiene que iniciar sesión y copiar la información o el link de lo que quiere mostrar</w:t>
            </w:r>
          </w:p>
        </w:tc>
      </w:tr>
      <w:tr w:rsidR="005D60E3" w:rsidRPr="00E51DBB" w14:paraId="29CC93B5" w14:textId="77777777" w:rsidTr="00D262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4B1BAC1A" w14:textId="77777777" w:rsidR="005D60E3" w:rsidRDefault="005D60E3" w:rsidP="00D262EB">
            <w:pPr>
              <w:jc w:val="center"/>
            </w:pPr>
            <w:r>
              <w:t>Excepciones</w:t>
            </w:r>
          </w:p>
        </w:tc>
        <w:tc>
          <w:tcPr>
            <w:tcW w:w="5103" w:type="dxa"/>
            <w:vAlign w:val="center"/>
          </w:tcPr>
          <w:p w14:paraId="7FA64C5D" w14:textId="77777777" w:rsidR="005D60E3" w:rsidRDefault="005D60E3" w:rsidP="00D262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El médico no ha iniciado sesión</w:t>
            </w:r>
          </w:p>
        </w:tc>
      </w:tr>
      <w:tr w:rsidR="005D60E3" w14:paraId="05C4E46E" w14:textId="77777777" w:rsidTr="00D262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284B4D43" w14:textId="77777777" w:rsidR="005D60E3" w:rsidRDefault="005D60E3" w:rsidP="00D262EB">
            <w:pPr>
              <w:jc w:val="center"/>
            </w:pPr>
            <w:r>
              <w:t>Prioridades</w:t>
            </w:r>
          </w:p>
        </w:tc>
        <w:tc>
          <w:tcPr>
            <w:tcW w:w="5103" w:type="dxa"/>
            <w:vAlign w:val="center"/>
          </w:tcPr>
          <w:p w14:paraId="6BDFDA41" w14:textId="77777777" w:rsidR="005D60E3" w:rsidRDefault="005D60E3" w:rsidP="00D262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</w:tr>
      <w:tr w:rsidR="005D60E3" w14:paraId="3C9AFDC1" w14:textId="77777777" w:rsidTr="00D262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6D7C0A54" w14:textId="77777777" w:rsidR="005D60E3" w:rsidRDefault="005D60E3" w:rsidP="00D262EB">
            <w:pPr>
              <w:jc w:val="center"/>
            </w:pPr>
            <w:r>
              <w:t>Disponibilidad</w:t>
            </w:r>
          </w:p>
        </w:tc>
        <w:tc>
          <w:tcPr>
            <w:tcW w:w="5103" w:type="dxa"/>
            <w:vAlign w:val="center"/>
          </w:tcPr>
          <w:p w14:paraId="4AA52576" w14:textId="77777777" w:rsidR="005D60E3" w:rsidRDefault="005D60E3" w:rsidP="00D262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Siempre</w:t>
            </w:r>
          </w:p>
        </w:tc>
      </w:tr>
      <w:tr w:rsidR="005D60E3" w14:paraId="16916F16" w14:textId="77777777" w:rsidTr="00D262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21059F72" w14:textId="77777777" w:rsidR="005D60E3" w:rsidRDefault="005D60E3" w:rsidP="00D262EB">
            <w:pPr>
              <w:jc w:val="center"/>
            </w:pPr>
            <w:r>
              <w:t>Frecuencia de uso</w:t>
            </w:r>
          </w:p>
        </w:tc>
        <w:tc>
          <w:tcPr>
            <w:tcW w:w="5103" w:type="dxa"/>
            <w:vAlign w:val="center"/>
          </w:tcPr>
          <w:p w14:paraId="6FC29315" w14:textId="77777777" w:rsidR="005D60E3" w:rsidRDefault="005D60E3" w:rsidP="00D262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Media</w:t>
            </w:r>
          </w:p>
        </w:tc>
      </w:tr>
    </w:tbl>
    <w:p w14:paraId="645F6C64" w14:textId="77777777" w:rsidR="005D60E3" w:rsidRDefault="005D60E3" w:rsidP="005D60E3"/>
    <w:tbl>
      <w:tblPr>
        <w:tblStyle w:val="Sombreadomedio1-nfasis1"/>
        <w:tblW w:w="10206" w:type="dxa"/>
        <w:jc w:val="center"/>
        <w:tblLook w:val="04A0" w:firstRow="1" w:lastRow="0" w:firstColumn="1" w:lastColumn="0" w:noHBand="0" w:noVBand="1"/>
      </w:tblPr>
      <w:tblGrid>
        <w:gridCol w:w="5103"/>
        <w:gridCol w:w="5103"/>
      </w:tblGrid>
      <w:tr w:rsidR="005D60E3" w:rsidRPr="00E51DBB" w14:paraId="5283FE1A" w14:textId="77777777" w:rsidTr="00D262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shd w:val="clear" w:color="auto" w:fill="92A9B9" w:themeFill="accent4"/>
            <w:vAlign w:val="center"/>
          </w:tcPr>
          <w:p w14:paraId="3BCE2A85" w14:textId="77777777" w:rsidR="005D60E3" w:rsidRPr="007955DE" w:rsidRDefault="005D60E3" w:rsidP="00D262EB">
            <w:pPr>
              <w:jc w:val="center"/>
              <w:rPr>
                <w:rStyle w:val="nfasissutil"/>
                <w:color w:val="FFFFFF" w:themeColor="background1"/>
              </w:rPr>
            </w:pPr>
            <w:r w:rsidRPr="007955DE">
              <w:rPr>
                <w:rStyle w:val="nfasissutil"/>
                <w:color w:val="FFFFFF" w:themeColor="background1"/>
              </w:rPr>
              <w:t>Nombre del Caso de Uso</w:t>
            </w:r>
          </w:p>
        </w:tc>
        <w:tc>
          <w:tcPr>
            <w:tcW w:w="5103" w:type="dxa"/>
            <w:shd w:val="clear" w:color="auto" w:fill="92A9B9" w:themeFill="accent4"/>
            <w:vAlign w:val="center"/>
          </w:tcPr>
          <w:p w14:paraId="6F420342" w14:textId="77777777" w:rsidR="005D60E3" w:rsidRPr="007955DE" w:rsidRDefault="005D60E3" w:rsidP="00D262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color w:val="FFFFFF" w:themeColor="background1"/>
              </w:rPr>
            </w:pPr>
            <w:r w:rsidRPr="007955DE">
              <w:rPr>
                <w:rStyle w:val="nfasissutil"/>
                <w:color w:val="FFFFFF" w:themeColor="background1"/>
              </w:rPr>
              <w:t>Notificación de citas a pacientes</w:t>
            </w:r>
          </w:p>
        </w:tc>
      </w:tr>
      <w:tr w:rsidR="005D60E3" w14:paraId="3E874B68" w14:textId="77777777" w:rsidTr="00D262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2CB80057" w14:textId="77777777" w:rsidR="005D60E3" w:rsidRDefault="005D60E3" w:rsidP="00D262EB">
            <w:pPr>
              <w:jc w:val="center"/>
            </w:pPr>
            <w:r>
              <w:t>Actores</w:t>
            </w:r>
          </w:p>
        </w:tc>
        <w:tc>
          <w:tcPr>
            <w:tcW w:w="5103" w:type="dxa"/>
            <w:vAlign w:val="center"/>
          </w:tcPr>
          <w:p w14:paraId="29F1DBBB" w14:textId="77777777" w:rsidR="005D60E3" w:rsidRDefault="005D60E3" w:rsidP="00D262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Sistema Odontológico</w:t>
            </w:r>
          </w:p>
        </w:tc>
      </w:tr>
      <w:tr w:rsidR="005D60E3" w:rsidRPr="00E51DBB" w14:paraId="5DDB35C3" w14:textId="77777777" w:rsidTr="00D262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6764B0A4" w14:textId="77777777" w:rsidR="005D60E3" w:rsidRDefault="005D60E3" w:rsidP="00D262EB">
            <w:pPr>
              <w:jc w:val="center"/>
            </w:pPr>
            <w:r>
              <w:t>Objetivo</w:t>
            </w:r>
          </w:p>
        </w:tc>
        <w:tc>
          <w:tcPr>
            <w:tcW w:w="5103" w:type="dxa"/>
            <w:vAlign w:val="center"/>
          </w:tcPr>
          <w:p w14:paraId="1CD977F2" w14:textId="77777777" w:rsidR="005D60E3" w:rsidRPr="001101D9" w:rsidRDefault="005D60E3" w:rsidP="00D262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El sistema será capaz notificar al paciente anticipadamente una cita</w:t>
            </w:r>
          </w:p>
        </w:tc>
      </w:tr>
      <w:tr w:rsidR="005D60E3" w:rsidRPr="00E51DBB" w14:paraId="37A970AE" w14:textId="77777777" w:rsidTr="00D262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3DAA522E" w14:textId="77777777" w:rsidR="005D60E3" w:rsidRDefault="005D60E3" w:rsidP="00D262EB">
            <w:pPr>
              <w:jc w:val="center"/>
            </w:pPr>
            <w:r>
              <w:t>Precondiciones</w:t>
            </w:r>
          </w:p>
        </w:tc>
        <w:tc>
          <w:tcPr>
            <w:tcW w:w="5103" w:type="dxa"/>
            <w:vAlign w:val="center"/>
          </w:tcPr>
          <w:p w14:paraId="4A1F8E78" w14:textId="77777777" w:rsidR="005D60E3" w:rsidRDefault="005D60E3" w:rsidP="00D262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El paciente debe estar registrado en el sistema</w:t>
            </w:r>
          </w:p>
        </w:tc>
      </w:tr>
      <w:tr w:rsidR="005D60E3" w:rsidRPr="00E51DBB" w14:paraId="6FC5FB09" w14:textId="77777777" w:rsidTr="00D262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7A5489F1" w14:textId="77777777" w:rsidR="005D60E3" w:rsidRDefault="005D60E3" w:rsidP="00D262EB">
            <w:pPr>
              <w:jc w:val="center"/>
            </w:pPr>
            <w:r>
              <w:t>Iniciador del caso de Uso</w:t>
            </w:r>
          </w:p>
        </w:tc>
        <w:tc>
          <w:tcPr>
            <w:tcW w:w="5103" w:type="dxa"/>
            <w:vAlign w:val="center"/>
          </w:tcPr>
          <w:p w14:paraId="183CCE60" w14:textId="77777777" w:rsidR="005D60E3" w:rsidRDefault="005D60E3" w:rsidP="00D262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El odontólogo debe haber asignado una cita al paciente</w:t>
            </w:r>
          </w:p>
        </w:tc>
      </w:tr>
      <w:tr w:rsidR="005D60E3" w:rsidRPr="00E51DBB" w14:paraId="324C911A" w14:textId="77777777" w:rsidTr="00D262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193C7106" w14:textId="77777777" w:rsidR="005D60E3" w:rsidRDefault="005D60E3" w:rsidP="00D262EB">
            <w:pPr>
              <w:jc w:val="center"/>
            </w:pPr>
            <w:r>
              <w:t>Excepciones</w:t>
            </w:r>
          </w:p>
        </w:tc>
        <w:tc>
          <w:tcPr>
            <w:tcW w:w="5103" w:type="dxa"/>
            <w:vAlign w:val="center"/>
          </w:tcPr>
          <w:p w14:paraId="3EC8A41C" w14:textId="77777777" w:rsidR="005D60E3" w:rsidRDefault="005D60E3" w:rsidP="00D262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El paciente no existe, el paciente no solicitó una cita</w:t>
            </w:r>
          </w:p>
        </w:tc>
      </w:tr>
      <w:tr w:rsidR="005D60E3" w14:paraId="24D55B4F" w14:textId="77777777" w:rsidTr="00D262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3E675E7F" w14:textId="77777777" w:rsidR="005D60E3" w:rsidRDefault="005D60E3" w:rsidP="00D262EB">
            <w:pPr>
              <w:jc w:val="center"/>
            </w:pPr>
            <w:r>
              <w:lastRenderedPageBreak/>
              <w:t>Prioridades</w:t>
            </w:r>
          </w:p>
        </w:tc>
        <w:tc>
          <w:tcPr>
            <w:tcW w:w="5103" w:type="dxa"/>
            <w:vAlign w:val="center"/>
          </w:tcPr>
          <w:p w14:paraId="1EA115FD" w14:textId="77777777" w:rsidR="005D60E3" w:rsidRDefault="005D60E3" w:rsidP="00D262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5D60E3" w14:paraId="2FBEB9CE" w14:textId="77777777" w:rsidTr="00D262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281CBBB8" w14:textId="77777777" w:rsidR="005D60E3" w:rsidRDefault="005D60E3" w:rsidP="00D262EB">
            <w:pPr>
              <w:jc w:val="center"/>
            </w:pPr>
            <w:r>
              <w:t>Disponibilidad</w:t>
            </w:r>
          </w:p>
        </w:tc>
        <w:tc>
          <w:tcPr>
            <w:tcW w:w="5103" w:type="dxa"/>
            <w:vAlign w:val="center"/>
          </w:tcPr>
          <w:p w14:paraId="715A4966" w14:textId="77777777" w:rsidR="005D60E3" w:rsidRDefault="005D60E3" w:rsidP="00D262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Siempre</w:t>
            </w:r>
          </w:p>
        </w:tc>
      </w:tr>
      <w:tr w:rsidR="005D60E3" w14:paraId="6A0F4B88" w14:textId="77777777" w:rsidTr="00D262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42EACEF4" w14:textId="77777777" w:rsidR="005D60E3" w:rsidRDefault="005D60E3" w:rsidP="00D262EB">
            <w:pPr>
              <w:jc w:val="center"/>
            </w:pPr>
            <w:r>
              <w:t>Frecuencia de uso</w:t>
            </w:r>
          </w:p>
        </w:tc>
        <w:tc>
          <w:tcPr>
            <w:tcW w:w="5103" w:type="dxa"/>
            <w:vAlign w:val="center"/>
          </w:tcPr>
          <w:p w14:paraId="45124C8B" w14:textId="77777777" w:rsidR="005D60E3" w:rsidRDefault="005D60E3" w:rsidP="00D262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Alta</w:t>
            </w:r>
          </w:p>
        </w:tc>
      </w:tr>
    </w:tbl>
    <w:p w14:paraId="25D671FE" w14:textId="77777777" w:rsidR="007A0661" w:rsidRDefault="007A0661" w:rsidP="00B83F7F">
      <w:pPr>
        <w:rPr>
          <w:rFonts w:cs="Arial"/>
          <w:noProof/>
          <w:lang w:val="es-ES"/>
        </w:rPr>
      </w:pPr>
    </w:p>
    <w:p w14:paraId="40358D8D" w14:textId="77777777" w:rsidR="005D60E3" w:rsidRDefault="005D60E3" w:rsidP="00B83F7F">
      <w:pPr>
        <w:rPr>
          <w:rFonts w:cs="Arial"/>
          <w:noProof/>
          <w:lang w:val="es-ES"/>
        </w:rPr>
      </w:pPr>
    </w:p>
    <w:p w14:paraId="61843CE7" w14:textId="77777777" w:rsidR="005D60E3" w:rsidRDefault="005D60E3" w:rsidP="00B83F7F">
      <w:pPr>
        <w:rPr>
          <w:rFonts w:cs="Arial"/>
          <w:noProof/>
          <w:lang w:val="es-ES"/>
        </w:rPr>
      </w:pPr>
    </w:p>
    <w:p w14:paraId="128D3B21" w14:textId="77777777" w:rsidR="00B55F13" w:rsidRDefault="00B55F13" w:rsidP="00B83F7F">
      <w:pPr>
        <w:rPr>
          <w:rFonts w:cs="Arial"/>
          <w:noProof/>
          <w:lang w:val="es-ES"/>
        </w:rPr>
      </w:pPr>
    </w:p>
    <w:p w14:paraId="4F221A75" w14:textId="77777777" w:rsidR="00B55F13" w:rsidRDefault="00B55F13" w:rsidP="00B83F7F">
      <w:pPr>
        <w:rPr>
          <w:rFonts w:cs="Arial"/>
          <w:noProof/>
          <w:lang w:val="es-ES"/>
        </w:rPr>
      </w:pPr>
    </w:p>
    <w:p w14:paraId="355463CD" w14:textId="77777777" w:rsidR="00BD7301" w:rsidRDefault="00BD7301" w:rsidP="00B83F7F">
      <w:pPr>
        <w:rPr>
          <w:rFonts w:cs="Arial"/>
          <w:noProof/>
          <w:lang w:val="es-ES"/>
        </w:rPr>
      </w:pPr>
    </w:p>
    <w:p w14:paraId="0185723D" w14:textId="77777777" w:rsidR="00BD7301" w:rsidRDefault="00BD7301" w:rsidP="00B83F7F">
      <w:pPr>
        <w:rPr>
          <w:rFonts w:cs="Arial"/>
          <w:noProof/>
          <w:lang w:val="es-ES"/>
        </w:rPr>
      </w:pPr>
    </w:p>
    <w:p w14:paraId="777C3B90" w14:textId="77777777" w:rsidR="00BD7301" w:rsidRDefault="00BD7301" w:rsidP="00B83F7F">
      <w:pPr>
        <w:rPr>
          <w:rFonts w:cs="Arial"/>
          <w:noProof/>
          <w:lang w:val="es-ES"/>
        </w:rPr>
      </w:pPr>
    </w:p>
    <w:p w14:paraId="7406065C" w14:textId="77777777" w:rsidR="00BD7301" w:rsidRDefault="00BD7301" w:rsidP="00B83F7F">
      <w:pPr>
        <w:rPr>
          <w:rFonts w:cs="Arial"/>
          <w:noProof/>
          <w:lang w:val="es-ES"/>
        </w:rPr>
      </w:pPr>
    </w:p>
    <w:p w14:paraId="262EF72D" w14:textId="77777777" w:rsidR="00BD7301" w:rsidRDefault="00BD7301" w:rsidP="00B83F7F">
      <w:pPr>
        <w:rPr>
          <w:rFonts w:cs="Arial"/>
          <w:noProof/>
          <w:lang w:val="es-ES"/>
        </w:rPr>
      </w:pPr>
    </w:p>
    <w:p w14:paraId="72CD47A5" w14:textId="77777777" w:rsidR="00BD7301" w:rsidRDefault="00BD7301" w:rsidP="00B83F7F">
      <w:pPr>
        <w:rPr>
          <w:rFonts w:cs="Arial"/>
          <w:noProof/>
          <w:lang w:val="es-ES"/>
        </w:rPr>
      </w:pPr>
    </w:p>
    <w:p w14:paraId="29479C19" w14:textId="77777777" w:rsidR="00267311" w:rsidRDefault="00267311" w:rsidP="00B83F7F">
      <w:pPr>
        <w:rPr>
          <w:rFonts w:cs="Arial"/>
          <w:noProof/>
          <w:lang w:val="es-ES"/>
        </w:rPr>
      </w:pPr>
    </w:p>
    <w:p w14:paraId="3B3C308B" w14:textId="77777777" w:rsidR="00267311" w:rsidRDefault="00267311" w:rsidP="00B83F7F">
      <w:pPr>
        <w:rPr>
          <w:rFonts w:cs="Arial"/>
          <w:noProof/>
          <w:lang w:val="es-ES"/>
        </w:rPr>
      </w:pPr>
    </w:p>
    <w:p w14:paraId="0F1F0696" w14:textId="77777777" w:rsidR="00267311" w:rsidRDefault="00267311" w:rsidP="00B83F7F">
      <w:pPr>
        <w:rPr>
          <w:rFonts w:cs="Arial"/>
          <w:noProof/>
          <w:lang w:val="es-ES"/>
        </w:rPr>
      </w:pPr>
    </w:p>
    <w:p w14:paraId="344C63E9" w14:textId="77777777" w:rsidR="00267311" w:rsidRDefault="00267311" w:rsidP="00B83F7F">
      <w:pPr>
        <w:rPr>
          <w:rFonts w:cs="Arial"/>
          <w:noProof/>
          <w:lang w:val="es-ES"/>
        </w:rPr>
      </w:pPr>
    </w:p>
    <w:p w14:paraId="71A1BD0E" w14:textId="77777777" w:rsidR="00267311" w:rsidRDefault="00267311" w:rsidP="00B83F7F">
      <w:pPr>
        <w:rPr>
          <w:rFonts w:cs="Arial"/>
          <w:noProof/>
          <w:lang w:val="es-ES"/>
        </w:rPr>
      </w:pPr>
    </w:p>
    <w:p w14:paraId="64DEB300" w14:textId="77777777" w:rsidR="00267311" w:rsidRDefault="00267311" w:rsidP="00B83F7F">
      <w:pPr>
        <w:rPr>
          <w:rFonts w:cs="Arial"/>
          <w:noProof/>
          <w:lang w:val="es-ES"/>
        </w:rPr>
      </w:pPr>
    </w:p>
    <w:p w14:paraId="2EDFD399" w14:textId="77777777" w:rsidR="007A0661" w:rsidRDefault="007A0661" w:rsidP="00B83F7F">
      <w:pPr>
        <w:rPr>
          <w:rFonts w:cs="Arial"/>
          <w:noProof/>
          <w:lang w:val="es-ES"/>
        </w:rPr>
      </w:pPr>
    </w:p>
    <w:p w14:paraId="5BC56282" w14:textId="77777777" w:rsidR="007A0661" w:rsidRDefault="007A0661" w:rsidP="00B83F7F">
      <w:pPr>
        <w:rPr>
          <w:rFonts w:cs="Arial"/>
          <w:noProof/>
          <w:lang w:val="es-ES"/>
        </w:rPr>
      </w:pPr>
    </w:p>
    <w:p w14:paraId="0EFA624D" w14:textId="5DF05F38" w:rsidR="00D31D6E" w:rsidRDefault="00D31D6E" w:rsidP="007A0661">
      <w:pPr>
        <w:pStyle w:val="Ttulo1"/>
        <w:numPr>
          <w:ilvl w:val="0"/>
          <w:numId w:val="27"/>
        </w:numPr>
        <w:rPr>
          <w:noProof/>
          <w:lang w:val="es-ES"/>
        </w:rPr>
      </w:pPr>
      <w:r>
        <w:rPr>
          <w:noProof/>
          <w:lang w:val="es-ES"/>
        </w:rPr>
        <w:lastRenderedPageBreak/>
        <w:t>Categorización de los usuarios</w:t>
      </w:r>
    </w:p>
    <w:p w14:paraId="6981DF74" w14:textId="77777777" w:rsidR="007A0661" w:rsidRDefault="007A0661" w:rsidP="007A0661">
      <w:pPr>
        <w:rPr>
          <w:lang w:val="es-ES"/>
        </w:rPr>
      </w:pPr>
    </w:p>
    <w:p w14:paraId="36664580" w14:textId="77777777" w:rsidR="007A0661" w:rsidRPr="007A0661" w:rsidRDefault="007A0661" w:rsidP="007A0661">
      <w:pPr>
        <w:rPr>
          <w:lang w:val="es-ES"/>
        </w:rPr>
      </w:pPr>
    </w:p>
    <w:tbl>
      <w:tblPr>
        <w:tblStyle w:val="Sombreadomedio1-nfasis1"/>
        <w:tblW w:w="10520" w:type="dxa"/>
        <w:jc w:val="center"/>
        <w:tblLook w:val="04A0" w:firstRow="1" w:lastRow="0" w:firstColumn="1" w:lastColumn="0" w:noHBand="0" w:noVBand="1"/>
      </w:tblPr>
      <w:tblGrid>
        <w:gridCol w:w="2258"/>
        <w:gridCol w:w="3787"/>
        <w:gridCol w:w="1906"/>
        <w:gridCol w:w="2569"/>
      </w:tblGrid>
      <w:tr w:rsidR="007A0661" w14:paraId="666C34C5" w14:textId="77777777" w:rsidTr="000F08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  <w:shd w:val="clear" w:color="auto" w:fill="92A9B9" w:themeFill="accent4"/>
            <w:vAlign w:val="center"/>
          </w:tcPr>
          <w:p w14:paraId="3699EFA7" w14:textId="77777777" w:rsidR="00B07413" w:rsidRPr="007A0661" w:rsidRDefault="00B07413" w:rsidP="007A0661">
            <w:pPr>
              <w:jc w:val="center"/>
              <w:rPr>
                <w:rStyle w:val="nfasissutil"/>
                <w:color w:val="FFFFFF" w:themeColor="background1"/>
              </w:rPr>
            </w:pPr>
            <w:r w:rsidRPr="007A0661">
              <w:rPr>
                <w:rStyle w:val="nfasissutil"/>
                <w:color w:val="FFFFFF" w:themeColor="background1"/>
              </w:rPr>
              <w:t>Categoría de Usuario</w:t>
            </w:r>
          </w:p>
        </w:tc>
        <w:tc>
          <w:tcPr>
            <w:tcW w:w="3787" w:type="dxa"/>
            <w:shd w:val="clear" w:color="auto" w:fill="92A9B9" w:themeFill="accent4"/>
            <w:vAlign w:val="center"/>
          </w:tcPr>
          <w:p w14:paraId="4A8B9EAD" w14:textId="77777777" w:rsidR="00B07413" w:rsidRPr="007A0661" w:rsidRDefault="00B07413" w:rsidP="007A06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color w:val="FFFFFF" w:themeColor="background1"/>
              </w:rPr>
            </w:pPr>
            <w:r w:rsidRPr="007A0661">
              <w:rPr>
                <w:rStyle w:val="nfasissutil"/>
                <w:color w:val="FFFFFF" w:themeColor="background1"/>
              </w:rPr>
              <w:t>Descripción</w:t>
            </w:r>
          </w:p>
        </w:tc>
        <w:tc>
          <w:tcPr>
            <w:tcW w:w="1906" w:type="dxa"/>
            <w:shd w:val="clear" w:color="auto" w:fill="92A9B9" w:themeFill="accent4"/>
            <w:vAlign w:val="center"/>
          </w:tcPr>
          <w:p w14:paraId="695337D9" w14:textId="77777777" w:rsidR="00B07413" w:rsidRPr="007A0661" w:rsidRDefault="00B07413" w:rsidP="007A06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color w:val="FFFFFF" w:themeColor="background1"/>
              </w:rPr>
            </w:pPr>
            <w:r w:rsidRPr="007A0661">
              <w:rPr>
                <w:rStyle w:val="nfasissutil"/>
                <w:color w:val="FFFFFF" w:themeColor="background1"/>
              </w:rPr>
              <w:t>Peso en el sistema</w:t>
            </w:r>
            <w:r w:rsidRPr="007A0661">
              <w:rPr>
                <w:rStyle w:val="nfasissutil"/>
                <w:color w:val="FFFFFF" w:themeColor="background1"/>
              </w:rPr>
              <w:footnoteReference w:id="1"/>
            </w:r>
          </w:p>
        </w:tc>
        <w:tc>
          <w:tcPr>
            <w:tcW w:w="2569" w:type="dxa"/>
            <w:shd w:val="clear" w:color="auto" w:fill="92A9B9" w:themeFill="accent4"/>
            <w:vAlign w:val="center"/>
          </w:tcPr>
          <w:p w14:paraId="38927A57" w14:textId="77777777" w:rsidR="00B07413" w:rsidRPr="007A0661" w:rsidRDefault="00B07413" w:rsidP="007A06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color w:val="FFFFFF" w:themeColor="background1"/>
              </w:rPr>
            </w:pPr>
            <w:r w:rsidRPr="007A0661">
              <w:rPr>
                <w:rStyle w:val="nfasissutil"/>
                <w:color w:val="FFFFFF" w:themeColor="background1"/>
              </w:rPr>
              <w:t>Nivel de conocimiento informáticas</w:t>
            </w:r>
          </w:p>
        </w:tc>
      </w:tr>
      <w:tr w:rsidR="007A0661" w:rsidRPr="00E51DBB" w14:paraId="60ACCD62" w14:textId="77777777" w:rsidTr="000F0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8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  <w:vAlign w:val="center"/>
          </w:tcPr>
          <w:p w14:paraId="60314940" w14:textId="77777777" w:rsidR="00B07413" w:rsidRDefault="00B07413" w:rsidP="007A0661">
            <w:pPr>
              <w:pStyle w:val="Prrafodelista"/>
              <w:jc w:val="center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Administrador</w:t>
            </w:r>
          </w:p>
        </w:tc>
        <w:tc>
          <w:tcPr>
            <w:tcW w:w="3787" w:type="dxa"/>
            <w:vAlign w:val="center"/>
          </w:tcPr>
          <w:p w14:paraId="5DD3F45D" w14:textId="77777777" w:rsidR="00B07413" w:rsidRDefault="00B07413" w:rsidP="007A0661">
            <w:pPr>
              <w:pStyle w:val="Prrafodelist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El más alto nivel en la estrucutura de usuario, tendrá acceso a todos los modulos de la aplicación web, gestión de usuarios.</w:t>
            </w:r>
          </w:p>
        </w:tc>
        <w:tc>
          <w:tcPr>
            <w:tcW w:w="1906" w:type="dxa"/>
            <w:vAlign w:val="center"/>
          </w:tcPr>
          <w:p w14:paraId="27528501" w14:textId="77777777" w:rsidR="00B07413" w:rsidRDefault="00B07413" w:rsidP="007A0661">
            <w:pPr>
              <w:pStyle w:val="Prrafodelist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5</w:t>
            </w:r>
          </w:p>
        </w:tc>
        <w:tc>
          <w:tcPr>
            <w:tcW w:w="2569" w:type="dxa"/>
            <w:vAlign w:val="center"/>
          </w:tcPr>
          <w:p w14:paraId="23C53C73" w14:textId="77777777" w:rsidR="00B07413" w:rsidRDefault="00CA7B12" w:rsidP="007A0661">
            <w:pPr>
              <w:pStyle w:val="Prrafodelist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Conocimiento Medio a tecnología web</w:t>
            </w:r>
          </w:p>
        </w:tc>
      </w:tr>
      <w:tr w:rsidR="007A0661" w:rsidRPr="00E51DBB" w14:paraId="6EA80B47" w14:textId="77777777" w:rsidTr="000F080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8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  <w:vAlign w:val="center"/>
          </w:tcPr>
          <w:p w14:paraId="60501EFD" w14:textId="77777777" w:rsidR="00B07413" w:rsidRDefault="00B07413" w:rsidP="007A0661">
            <w:pPr>
              <w:pStyle w:val="Prrafodelista"/>
              <w:jc w:val="center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Médico</w:t>
            </w:r>
          </w:p>
        </w:tc>
        <w:tc>
          <w:tcPr>
            <w:tcW w:w="3787" w:type="dxa"/>
            <w:vAlign w:val="center"/>
          </w:tcPr>
          <w:p w14:paraId="7CC1A972" w14:textId="77777777" w:rsidR="00B07413" w:rsidRDefault="00B07413" w:rsidP="007A0661">
            <w:pPr>
              <w:pStyle w:val="Prrafodelista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Tiene acceso a las funcionalidades proporcionadas por el sitio</w:t>
            </w:r>
          </w:p>
        </w:tc>
        <w:tc>
          <w:tcPr>
            <w:tcW w:w="1906" w:type="dxa"/>
            <w:vAlign w:val="center"/>
          </w:tcPr>
          <w:p w14:paraId="2C8E7CF1" w14:textId="77777777" w:rsidR="00B07413" w:rsidRDefault="00B07413" w:rsidP="007A0661">
            <w:pPr>
              <w:pStyle w:val="Prrafodelista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4</w:t>
            </w:r>
          </w:p>
        </w:tc>
        <w:tc>
          <w:tcPr>
            <w:tcW w:w="2569" w:type="dxa"/>
            <w:vAlign w:val="center"/>
          </w:tcPr>
          <w:p w14:paraId="715BED35" w14:textId="77777777" w:rsidR="00B07413" w:rsidRDefault="00CA7B12" w:rsidP="007A0661">
            <w:pPr>
              <w:pStyle w:val="Prrafodelista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Conocimiento medio a tecnología web</w:t>
            </w:r>
          </w:p>
        </w:tc>
      </w:tr>
      <w:tr w:rsidR="007A0661" w:rsidRPr="00E51DBB" w14:paraId="34146E3C" w14:textId="77777777" w:rsidTr="000F0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8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  <w:vAlign w:val="center"/>
          </w:tcPr>
          <w:p w14:paraId="3FC59AE7" w14:textId="77777777" w:rsidR="00B07413" w:rsidRDefault="00B07413" w:rsidP="007A0661">
            <w:pPr>
              <w:pStyle w:val="Prrafodelista"/>
              <w:jc w:val="center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Usuario no registrado</w:t>
            </w:r>
          </w:p>
        </w:tc>
        <w:tc>
          <w:tcPr>
            <w:tcW w:w="3787" w:type="dxa"/>
            <w:vAlign w:val="center"/>
          </w:tcPr>
          <w:p w14:paraId="1AD4705A" w14:textId="77777777" w:rsidR="00B07413" w:rsidRDefault="00B07413" w:rsidP="007A0661">
            <w:pPr>
              <w:pStyle w:val="Prrafodelist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Tiene acceso a las noticias y temas de interes del sitio</w:t>
            </w:r>
          </w:p>
        </w:tc>
        <w:tc>
          <w:tcPr>
            <w:tcW w:w="1906" w:type="dxa"/>
            <w:vAlign w:val="center"/>
          </w:tcPr>
          <w:p w14:paraId="62E6FDC4" w14:textId="77777777" w:rsidR="00B07413" w:rsidRDefault="00B07413" w:rsidP="007A0661">
            <w:pPr>
              <w:pStyle w:val="Prrafodelist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2</w:t>
            </w:r>
          </w:p>
        </w:tc>
        <w:tc>
          <w:tcPr>
            <w:tcW w:w="2569" w:type="dxa"/>
            <w:vAlign w:val="center"/>
          </w:tcPr>
          <w:p w14:paraId="52A23692" w14:textId="77777777" w:rsidR="00B07413" w:rsidRDefault="00CA7B12" w:rsidP="007A0661">
            <w:pPr>
              <w:pStyle w:val="Prrafodelist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Conocimiento mínimo a tecnologías web</w:t>
            </w:r>
          </w:p>
        </w:tc>
      </w:tr>
    </w:tbl>
    <w:p w14:paraId="38AF5560" w14:textId="77777777" w:rsidR="00880FEF" w:rsidRDefault="00880FEF" w:rsidP="00D31D6E">
      <w:pPr>
        <w:rPr>
          <w:rFonts w:cs="Arial"/>
          <w:noProof/>
          <w:lang w:val="es-ES"/>
        </w:rPr>
      </w:pPr>
    </w:p>
    <w:p w14:paraId="58C02FAC" w14:textId="77777777" w:rsidR="000F0802" w:rsidRDefault="000F0802" w:rsidP="00D31D6E">
      <w:pPr>
        <w:rPr>
          <w:rFonts w:cs="Arial"/>
          <w:noProof/>
          <w:lang w:val="es-ES"/>
        </w:rPr>
      </w:pPr>
    </w:p>
    <w:p w14:paraId="5FF1B798" w14:textId="77777777" w:rsidR="000F0802" w:rsidRDefault="000F0802" w:rsidP="00D31D6E">
      <w:pPr>
        <w:rPr>
          <w:rFonts w:cs="Arial"/>
          <w:noProof/>
          <w:lang w:val="es-ES"/>
        </w:rPr>
      </w:pPr>
    </w:p>
    <w:p w14:paraId="571D2174" w14:textId="77777777" w:rsidR="000F0802" w:rsidRDefault="000F0802" w:rsidP="00D31D6E">
      <w:pPr>
        <w:rPr>
          <w:rFonts w:cs="Arial"/>
          <w:noProof/>
          <w:lang w:val="es-ES"/>
        </w:rPr>
      </w:pPr>
    </w:p>
    <w:p w14:paraId="072CE93A" w14:textId="77777777" w:rsidR="008A5C38" w:rsidRDefault="008A5C38" w:rsidP="00D31D6E">
      <w:pPr>
        <w:rPr>
          <w:rFonts w:cs="Arial"/>
          <w:noProof/>
          <w:lang w:val="es-ES"/>
        </w:rPr>
      </w:pPr>
    </w:p>
    <w:p w14:paraId="60FC1CE0" w14:textId="77777777" w:rsidR="008A5C38" w:rsidRDefault="008A5C38" w:rsidP="00D31D6E">
      <w:pPr>
        <w:rPr>
          <w:rFonts w:cs="Arial"/>
          <w:noProof/>
          <w:lang w:val="es-ES"/>
        </w:rPr>
      </w:pPr>
    </w:p>
    <w:p w14:paraId="42ECB02A" w14:textId="77777777" w:rsidR="008A5C38" w:rsidRDefault="008A5C38" w:rsidP="00D31D6E">
      <w:pPr>
        <w:rPr>
          <w:rFonts w:cs="Arial"/>
          <w:noProof/>
          <w:lang w:val="es-ES"/>
        </w:rPr>
      </w:pPr>
    </w:p>
    <w:p w14:paraId="0D2F1F97" w14:textId="77777777" w:rsidR="008A5C38" w:rsidRDefault="008A5C38" w:rsidP="00D31D6E">
      <w:pPr>
        <w:rPr>
          <w:rFonts w:cs="Arial"/>
          <w:noProof/>
          <w:lang w:val="es-ES"/>
        </w:rPr>
      </w:pPr>
    </w:p>
    <w:p w14:paraId="63DB9FA5" w14:textId="77777777" w:rsidR="008A5C38" w:rsidRDefault="008A5C38" w:rsidP="00D31D6E">
      <w:pPr>
        <w:rPr>
          <w:rFonts w:cs="Arial"/>
          <w:noProof/>
          <w:lang w:val="es-ES"/>
        </w:rPr>
      </w:pPr>
    </w:p>
    <w:p w14:paraId="7B887B31" w14:textId="77777777" w:rsidR="008A5C38" w:rsidRDefault="008A5C38" w:rsidP="00D31D6E">
      <w:pPr>
        <w:rPr>
          <w:rFonts w:cs="Arial"/>
          <w:noProof/>
          <w:lang w:val="es-ES"/>
        </w:rPr>
      </w:pPr>
    </w:p>
    <w:p w14:paraId="139933D0" w14:textId="77777777" w:rsidR="000F0802" w:rsidRDefault="000F0802" w:rsidP="00D31D6E">
      <w:pPr>
        <w:rPr>
          <w:rFonts w:cs="Arial"/>
          <w:noProof/>
          <w:lang w:val="es-ES"/>
        </w:rPr>
      </w:pPr>
    </w:p>
    <w:p w14:paraId="77D0D798" w14:textId="77777777" w:rsidR="00B22715" w:rsidRPr="00D31D6E" w:rsidRDefault="00B22715" w:rsidP="00D31D6E">
      <w:pPr>
        <w:rPr>
          <w:rFonts w:cs="Arial"/>
          <w:noProof/>
          <w:lang w:val="es-ES"/>
        </w:rPr>
      </w:pPr>
    </w:p>
    <w:p w14:paraId="396B09C9" w14:textId="32BD9F34" w:rsidR="0084346A" w:rsidRDefault="00CA7B12" w:rsidP="007955DE">
      <w:pPr>
        <w:pStyle w:val="Ttulo1"/>
        <w:numPr>
          <w:ilvl w:val="0"/>
          <w:numId w:val="27"/>
        </w:numPr>
        <w:rPr>
          <w:noProof/>
          <w:lang w:val="es-ES"/>
        </w:rPr>
      </w:pPr>
      <w:r>
        <w:rPr>
          <w:noProof/>
          <w:lang w:val="es-ES"/>
        </w:rPr>
        <w:lastRenderedPageBreak/>
        <w:t>Conformación de Equipo de Ingeniería Web</w:t>
      </w:r>
    </w:p>
    <w:p w14:paraId="5A63298D" w14:textId="77777777" w:rsidR="00CA7B12" w:rsidRDefault="00CA7B12" w:rsidP="00CA7B12">
      <w:pPr>
        <w:rPr>
          <w:rFonts w:cs="Arial"/>
          <w:noProof/>
          <w:lang w:val="es-ES"/>
        </w:rPr>
      </w:pPr>
    </w:p>
    <w:p w14:paraId="116BB58E" w14:textId="77777777" w:rsidR="00725B09" w:rsidRDefault="00725B09" w:rsidP="00CA7B12">
      <w:pPr>
        <w:rPr>
          <w:rFonts w:cs="Arial"/>
          <w:noProof/>
          <w:lang w:val="es-ES"/>
        </w:rPr>
      </w:pPr>
    </w:p>
    <w:p w14:paraId="6C20B863" w14:textId="77777777" w:rsidR="00725B09" w:rsidRDefault="00725B09" w:rsidP="00CA7B12">
      <w:pPr>
        <w:rPr>
          <w:rFonts w:cs="Arial"/>
          <w:noProof/>
          <w:lang w:val="es-ES"/>
        </w:rPr>
      </w:pPr>
    </w:p>
    <w:p w14:paraId="10C5E895" w14:textId="77777777" w:rsidR="00BF1880" w:rsidRDefault="00BF1880" w:rsidP="00CA7B12">
      <w:pPr>
        <w:rPr>
          <w:rFonts w:cs="Arial"/>
          <w:noProof/>
          <w:lang w:val="es-ES"/>
        </w:rPr>
      </w:pPr>
    </w:p>
    <w:p w14:paraId="13784917" w14:textId="77777777" w:rsidR="00BF1880" w:rsidRDefault="00BF1880" w:rsidP="00CA7B12">
      <w:pPr>
        <w:rPr>
          <w:rFonts w:cs="Arial"/>
          <w:noProof/>
          <w:lang w:val="es-ES"/>
        </w:rPr>
      </w:pPr>
    </w:p>
    <w:p w14:paraId="0898AA3C" w14:textId="77777777" w:rsidR="00BF1880" w:rsidRDefault="00BF1880" w:rsidP="00CA7B12">
      <w:pPr>
        <w:rPr>
          <w:rFonts w:cs="Arial"/>
          <w:noProof/>
          <w:lang w:val="es-ES"/>
        </w:rPr>
      </w:pPr>
    </w:p>
    <w:p w14:paraId="63C78015" w14:textId="77777777" w:rsidR="00BF1880" w:rsidRDefault="00BF1880" w:rsidP="00CA7B12">
      <w:pPr>
        <w:rPr>
          <w:rFonts w:cs="Arial"/>
          <w:noProof/>
          <w:lang w:val="es-ES"/>
        </w:rPr>
      </w:pPr>
    </w:p>
    <w:p w14:paraId="77899FFC" w14:textId="77777777" w:rsidR="00BF1880" w:rsidRDefault="00BF1880" w:rsidP="00CA7B12">
      <w:pPr>
        <w:rPr>
          <w:rFonts w:cs="Arial"/>
          <w:noProof/>
          <w:lang w:val="es-ES"/>
        </w:rPr>
      </w:pPr>
    </w:p>
    <w:p w14:paraId="75CB7823" w14:textId="77777777" w:rsidR="00BF1880" w:rsidRDefault="00BF1880" w:rsidP="00CA7B12">
      <w:pPr>
        <w:rPr>
          <w:rFonts w:cs="Arial"/>
          <w:noProof/>
          <w:lang w:val="es-ES"/>
        </w:rPr>
      </w:pPr>
    </w:p>
    <w:p w14:paraId="19CCBEA5" w14:textId="77777777" w:rsidR="00BF1880" w:rsidRDefault="00BF1880" w:rsidP="00CA7B12">
      <w:pPr>
        <w:rPr>
          <w:rFonts w:cs="Arial"/>
          <w:noProof/>
          <w:lang w:val="es-ES"/>
        </w:rPr>
      </w:pPr>
    </w:p>
    <w:p w14:paraId="5EBA7105" w14:textId="77777777" w:rsidR="00BF1880" w:rsidRDefault="00BF1880" w:rsidP="00CA7B12">
      <w:pPr>
        <w:rPr>
          <w:rFonts w:cs="Arial"/>
          <w:noProof/>
          <w:lang w:val="es-ES"/>
        </w:rPr>
      </w:pPr>
    </w:p>
    <w:p w14:paraId="318EA5AF" w14:textId="77777777" w:rsidR="00BF1880" w:rsidRDefault="00BF1880" w:rsidP="00CA7B12">
      <w:pPr>
        <w:rPr>
          <w:rFonts w:cs="Arial"/>
          <w:noProof/>
          <w:lang w:val="es-ES"/>
        </w:rPr>
      </w:pPr>
    </w:p>
    <w:p w14:paraId="4876EE62" w14:textId="77777777" w:rsidR="00BF1880" w:rsidRDefault="00BF1880" w:rsidP="00CA7B12">
      <w:pPr>
        <w:rPr>
          <w:rFonts w:cs="Arial"/>
          <w:noProof/>
          <w:lang w:val="es-ES"/>
        </w:rPr>
      </w:pPr>
    </w:p>
    <w:p w14:paraId="15A40E34" w14:textId="77777777" w:rsidR="00BF1880" w:rsidRDefault="00BF1880" w:rsidP="00CA7B12">
      <w:pPr>
        <w:rPr>
          <w:rFonts w:cs="Arial"/>
          <w:noProof/>
          <w:lang w:val="es-ES"/>
        </w:rPr>
      </w:pPr>
    </w:p>
    <w:p w14:paraId="51C1AA3F" w14:textId="77777777" w:rsidR="00BF1880" w:rsidRDefault="00BF1880" w:rsidP="00CA7B12">
      <w:pPr>
        <w:rPr>
          <w:rFonts w:cs="Arial"/>
          <w:noProof/>
          <w:lang w:val="es-ES"/>
        </w:rPr>
      </w:pPr>
    </w:p>
    <w:p w14:paraId="0DAD060F" w14:textId="77777777" w:rsidR="00BF1880" w:rsidRDefault="00BF1880" w:rsidP="00CA7B12">
      <w:pPr>
        <w:rPr>
          <w:rFonts w:cs="Arial"/>
          <w:noProof/>
          <w:lang w:val="es-ES"/>
        </w:rPr>
      </w:pPr>
    </w:p>
    <w:p w14:paraId="41CE38C1" w14:textId="77777777" w:rsidR="00BF1880" w:rsidRDefault="00BF1880" w:rsidP="00CA7B12">
      <w:pPr>
        <w:rPr>
          <w:rFonts w:cs="Arial"/>
          <w:noProof/>
          <w:lang w:val="es-ES"/>
        </w:rPr>
      </w:pPr>
    </w:p>
    <w:p w14:paraId="1F640CA5" w14:textId="77777777" w:rsidR="00BF1880" w:rsidRDefault="00BF1880" w:rsidP="00CA7B12">
      <w:pPr>
        <w:rPr>
          <w:rFonts w:cs="Arial"/>
          <w:noProof/>
          <w:lang w:val="es-ES"/>
        </w:rPr>
      </w:pPr>
    </w:p>
    <w:p w14:paraId="5C45E92F" w14:textId="77777777" w:rsidR="00BF1880" w:rsidRDefault="00BF1880" w:rsidP="00CA7B12">
      <w:pPr>
        <w:rPr>
          <w:rFonts w:cs="Arial"/>
          <w:noProof/>
          <w:lang w:val="es-ES"/>
        </w:rPr>
      </w:pPr>
    </w:p>
    <w:p w14:paraId="010FA8B7" w14:textId="77777777" w:rsidR="00BF1880" w:rsidRDefault="00BF1880" w:rsidP="00CA7B12">
      <w:pPr>
        <w:rPr>
          <w:rFonts w:cs="Arial"/>
          <w:noProof/>
          <w:lang w:val="es-ES"/>
        </w:rPr>
      </w:pPr>
    </w:p>
    <w:p w14:paraId="2882BA45" w14:textId="77777777" w:rsidR="007955DE" w:rsidRDefault="007955DE" w:rsidP="00CA7B12">
      <w:pPr>
        <w:rPr>
          <w:rFonts w:cs="Arial"/>
          <w:noProof/>
          <w:lang w:val="es-ES"/>
        </w:rPr>
      </w:pPr>
    </w:p>
    <w:p w14:paraId="2A2140D0" w14:textId="77777777" w:rsidR="000F0802" w:rsidRDefault="000F0802" w:rsidP="00CA7B12">
      <w:pPr>
        <w:rPr>
          <w:rFonts w:cs="Arial"/>
          <w:noProof/>
          <w:lang w:val="es-ES"/>
        </w:rPr>
      </w:pPr>
    </w:p>
    <w:p w14:paraId="2F914F74" w14:textId="70528344" w:rsidR="007955DE" w:rsidRDefault="007955DE" w:rsidP="007955DE">
      <w:pPr>
        <w:pStyle w:val="Ttulo1"/>
        <w:numPr>
          <w:ilvl w:val="0"/>
          <w:numId w:val="27"/>
        </w:numPr>
        <w:rPr>
          <w:noProof/>
          <w:lang w:val="es-ES"/>
        </w:rPr>
      </w:pPr>
      <w:r>
        <w:rPr>
          <w:noProof/>
          <w:lang w:val="es-ES"/>
        </w:rPr>
        <w:lastRenderedPageBreak/>
        <w:t>Construcción del equipo</w:t>
      </w:r>
    </w:p>
    <w:p w14:paraId="77C686F0" w14:textId="77777777" w:rsidR="00725B09" w:rsidRDefault="00725B09" w:rsidP="00725B09">
      <w:pPr>
        <w:rPr>
          <w:lang w:val="es-ES"/>
        </w:rPr>
      </w:pPr>
    </w:p>
    <w:p w14:paraId="16338B51" w14:textId="0B4F0D54" w:rsidR="00725B09" w:rsidRDefault="00BF1880" w:rsidP="00725B09">
      <w:pPr>
        <w:rPr>
          <w:lang w:val="es-ES"/>
        </w:rPr>
      </w:pPr>
      <w:r>
        <w:rPr>
          <w:noProof/>
          <w:lang w:val="es-NI" w:eastAsia="es-NI"/>
        </w:rPr>
        <w:drawing>
          <wp:anchor distT="0" distB="0" distL="114300" distR="114300" simplePos="0" relativeHeight="251659264" behindDoc="0" locked="0" layoutInCell="1" allowOverlap="1" wp14:anchorId="0AA7F313" wp14:editId="210DFBD0">
            <wp:simplePos x="0" y="0"/>
            <wp:positionH relativeFrom="column">
              <wp:posOffset>-232410</wp:posOffset>
            </wp:positionH>
            <wp:positionV relativeFrom="paragraph">
              <wp:posOffset>267970</wp:posOffset>
            </wp:positionV>
            <wp:extent cx="6200775" cy="5153025"/>
            <wp:effectExtent l="0" t="0" r="0" b="0"/>
            <wp:wrapTopAndBottom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4EA9D2" w14:textId="14FEBAC0" w:rsidR="00725B09" w:rsidRDefault="00725B09" w:rsidP="00725B09">
      <w:pPr>
        <w:rPr>
          <w:lang w:val="es-ES"/>
        </w:rPr>
      </w:pPr>
    </w:p>
    <w:p w14:paraId="6AD5C0DE" w14:textId="141EA4ED" w:rsidR="00725B09" w:rsidRDefault="00725B09" w:rsidP="00725B09">
      <w:pPr>
        <w:rPr>
          <w:lang w:val="es-ES"/>
        </w:rPr>
      </w:pPr>
    </w:p>
    <w:p w14:paraId="47311D21" w14:textId="77777777" w:rsidR="00725B09" w:rsidRDefault="00725B09" w:rsidP="00725B09">
      <w:pPr>
        <w:rPr>
          <w:lang w:val="es-ES"/>
        </w:rPr>
      </w:pPr>
    </w:p>
    <w:p w14:paraId="42376683" w14:textId="77777777" w:rsidR="00725B09" w:rsidRDefault="00725B09" w:rsidP="00725B09">
      <w:pPr>
        <w:rPr>
          <w:lang w:val="es-ES"/>
        </w:rPr>
      </w:pPr>
    </w:p>
    <w:p w14:paraId="52746C14" w14:textId="77777777" w:rsidR="00725B09" w:rsidRPr="00725B09" w:rsidRDefault="00725B09" w:rsidP="00725B09">
      <w:pPr>
        <w:rPr>
          <w:lang w:val="es-ES"/>
        </w:rPr>
      </w:pPr>
    </w:p>
    <w:p w14:paraId="7A2561CC" w14:textId="125AF9E2" w:rsidR="007955DE" w:rsidRDefault="005D60E3" w:rsidP="00725B09">
      <w:pPr>
        <w:pStyle w:val="Ttulo1"/>
        <w:numPr>
          <w:ilvl w:val="0"/>
          <w:numId w:val="27"/>
        </w:numPr>
        <w:rPr>
          <w:noProof/>
          <w:lang w:val="es-ES"/>
        </w:rPr>
      </w:pPr>
      <w:r>
        <w:rPr>
          <w:noProof/>
          <w:lang w:val="es-ES"/>
        </w:rPr>
        <w:t>Planeación de la WebApp</w:t>
      </w:r>
    </w:p>
    <w:p w14:paraId="0725C81F" w14:textId="77777777" w:rsidR="007955DE" w:rsidRDefault="007955DE" w:rsidP="00CA7B12">
      <w:pPr>
        <w:rPr>
          <w:rFonts w:cs="Arial"/>
          <w:noProof/>
          <w:lang w:val="es-ES"/>
        </w:rPr>
      </w:pPr>
    </w:p>
    <w:p w14:paraId="198BE581" w14:textId="6EB6DC40" w:rsidR="00DA620B" w:rsidRDefault="005D60E3" w:rsidP="00DA620B">
      <w:pPr>
        <w:pStyle w:val="Ttulo2"/>
        <w:numPr>
          <w:ilvl w:val="1"/>
          <w:numId w:val="27"/>
        </w:numPr>
      </w:pPr>
      <w:r w:rsidRPr="002967EB">
        <w:rPr>
          <w:noProof/>
          <w:lang w:val="es-ES"/>
        </w:rPr>
        <w:t>Especificación del producto</w:t>
      </w:r>
    </w:p>
    <w:p w14:paraId="595C153A" w14:textId="77777777" w:rsidR="00DA620B" w:rsidRDefault="00DA620B" w:rsidP="00DA620B">
      <w:pPr>
        <w:ind w:left="0"/>
        <w:rPr>
          <w:rFonts w:cs="Arial"/>
          <w:noProof/>
          <w:lang w:val="es-ES"/>
        </w:rPr>
      </w:pPr>
    </w:p>
    <w:p w14:paraId="782C82A0" w14:textId="77777777" w:rsidR="002967EB" w:rsidRDefault="002967EB" w:rsidP="00DA620B">
      <w:pPr>
        <w:ind w:left="0"/>
        <w:rPr>
          <w:rFonts w:cs="Arial"/>
          <w:noProof/>
          <w:lang w:val="es-ES"/>
        </w:rPr>
      </w:pPr>
    </w:p>
    <w:p w14:paraId="1A15DA82" w14:textId="77777777" w:rsidR="002967EB" w:rsidRDefault="002967EB" w:rsidP="00DA620B">
      <w:pPr>
        <w:ind w:left="0"/>
        <w:rPr>
          <w:rFonts w:cs="Arial"/>
          <w:noProof/>
          <w:lang w:val="es-ES"/>
        </w:rPr>
      </w:pPr>
    </w:p>
    <w:p w14:paraId="536C753B" w14:textId="77777777" w:rsidR="002967EB" w:rsidRDefault="002967EB" w:rsidP="00DA620B">
      <w:pPr>
        <w:ind w:left="0"/>
        <w:rPr>
          <w:rFonts w:cs="Arial"/>
          <w:noProof/>
          <w:lang w:val="es-ES"/>
        </w:rPr>
      </w:pPr>
    </w:p>
    <w:p w14:paraId="442484EA" w14:textId="77777777" w:rsidR="00DC7C74" w:rsidRDefault="00DC7C74" w:rsidP="00DA620B">
      <w:pPr>
        <w:ind w:left="0"/>
        <w:rPr>
          <w:rFonts w:cs="Arial"/>
          <w:noProof/>
          <w:lang w:val="es-ES"/>
        </w:rPr>
      </w:pPr>
    </w:p>
    <w:p w14:paraId="480BD8DA" w14:textId="77777777" w:rsidR="00DC7C74" w:rsidRDefault="00DC7C74" w:rsidP="00DA620B">
      <w:pPr>
        <w:ind w:left="0"/>
        <w:rPr>
          <w:rFonts w:cs="Arial"/>
          <w:noProof/>
          <w:lang w:val="es-ES"/>
        </w:rPr>
      </w:pPr>
    </w:p>
    <w:p w14:paraId="098B06DB" w14:textId="77777777" w:rsidR="00DC7C74" w:rsidRDefault="00DC7C74" w:rsidP="00DA620B">
      <w:pPr>
        <w:ind w:left="0"/>
        <w:rPr>
          <w:rFonts w:cs="Arial"/>
          <w:noProof/>
          <w:lang w:val="es-ES"/>
        </w:rPr>
      </w:pPr>
    </w:p>
    <w:p w14:paraId="3592A300" w14:textId="77777777" w:rsidR="00DC7C74" w:rsidRDefault="00DC7C74" w:rsidP="00DA620B">
      <w:pPr>
        <w:ind w:left="0"/>
        <w:rPr>
          <w:rFonts w:cs="Arial"/>
          <w:noProof/>
          <w:lang w:val="es-ES"/>
        </w:rPr>
      </w:pPr>
    </w:p>
    <w:p w14:paraId="55840D9E" w14:textId="77777777" w:rsidR="00DC7C74" w:rsidRDefault="00DC7C74" w:rsidP="00DA620B">
      <w:pPr>
        <w:ind w:left="0"/>
        <w:rPr>
          <w:rFonts w:cs="Arial"/>
          <w:noProof/>
          <w:lang w:val="es-ES"/>
        </w:rPr>
      </w:pPr>
    </w:p>
    <w:p w14:paraId="460B3F57" w14:textId="77777777" w:rsidR="00DC7C74" w:rsidRDefault="00DC7C74" w:rsidP="00DA620B">
      <w:pPr>
        <w:ind w:left="0"/>
        <w:rPr>
          <w:rFonts w:cs="Arial"/>
          <w:noProof/>
          <w:lang w:val="es-ES"/>
        </w:rPr>
      </w:pPr>
    </w:p>
    <w:p w14:paraId="3889B762" w14:textId="77777777" w:rsidR="00DC7C74" w:rsidRDefault="00DC7C74" w:rsidP="00DA620B">
      <w:pPr>
        <w:ind w:left="0"/>
        <w:rPr>
          <w:rFonts w:cs="Arial"/>
          <w:noProof/>
          <w:lang w:val="es-ES"/>
        </w:rPr>
      </w:pPr>
    </w:p>
    <w:p w14:paraId="164D0F15" w14:textId="77777777" w:rsidR="00DC7C74" w:rsidRDefault="00DC7C74" w:rsidP="00DA620B">
      <w:pPr>
        <w:ind w:left="0"/>
        <w:rPr>
          <w:rFonts w:cs="Arial"/>
          <w:noProof/>
          <w:lang w:val="es-ES"/>
        </w:rPr>
      </w:pPr>
    </w:p>
    <w:p w14:paraId="2548625C" w14:textId="77777777" w:rsidR="00DC7C74" w:rsidRDefault="00DC7C74" w:rsidP="00DA620B">
      <w:pPr>
        <w:ind w:left="0"/>
        <w:rPr>
          <w:rFonts w:cs="Arial"/>
          <w:noProof/>
          <w:lang w:val="es-ES"/>
        </w:rPr>
      </w:pPr>
    </w:p>
    <w:p w14:paraId="64F23312" w14:textId="77777777" w:rsidR="00DC7C74" w:rsidRDefault="00DC7C74" w:rsidP="00DA620B">
      <w:pPr>
        <w:ind w:left="0"/>
        <w:rPr>
          <w:rFonts w:cs="Arial"/>
          <w:noProof/>
          <w:lang w:val="es-ES"/>
        </w:rPr>
      </w:pPr>
    </w:p>
    <w:p w14:paraId="3A9E169A" w14:textId="77777777" w:rsidR="00DC7C74" w:rsidRDefault="00DC7C74" w:rsidP="00DA620B">
      <w:pPr>
        <w:ind w:left="0"/>
        <w:rPr>
          <w:rFonts w:cs="Arial"/>
          <w:noProof/>
          <w:lang w:val="es-ES"/>
        </w:rPr>
      </w:pPr>
    </w:p>
    <w:p w14:paraId="5DD5DC59" w14:textId="77777777" w:rsidR="00DC7C74" w:rsidRDefault="00DC7C74" w:rsidP="00DA620B">
      <w:pPr>
        <w:ind w:left="0"/>
        <w:rPr>
          <w:rFonts w:cs="Arial"/>
          <w:noProof/>
          <w:lang w:val="es-ES"/>
        </w:rPr>
      </w:pPr>
    </w:p>
    <w:p w14:paraId="308222DF" w14:textId="77777777" w:rsidR="00BF1880" w:rsidRDefault="00BF1880" w:rsidP="00DA620B">
      <w:pPr>
        <w:ind w:left="0"/>
        <w:rPr>
          <w:rFonts w:cs="Arial"/>
          <w:noProof/>
          <w:lang w:val="es-ES"/>
        </w:rPr>
      </w:pPr>
    </w:p>
    <w:p w14:paraId="02DA47A2" w14:textId="77777777" w:rsidR="002967EB" w:rsidRDefault="002967EB" w:rsidP="00DA620B">
      <w:pPr>
        <w:ind w:left="0"/>
        <w:rPr>
          <w:rFonts w:cs="Arial"/>
          <w:noProof/>
          <w:lang w:val="es-ES"/>
        </w:rPr>
      </w:pPr>
    </w:p>
    <w:p w14:paraId="0AFAB43F" w14:textId="77777777" w:rsidR="002967EB" w:rsidRDefault="002967EB" w:rsidP="00DA620B">
      <w:pPr>
        <w:ind w:left="0"/>
        <w:rPr>
          <w:rFonts w:cs="Arial"/>
          <w:noProof/>
          <w:lang w:val="es-ES"/>
        </w:rPr>
      </w:pPr>
    </w:p>
    <w:p w14:paraId="2859DA3B" w14:textId="77777777" w:rsidR="002967EB" w:rsidRPr="002967EB" w:rsidRDefault="002967EB" w:rsidP="002967EB">
      <w:pPr>
        <w:pStyle w:val="Ttulo2"/>
        <w:numPr>
          <w:ilvl w:val="1"/>
          <w:numId w:val="27"/>
        </w:numPr>
        <w:rPr>
          <w:noProof/>
          <w:lang w:val="es-ES"/>
        </w:rPr>
      </w:pPr>
      <w:r w:rsidRPr="002967EB">
        <w:rPr>
          <w:noProof/>
          <w:lang w:val="es-ES"/>
        </w:rPr>
        <w:lastRenderedPageBreak/>
        <w:t>Cronograma</w:t>
      </w:r>
    </w:p>
    <w:p w14:paraId="5E9C2C3C" w14:textId="77777777" w:rsidR="002967EB" w:rsidRDefault="002967EB" w:rsidP="00DA620B">
      <w:pPr>
        <w:ind w:left="0"/>
        <w:rPr>
          <w:rFonts w:cs="Arial"/>
          <w:noProof/>
          <w:lang w:val="es-ES"/>
        </w:rPr>
      </w:pPr>
    </w:p>
    <w:p w14:paraId="70732A54" w14:textId="49510F42" w:rsidR="00DC7C74" w:rsidRDefault="00DC7C74" w:rsidP="00DA620B">
      <w:pPr>
        <w:ind w:left="0"/>
        <w:rPr>
          <w:rFonts w:cs="Arial"/>
          <w:noProof/>
          <w:lang w:val="es-ES"/>
        </w:rPr>
      </w:pPr>
      <w:r>
        <w:rPr>
          <w:rFonts w:cs="Arial"/>
          <w:noProof/>
          <w:lang w:val="es-ES"/>
        </w:rPr>
        <w:t>El proyecto se estima una duración de culminación de 89 días, dividiendose en las siguientes etapas:</w:t>
      </w:r>
    </w:p>
    <w:p w14:paraId="4D296D40" w14:textId="5353D354" w:rsidR="00DC7C74" w:rsidRDefault="00DC7C74" w:rsidP="00DC7C74">
      <w:pPr>
        <w:pStyle w:val="Prrafodelista"/>
        <w:numPr>
          <w:ilvl w:val="0"/>
          <w:numId w:val="36"/>
        </w:numPr>
        <w:rPr>
          <w:rFonts w:cs="Arial"/>
          <w:noProof/>
          <w:lang w:val="es-ES"/>
        </w:rPr>
      </w:pPr>
      <w:r>
        <w:rPr>
          <w:rFonts w:cs="Arial"/>
          <w:noProof/>
          <w:lang w:val="es-ES"/>
        </w:rPr>
        <w:t>Análisis de Requerimientos: Se basará en la obtención de los requerimientos del Sistema</w:t>
      </w:r>
    </w:p>
    <w:p w14:paraId="75799A0C" w14:textId="51DF2836" w:rsidR="00DC7C74" w:rsidRDefault="00DC7C74" w:rsidP="00DC7C74">
      <w:pPr>
        <w:pStyle w:val="Prrafodelista"/>
        <w:numPr>
          <w:ilvl w:val="0"/>
          <w:numId w:val="36"/>
        </w:numPr>
        <w:rPr>
          <w:rFonts w:cs="Arial"/>
          <w:noProof/>
          <w:lang w:val="es-ES"/>
        </w:rPr>
      </w:pPr>
      <w:r>
        <w:rPr>
          <w:rFonts w:cs="Arial"/>
          <w:noProof/>
          <w:lang w:val="es-ES"/>
        </w:rPr>
        <w:t>Diseño del Sistema: En el modelado de Diagramas UML</w:t>
      </w:r>
    </w:p>
    <w:p w14:paraId="5517BB7D" w14:textId="23DB4627" w:rsidR="00DC7C74" w:rsidRDefault="00DC7C74" w:rsidP="00DC7C74">
      <w:pPr>
        <w:pStyle w:val="Prrafodelista"/>
        <w:numPr>
          <w:ilvl w:val="0"/>
          <w:numId w:val="36"/>
        </w:numPr>
        <w:rPr>
          <w:rFonts w:cs="Arial"/>
          <w:noProof/>
          <w:lang w:val="es-ES"/>
        </w:rPr>
      </w:pPr>
      <w:r>
        <w:rPr>
          <w:rFonts w:cs="Arial"/>
          <w:noProof/>
          <w:lang w:val="es-ES"/>
        </w:rPr>
        <w:t>Codificación: Programación de la aplicación</w:t>
      </w:r>
    </w:p>
    <w:p w14:paraId="32886FE2" w14:textId="7755E9D9" w:rsidR="00DC7C74" w:rsidRDefault="00DC7C74" w:rsidP="00DC7C74">
      <w:pPr>
        <w:pStyle w:val="Prrafodelista"/>
        <w:numPr>
          <w:ilvl w:val="0"/>
          <w:numId w:val="36"/>
        </w:numPr>
        <w:rPr>
          <w:rFonts w:cs="Arial"/>
          <w:noProof/>
          <w:lang w:val="es-ES"/>
        </w:rPr>
      </w:pPr>
      <w:r>
        <w:rPr>
          <w:rFonts w:cs="Arial"/>
          <w:noProof/>
          <w:lang w:val="es-ES"/>
        </w:rPr>
        <w:t>Pruebas: Búsqueda de fallos o excepciones</w:t>
      </w:r>
    </w:p>
    <w:p w14:paraId="1F0A2365" w14:textId="33472796" w:rsidR="00DC7C74" w:rsidRDefault="00DC7C74" w:rsidP="00DC7C74">
      <w:pPr>
        <w:pStyle w:val="Prrafodelista"/>
        <w:numPr>
          <w:ilvl w:val="0"/>
          <w:numId w:val="36"/>
        </w:numPr>
        <w:rPr>
          <w:rFonts w:cs="Arial"/>
          <w:noProof/>
          <w:lang w:val="es-ES"/>
        </w:rPr>
      </w:pPr>
      <w:r>
        <w:rPr>
          <w:rFonts w:cs="Arial"/>
          <w:noProof/>
          <w:lang w:val="es-ES"/>
        </w:rPr>
        <w:t>Implementación: Producto final y documentación</w:t>
      </w:r>
    </w:p>
    <w:p w14:paraId="1C6B8B18" w14:textId="77777777" w:rsidR="00BF1880" w:rsidRDefault="00BF1880" w:rsidP="00DC7C74">
      <w:pPr>
        <w:ind w:left="360"/>
        <w:rPr>
          <w:rFonts w:cs="Arial"/>
          <w:noProof/>
          <w:lang w:val="es-ES"/>
        </w:rPr>
      </w:pPr>
      <w:bookmarkStart w:id="0" w:name="_GoBack"/>
      <w:bookmarkEnd w:id="0"/>
    </w:p>
    <w:p w14:paraId="0B80835B" w14:textId="7FA9493C" w:rsidR="00BF1880" w:rsidRDefault="00BF1880" w:rsidP="00DC7C74">
      <w:pPr>
        <w:ind w:left="360"/>
        <w:rPr>
          <w:rFonts w:cs="Arial"/>
          <w:noProof/>
          <w:lang w:val="es-ES"/>
        </w:rPr>
      </w:pPr>
      <w:r>
        <w:rPr>
          <w:rFonts w:cs="Arial"/>
          <w:noProof/>
          <w:lang w:val="es-ES"/>
        </w:rPr>
        <w:t>A continuación se muestra la lista de tareas con su duración estiamda a cumplirse así como el diagrama de Gantt del mismo.</w:t>
      </w:r>
    </w:p>
    <w:p w14:paraId="7BEAF441" w14:textId="77777777" w:rsidR="00BF1880" w:rsidRPr="00DC7C74" w:rsidRDefault="00BF1880" w:rsidP="00DC7C74">
      <w:pPr>
        <w:ind w:left="360"/>
        <w:rPr>
          <w:rFonts w:cs="Arial"/>
          <w:noProof/>
          <w:lang w:val="es-ES"/>
        </w:rPr>
      </w:pPr>
    </w:p>
    <w:tbl>
      <w:tblPr>
        <w:tblStyle w:val="Sombreadomedio1-nfasis1"/>
        <w:tblW w:w="10206" w:type="dxa"/>
        <w:jc w:val="center"/>
        <w:tblLook w:val="04A0" w:firstRow="1" w:lastRow="0" w:firstColumn="1" w:lastColumn="0" w:noHBand="0" w:noVBand="1"/>
      </w:tblPr>
      <w:tblGrid>
        <w:gridCol w:w="4228"/>
        <w:gridCol w:w="1644"/>
        <w:gridCol w:w="2188"/>
        <w:gridCol w:w="2146"/>
      </w:tblGrid>
      <w:tr w:rsidR="001A270A" w:rsidRPr="001A270A" w14:paraId="024E648A" w14:textId="77777777" w:rsidTr="00DC7C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8" w:type="dxa"/>
            <w:shd w:val="clear" w:color="auto" w:fill="92A9B9" w:themeFill="accent4"/>
            <w:vAlign w:val="center"/>
            <w:hideMark/>
          </w:tcPr>
          <w:p w14:paraId="684FFB2E" w14:textId="77777777" w:rsidR="001A270A" w:rsidRPr="001A270A" w:rsidRDefault="001A270A" w:rsidP="001A270A">
            <w:pPr>
              <w:ind w:left="0"/>
              <w:jc w:val="center"/>
              <w:rPr>
                <w:rStyle w:val="nfasissutil"/>
                <w:rFonts w:cstheme="minorHAnsi"/>
                <w:color w:val="FFFFFF" w:themeColor="background1"/>
                <w:szCs w:val="22"/>
              </w:rPr>
            </w:pPr>
            <w:r w:rsidRPr="001A270A">
              <w:rPr>
                <w:rStyle w:val="nfasissutil"/>
                <w:rFonts w:cstheme="minorHAnsi"/>
                <w:color w:val="FFFFFF" w:themeColor="background1"/>
                <w:szCs w:val="22"/>
              </w:rPr>
              <w:t>Nombre de tarea</w:t>
            </w:r>
          </w:p>
        </w:tc>
        <w:tc>
          <w:tcPr>
            <w:tcW w:w="1644" w:type="dxa"/>
            <w:shd w:val="clear" w:color="auto" w:fill="92A9B9" w:themeFill="accent4"/>
            <w:vAlign w:val="center"/>
            <w:hideMark/>
          </w:tcPr>
          <w:p w14:paraId="5F63F26B" w14:textId="77777777" w:rsidR="001A270A" w:rsidRPr="001A270A" w:rsidRDefault="001A270A" w:rsidP="001A270A">
            <w:pPr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FFFFFF" w:themeColor="background1"/>
                <w:szCs w:val="22"/>
              </w:rPr>
            </w:pPr>
            <w:r w:rsidRPr="001A270A">
              <w:rPr>
                <w:rStyle w:val="nfasissutil"/>
                <w:rFonts w:cstheme="minorHAnsi"/>
                <w:color w:val="FFFFFF" w:themeColor="background1"/>
                <w:szCs w:val="22"/>
              </w:rPr>
              <w:t>Duración</w:t>
            </w:r>
          </w:p>
        </w:tc>
        <w:tc>
          <w:tcPr>
            <w:tcW w:w="2188" w:type="dxa"/>
            <w:shd w:val="clear" w:color="auto" w:fill="92A9B9" w:themeFill="accent4"/>
            <w:vAlign w:val="center"/>
            <w:hideMark/>
          </w:tcPr>
          <w:p w14:paraId="1857E37E" w14:textId="77777777" w:rsidR="001A270A" w:rsidRPr="001A270A" w:rsidRDefault="001A270A" w:rsidP="001A270A">
            <w:pPr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FFFFFF" w:themeColor="background1"/>
                <w:szCs w:val="22"/>
              </w:rPr>
            </w:pPr>
            <w:r w:rsidRPr="001A270A">
              <w:rPr>
                <w:rStyle w:val="nfasissutil"/>
                <w:rFonts w:cstheme="minorHAnsi"/>
                <w:color w:val="FFFFFF" w:themeColor="background1"/>
                <w:szCs w:val="22"/>
              </w:rPr>
              <w:t>Comienzo</w:t>
            </w:r>
          </w:p>
        </w:tc>
        <w:tc>
          <w:tcPr>
            <w:tcW w:w="2146" w:type="dxa"/>
            <w:shd w:val="clear" w:color="auto" w:fill="92A9B9" w:themeFill="accent4"/>
            <w:vAlign w:val="center"/>
            <w:hideMark/>
          </w:tcPr>
          <w:p w14:paraId="7EBF0C78" w14:textId="77777777" w:rsidR="001A270A" w:rsidRPr="001A270A" w:rsidRDefault="001A270A" w:rsidP="001A270A">
            <w:pPr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FFFFFF" w:themeColor="background1"/>
                <w:szCs w:val="22"/>
              </w:rPr>
            </w:pPr>
            <w:r w:rsidRPr="001A270A">
              <w:rPr>
                <w:rStyle w:val="nfasissutil"/>
                <w:rFonts w:cstheme="minorHAnsi"/>
                <w:color w:val="FFFFFF" w:themeColor="background1"/>
                <w:szCs w:val="22"/>
              </w:rPr>
              <w:t>Fin</w:t>
            </w:r>
          </w:p>
        </w:tc>
      </w:tr>
      <w:tr w:rsidR="005365E8" w:rsidRPr="001A270A" w14:paraId="59FF4EC3" w14:textId="77777777" w:rsidTr="00DC7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8" w:type="dxa"/>
            <w:shd w:val="clear" w:color="auto" w:fill="E3DCCF" w:themeFill="background2"/>
            <w:vAlign w:val="center"/>
            <w:hideMark/>
          </w:tcPr>
          <w:p w14:paraId="1473A8E0" w14:textId="77777777" w:rsidR="001A270A" w:rsidRPr="005365E8" w:rsidRDefault="001A270A" w:rsidP="001A270A">
            <w:pPr>
              <w:ind w:left="0"/>
              <w:jc w:val="center"/>
              <w:rPr>
                <w:rStyle w:val="nfasissutil"/>
                <w:rFonts w:cstheme="minorHAnsi"/>
                <w:color w:val="0070C0"/>
                <w:szCs w:val="22"/>
              </w:rPr>
            </w:pPr>
            <w:r w:rsidRPr="005365E8">
              <w:rPr>
                <w:rStyle w:val="nfasissutil"/>
                <w:rFonts w:cstheme="minorHAnsi"/>
                <w:color w:val="0070C0"/>
                <w:szCs w:val="22"/>
              </w:rPr>
              <w:t>Sistema de Gestión de Pacientes Odontológicos</w:t>
            </w:r>
          </w:p>
        </w:tc>
        <w:tc>
          <w:tcPr>
            <w:tcW w:w="1644" w:type="dxa"/>
            <w:shd w:val="clear" w:color="auto" w:fill="E3DCCF" w:themeFill="background2"/>
            <w:vAlign w:val="center"/>
            <w:hideMark/>
          </w:tcPr>
          <w:p w14:paraId="34224955" w14:textId="77777777" w:rsidR="001A270A" w:rsidRPr="005365E8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70C0"/>
                <w:szCs w:val="22"/>
              </w:rPr>
            </w:pPr>
            <w:r w:rsidRPr="005365E8">
              <w:rPr>
                <w:rStyle w:val="nfasissutil"/>
                <w:rFonts w:cstheme="minorHAnsi"/>
                <w:color w:val="0070C0"/>
                <w:szCs w:val="22"/>
              </w:rPr>
              <w:t>89 días</w:t>
            </w:r>
          </w:p>
        </w:tc>
        <w:tc>
          <w:tcPr>
            <w:tcW w:w="2188" w:type="dxa"/>
            <w:shd w:val="clear" w:color="auto" w:fill="E3DCCF" w:themeFill="background2"/>
            <w:vAlign w:val="center"/>
            <w:hideMark/>
          </w:tcPr>
          <w:p w14:paraId="226415F3" w14:textId="77777777" w:rsidR="001A270A" w:rsidRPr="005365E8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70C0"/>
                <w:szCs w:val="22"/>
              </w:rPr>
            </w:pPr>
            <w:r w:rsidRPr="005365E8">
              <w:rPr>
                <w:rStyle w:val="nfasissutil"/>
                <w:rFonts w:cstheme="minorHAnsi"/>
                <w:color w:val="0070C0"/>
                <w:szCs w:val="22"/>
              </w:rPr>
              <w:t>lun 18/05/15</w:t>
            </w:r>
          </w:p>
        </w:tc>
        <w:tc>
          <w:tcPr>
            <w:tcW w:w="2146" w:type="dxa"/>
            <w:shd w:val="clear" w:color="auto" w:fill="E3DCCF" w:themeFill="background2"/>
            <w:vAlign w:val="center"/>
            <w:hideMark/>
          </w:tcPr>
          <w:p w14:paraId="74AADD79" w14:textId="77777777" w:rsidR="001A270A" w:rsidRPr="005365E8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70C0"/>
                <w:szCs w:val="22"/>
              </w:rPr>
            </w:pPr>
            <w:r w:rsidRPr="005365E8">
              <w:rPr>
                <w:rStyle w:val="nfasissutil"/>
                <w:rFonts w:cstheme="minorHAnsi"/>
                <w:color w:val="0070C0"/>
                <w:szCs w:val="22"/>
              </w:rPr>
              <w:t>vie 28/08/15</w:t>
            </w:r>
          </w:p>
        </w:tc>
      </w:tr>
      <w:tr w:rsidR="00DC7C74" w:rsidRPr="001A270A" w14:paraId="15921BC9" w14:textId="77777777" w:rsidTr="00DC7C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8" w:type="dxa"/>
            <w:vAlign w:val="center"/>
            <w:hideMark/>
          </w:tcPr>
          <w:p w14:paraId="1D6A602D" w14:textId="48627B33" w:rsidR="001A270A" w:rsidRPr="001A270A" w:rsidRDefault="001A270A" w:rsidP="001A270A">
            <w:pPr>
              <w:ind w:left="0"/>
              <w:jc w:val="center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DC7C74">
              <w:rPr>
                <w:rStyle w:val="nfasissutil"/>
                <w:rFonts w:cstheme="minorHAnsi"/>
                <w:color w:val="C00000"/>
                <w:szCs w:val="22"/>
              </w:rPr>
              <w:t>Análisis de Requerimientos</w:t>
            </w:r>
          </w:p>
        </w:tc>
        <w:tc>
          <w:tcPr>
            <w:tcW w:w="1644" w:type="dxa"/>
            <w:vAlign w:val="center"/>
            <w:hideMark/>
          </w:tcPr>
          <w:p w14:paraId="14F86921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7 días</w:t>
            </w:r>
          </w:p>
        </w:tc>
        <w:tc>
          <w:tcPr>
            <w:tcW w:w="2188" w:type="dxa"/>
            <w:vAlign w:val="center"/>
            <w:hideMark/>
          </w:tcPr>
          <w:p w14:paraId="18E5D51B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lun 18/05/15</w:t>
            </w:r>
          </w:p>
        </w:tc>
        <w:tc>
          <w:tcPr>
            <w:tcW w:w="2146" w:type="dxa"/>
            <w:vAlign w:val="center"/>
            <w:hideMark/>
          </w:tcPr>
          <w:p w14:paraId="442D368A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lun 25/05/15</w:t>
            </w:r>
          </w:p>
        </w:tc>
      </w:tr>
      <w:tr w:rsidR="001A270A" w:rsidRPr="001A270A" w14:paraId="3B766D40" w14:textId="77777777" w:rsidTr="00DC7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8" w:type="dxa"/>
            <w:vAlign w:val="center"/>
            <w:hideMark/>
          </w:tcPr>
          <w:p w14:paraId="2140A4B8" w14:textId="051D3EE7" w:rsidR="001A270A" w:rsidRPr="001A270A" w:rsidRDefault="001A270A" w:rsidP="001A270A">
            <w:pPr>
              <w:ind w:left="0"/>
              <w:jc w:val="center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Descripción de Requerimientos Funcionales</w:t>
            </w:r>
          </w:p>
        </w:tc>
        <w:tc>
          <w:tcPr>
            <w:tcW w:w="1644" w:type="dxa"/>
            <w:vAlign w:val="center"/>
            <w:hideMark/>
          </w:tcPr>
          <w:p w14:paraId="47FBF13F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2 días</w:t>
            </w:r>
          </w:p>
        </w:tc>
        <w:tc>
          <w:tcPr>
            <w:tcW w:w="2188" w:type="dxa"/>
            <w:vAlign w:val="center"/>
            <w:hideMark/>
          </w:tcPr>
          <w:p w14:paraId="2762E5E4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lun 18/05/15</w:t>
            </w:r>
          </w:p>
        </w:tc>
        <w:tc>
          <w:tcPr>
            <w:tcW w:w="2146" w:type="dxa"/>
            <w:vAlign w:val="center"/>
            <w:hideMark/>
          </w:tcPr>
          <w:p w14:paraId="181A13CD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mar 19/05/15</w:t>
            </w:r>
          </w:p>
        </w:tc>
      </w:tr>
      <w:tr w:rsidR="00DC7C74" w:rsidRPr="001A270A" w14:paraId="2730F022" w14:textId="77777777" w:rsidTr="00DC7C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8" w:type="dxa"/>
            <w:vAlign w:val="center"/>
            <w:hideMark/>
          </w:tcPr>
          <w:p w14:paraId="4949F88E" w14:textId="4E02E28F" w:rsidR="001A270A" w:rsidRPr="001A270A" w:rsidRDefault="001A270A" w:rsidP="001A270A">
            <w:pPr>
              <w:ind w:left="0"/>
              <w:jc w:val="center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Descripción de Requerimientos No Funcionales</w:t>
            </w:r>
          </w:p>
        </w:tc>
        <w:tc>
          <w:tcPr>
            <w:tcW w:w="1644" w:type="dxa"/>
            <w:vAlign w:val="center"/>
            <w:hideMark/>
          </w:tcPr>
          <w:p w14:paraId="35D1444A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2 días</w:t>
            </w:r>
          </w:p>
        </w:tc>
        <w:tc>
          <w:tcPr>
            <w:tcW w:w="2188" w:type="dxa"/>
            <w:vAlign w:val="center"/>
            <w:hideMark/>
          </w:tcPr>
          <w:p w14:paraId="3835A985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lun 18/05/15</w:t>
            </w:r>
          </w:p>
        </w:tc>
        <w:tc>
          <w:tcPr>
            <w:tcW w:w="2146" w:type="dxa"/>
            <w:vAlign w:val="center"/>
            <w:hideMark/>
          </w:tcPr>
          <w:p w14:paraId="7DB51699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mar 19/05/15</w:t>
            </w:r>
          </w:p>
        </w:tc>
      </w:tr>
      <w:tr w:rsidR="001A270A" w:rsidRPr="001A270A" w14:paraId="4C37DA07" w14:textId="77777777" w:rsidTr="00DC7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8" w:type="dxa"/>
            <w:vAlign w:val="center"/>
            <w:hideMark/>
          </w:tcPr>
          <w:p w14:paraId="1B790845" w14:textId="5FBA5C18" w:rsidR="001A270A" w:rsidRPr="001A270A" w:rsidRDefault="001A270A" w:rsidP="001A270A">
            <w:pPr>
              <w:jc w:val="center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Diagrama BPM</w:t>
            </w:r>
          </w:p>
        </w:tc>
        <w:tc>
          <w:tcPr>
            <w:tcW w:w="1644" w:type="dxa"/>
            <w:vAlign w:val="center"/>
            <w:hideMark/>
          </w:tcPr>
          <w:p w14:paraId="0D3EF039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4 días</w:t>
            </w:r>
          </w:p>
        </w:tc>
        <w:tc>
          <w:tcPr>
            <w:tcW w:w="2188" w:type="dxa"/>
            <w:vAlign w:val="center"/>
            <w:hideMark/>
          </w:tcPr>
          <w:p w14:paraId="4292742D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jue 21/05/15</w:t>
            </w:r>
          </w:p>
        </w:tc>
        <w:tc>
          <w:tcPr>
            <w:tcW w:w="2146" w:type="dxa"/>
            <w:vAlign w:val="center"/>
            <w:hideMark/>
          </w:tcPr>
          <w:p w14:paraId="077FC867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lun 25/05/15</w:t>
            </w:r>
          </w:p>
        </w:tc>
      </w:tr>
      <w:tr w:rsidR="00DC7C74" w:rsidRPr="001A270A" w14:paraId="1359C230" w14:textId="77777777" w:rsidTr="00DC7C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8" w:type="dxa"/>
            <w:vAlign w:val="center"/>
            <w:hideMark/>
          </w:tcPr>
          <w:p w14:paraId="15B42ABE" w14:textId="0B6BDDE3" w:rsidR="001A270A" w:rsidRPr="001A270A" w:rsidRDefault="001A270A" w:rsidP="001A270A">
            <w:pPr>
              <w:ind w:left="0"/>
              <w:jc w:val="center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Finalización de Análisis</w:t>
            </w:r>
          </w:p>
        </w:tc>
        <w:tc>
          <w:tcPr>
            <w:tcW w:w="1644" w:type="dxa"/>
            <w:vAlign w:val="center"/>
            <w:hideMark/>
          </w:tcPr>
          <w:p w14:paraId="3BD87997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0 días</w:t>
            </w:r>
          </w:p>
        </w:tc>
        <w:tc>
          <w:tcPr>
            <w:tcW w:w="2188" w:type="dxa"/>
            <w:vAlign w:val="center"/>
            <w:hideMark/>
          </w:tcPr>
          <w:p w14:paraId="7ABD6307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lun 25/05/15</w:t>
            </w:r>
          </w:p>
        </w:tc>
        <w:tc>
          <w:tcPr>
            <w:tcW w:w="2146" w:type="dxa"/>
            <w:vAlign w:val="center"/>
            <w:hideMark/>
          </w:tcPr>
          <w:p w14:paraId="4E8D0731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lun 25/05/15</w:t>
            </w:r>
          </w:p>
        </w:tc>
      </w:tr>
      <w:tr w:rsidR="00DC7C74" w:rsidRPr="001A270A" w14:paraId="6895434A" w14:textId="77777777" w:rsidTr="00DC7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8" w:type="dxa"/>
            <w:vAlign w:val="center"/>
            <w:hideMark/>
          </w:tcPr>
          <w:p w14:paraId="41614FA3" w14:textId="442C06C9" w:rsidR="001A270A" w:rsidRPr="001A270A" w:rsidRDefault="001A270A" w:rsidP="001A270A">
            <w:pPr>
              <w:ind w:left="0"/>
              <w:jc w:val="center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DC7C74">
              <w:rPr>
                <w:rStyle w:val="nfasissutil"/>
                <w:rFonts w:cstheme="minorHAnsi"/>
                <w:color w:val="C00000"/>
                <w:szCs w:val="22"/>
              </w:rPr>
              <w:t>Diseño del Sistema</w:t>
            </w:r>
          </w:p>
        </w:tc>
        <w:tc>
          <w:tcPr>
            <w:tcW w:w="1644" w:type="dxa"/>
            <w:vAlign w:val="center"/>
            <w:hideMark/>
          </w:tcPr>
          <w:p w14:paraId="4D38EA52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22 días</w:t>
            </w:r>
          </w:p>
        </w:tc>
        <w:tc>
          <w:tcPr>
            <w:tcW w:w="2188" w:type="dxa"/>
            <w:vAlign w:val="center"/>
            <w:hideMark/>
          </w:tcPr>
          <w:p w14:paraId="1B8217EB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mar 26/05/15</w:t>
            </w:r>
          </w:p>
        </w:tc>
        <w:tc>
          <w:tcPr>
            <w:tcW w:w="2146" w:type="dxa"/>
            <w:vAlign w:val="center"/>
            <w:hideMark/>
          </w:tcPr>
          <w:p w14:paraId="68DC5AD3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vie 19/06/15</w:t>
            </w:r>
          </w:p>
        </w:tc>
      </w:tr>
      <w:tr w:rsidR="00DC7C74" w:rsidRPr="001A270A" w14:paraId="368555B0" w14:textId="77777777" w:rsidTr="00DC7C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8" w:type="dxa"/>
            <w:vAlign w:val="center"/>
            <w:hideMark/>
          </w:tcPr>
          <w:p w14:paraId="41436AA3" w14:textId="680D2522" w:rsidR="001A270A" w:rsidRPr="001A270A" w:rsidRDefault="001A270A" w:rsidP="001A270A">
            <w:pPr>
              <w:ind w:left="0"/>
              <w:jc w:val="center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Diagramas UML</w:t>
            </w:r>
          </w:p>
        </w:tc>
        <w:tc>
          <w:tcPr>
            <w:tcW w:w="1644" w:type="dxa"/>
            <w:vAlign w:val="center"/>
            <w:hideMark/>
          </w:tcPr>
          <w:p w14:paraId="525ED99D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5 días</w:t>
            </w:r>
          </w:p>
        </w:tc>
        <w:tc>
          <w:tcPr>
            <w:tcW w:w="2188" w:type="dxa"/>
            <w:vAlign w:val="center"/>
            <w:hideMark/>
          </w:tcPr>
          <w:p w14:paraId="1BCF332E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mar 26/05/15</w:t>
            </w:r>
          </w:p>
        </w:tc>
        <w:tc>
          <w:tcPr>
            <w:tcW w:w="2146" w:type="dxa"/>
            <w:vAlign w:val="center"/>
            <w:hideMark/>
          </w:tcPr>
          <w:p w14:paraId="76EB28B3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sáb 30/05/15</w:t>
            </w:r>
          </w:p>
        </w:tc>
      </w:tr>
      <w:tr w:rsidR="00DC7C74" w:rsidRPr="001A270A" w14:paraId="5BFF1ECA" w14:textId="77777777" w:rsidTr="00DC7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8" w:type="dxa"/>
            <w:vAlign w:val="center"/>
            <w:hideMark/>
          </w:tcPr>
          <w:p w14:paraId="343501C0" w14:textId="5B567A91" w:rsidR="001A270A" w:rsidRPr="001A270A" w:rsidRDefault="001A270A" w:rsidP="001A270A">
            <w:pPr>
              <w:ind w:left="0"/>
              <w:jc w:val="center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Diagrama de Clases</w:t>
            </w:r>
          </w:p>
        </w:tc>
        <w:tc>
          <w:tcPr>
            <w:tcW w:w="1644" w:type="dxa"/>
            <w:vAlign w:val="center"/>
            <w:hideMark/>
          </w:tcPr>
          <w:p w14:paraId="70910128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5 días</w:t>
            </w:r>
          </w:p>
        </w:tc>
        <w:tc>
          <w:tcPr>
            <w:tcW w:w="2188" w:type="dxa"/>
            <w:vAlign w:val="center"/>
            <w:hideMark/>
          </w:tcPr>
          <w:p w14:paraId="05E656A4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mar 26/05/15</w:t>
            </w:r>
          </w:p>
        </w:tc>
        <w:tc>
          <w:tcPr>
            <w:tcW w:w="2146" w:type="dxa"/>
            <w:vAlign w:val="center"/>
            <w:hideMark/>
          </w:tcPr>
          <w:p w14:paraId="709695D6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sáb 30/05/15</w:t>
            </w:r>
          </w:p>
        </w:tc>
      </w:tr>
      <w:tr w:rsidR="00DC7C74" w:rsidRPr="001A270A" w14:paraId="7E5137F2" w14:textId="77777777" w:rsidTr="00DC7C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8" w:type="dxa"/>
            <w:vAlign w:val="center"/>
            <w:hideMark/>
          </w:tcPr>
          <w:p w14:paraId="654D0286" w14:textId="1FA8F820" w:rsidR="001A270A" w:rsidRPr="001A270A" w:rsidRDefault="001A270A" w:rsidP="001A270A">
            <w:pPr>
              <w:ind w:left="0"/>
              <w:jc w:val="center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Diagrama Caso de Uso</w:t>
            </w:r>
          </w:p>
        </w:tc>
        <w:tc>
          <w:tcPr>
            <w:tcW w:w="1644" w:type="dxa"/>
            <w:vAlign w:val="center"/>
            <w:hideMark/>
          </w:tcPr>
          <w:p w14:paraId="5666B209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5 días</w:t>
            </w:r>
          </w:p>
        </w:tc>
        <w:tc>
          <w:tcPr>
            <w:tcW w:w="2188" w:type="dxa"/>
            <w:vAlign w:val="center"/>
            <w:hideMark/>
          </w:tcPr>
          <w:p w14:paraId="3CC8D790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mar 26/05/15</w:t>
            </w:r>
          </w:p>
        </w:tc>
        <w:tc>
          <w:tcPr>
            <w:tcW w:w="2146" w:type="dxa"/>
            <w:vAlign w:val="center"/>
            <w:hideMark/>
          </w:tcPr>
          <w:p w14:paraId="0002966B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sáb 30/05/15</w:t>
            </w:r>
          </w:p>
        </w:tc>
      </w:tr>
      <w:tr w:rsidR="00DC7C74" w:rsidRPr="001A270A" w14:paraId="0F95FDDA" w14:textId="77777777" w:rsidTr="00DC7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8" w:type="dxa"/>
            <w:vAlign w:val="center"/>
            <w:hideMark/>
          </w:tcPr>
          <w:p w14:paraId="0CDC3E26" w14:textId="3043A93C" w:rsidR="001A270A" w:rsidRPr="001A270A" w:rsidRDefault="001A270A" w:rsidP="001A270A">
            <w:pPr>
              <w:ind w:left="0"/>
              <w:jc w:val="center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Diagrama de Actividades</w:t>
            </w:r>
          </w:p>
        </w:tc>
        <w:tc>
          <w:tcPr>
            <w:tcW w:w="1644" w:type="dxa"/>
            <w:vAlign w:val="center"/>
            <w:hideMark/>
          </w:tcPr>
          <w:p w14:paraId="7848E32F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4 días</w:t>
            </w:r>
          </w:p>
        </w:tc>
        <w:tc>
          <w:tcPr>
            <w:tcW w:w="2188" w:type="dxa"/>
            <w:vAlign w:val="center"/>
            <w:hideMark/>
          </w:tcPr>
          <w:p w14:paraId="1F4088CC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mar 26/05/15</w:t>
            </w:r>
          </w:p>
        </w:tc>
        <w:tc>
          <w:tcPr>
            <w:tcW w:w="2146" w:type="dxa"/>
            <w:vAlign w:val="center"/>
            <w:hideMark/>
          </w:tcPr>
          <w:p w14:paraId="09CCC45E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vie 29/05/15</w:t>
            </w:r>
          </w:p>
        </w:tc>
      </w:tr>
      <w:tr w:rsidR="00DC7C74" w:rsidRPr="001A270A" w14:paraId="4D6EEAB8" w14:textId="77777777" w:rsidTr="00DC7C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8" w:type="dxa"/>
            <w:vAlign w:val="center"/>
            <w:hideMark/>
          </w:tcPr>
          <w:p w14:paraId="0838546A" w14:textId="2EC032D2" w:rsidR="001A270A" w:rsidRPr="001A270A" w:rsidRDefault="001A270A" w:rsidP="001A270A">
            <w:pPr>
              <w:ind w:left="0"/>
              <w:jc w:val="center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Diseño de Base de Datos</w:t>
            </w:r>
          </w:p>
        </w:tc>
        <w:tc>
          <w:tcPr>
            <w:tcW w:w="1644" w:type="dxa"/>
            <w:vAlign w:val="center"/>
            <w:hideMark/>
          </w:tcPr>
          <w:p w14:paraId="740B0D2B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17 días</w:t>
            </w:r>
          </w:p>
        </w:tc>
        <w:tc>
          <w:tcPr>
            <w:tcW w:w="2188" w:type="dxa"/>
            <w:vAlign w:val="center"/>
            <w:hideMark/>
          </w:tcPr>
          <w:p w14:paraId="67052055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lun 01/06/15</w:t>
            </w:r>
          </w:p>
        </w:tc>
        <w:tc>
          <w:tcPr>
            <w:tcW w:w="2146" w:type="dxa"/>
            <w:vAlign w:val="center"/>
            <w:hideMark/>
          </w:tcPr>
          <w:p w14:paraId="4AB64481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vie 19/06/15</w:t>
            </w:r>
          </w:p>
        </w:tc>
      </w:tr>
      <w:tr w:rsidR="00DC7C74" w:rsidRPr="001A270A" w14:paraId="0895FCA3" w14:textId="77777777" w:rsidTr="00DC7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8" w:type="dxa"/>
            <w:vAlign w:val="center"/>
            <w:hideMark/>
          </w:tcPr>
          <w:p w14:paraId="332F773A" w14:textId="1E6A7BD5" w:rsidR="001A270A" w:rsidRPr="001A270A" w:rsidRDefault="001A270A" w:rsidP="001A270A">
            <w:pPr>
              <w:ind w:left="0"/>
              <w:jc w:val="center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lastRenderedPageBreak/>
              <w:t>Modelo de Base de Datos</w:t>
            </w:r>
          </w:p>
        </w:tc>
        <w:tc>
          <w:tcPr>
            <w:tcW w:w="1644" w:type="dxa"/>
            <w:vAlign w:val="center"/>
            <w:hideMark/>
          </w:tcPr>
          <w:p w14:paraId="3EFDB281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10 días</w:t>
            </w:r>
          </w:p>
        </w:tc>
        <w:tc>
          <w:tcPr>
            <w:tcW w:w="2188" w:type="dxa"/>
            <w:vAlign w:val="center"/>
            <w:hideMark/>
          </w:tcPr>
          <w:p w14:paraId="25B5CED0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lun 01/06/15</w:t>
            </w:r>
          </w:p>
        </w:tc>
        <w:tc>
          <w:tcPr>
            <w:tcW w:w="2146" w:type="dxa"/>
            <w:vAlign w:val="center"/>
            <w:hideMark/>
          </w:tcPr>
          <w:p w14:paraId="4ACBD422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jue 11/06/15</w:t>
            </w:r>
          </w:p>
        </w:tc>
      </w:tr>
      <w:tr w:rsidR="00DC7C74" w:rsidRPr="001A270A" w14:paraId="77EEA028" w14:textId="77777777" w:rsidTr="00DC7C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8" w:type="dxa"/>
            <w:vAlign w:val="center"/>
            <w:hideMark/>
          </w:tcPr>
          <w:p w14:paraId="7D09BC59" w14:textId="761D502D" w:rsidR="001A270A" w:rsidRPr="001A270A" w:rsidRDefault="001A270A" w:rsidP="001A270A">
            <w:pPr>
              <w:ind w:left="0"/>
              <w:jc w:val="center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Normalización de Base de Datos</w:t>
            </w:r>
          </w:p>
        </w:tc>
        <w:tc>
          <w:tcPr>
            <w:tcW w:w="1644" w:type="dxa"/>
            <w:vAlign w:val="center"/>
            <w:hideMark/>
          </w:tcPr>
          <w:p w14:paraId="798B98F1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6 días</w:t>
            </w:r>
          </w:p>
        </w:tc>
        <w:tc>
          <w:tcPr>
            <w:tcW w:w="2188" w:type="dxa"/>
            <w:vAlign w:val="center"/>
            <w:hideMark/>
          </w:tcPr>
          <w:p w14:paraId="7B774411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sáb 13/06/15</w:t>
            </w:r>
          </w:p>
        </w:tc>
        <w:tc>
          <w:tcPr>
            <w:tcW w:w="2146" w:type="dxa"/>
            <w:vAlign w:val="center"/>
            <w:hideMark/>
          </w:tcPr>
          <w:p w14:paraId="297B3D62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vie 19/06/15</w:t>
            </w:r>
          </w:p>
        </w:tc>
      </w:tr>
      <w:tr w:rsidR="00DC7C74" w:rsidRPr="001A270A" w14:paraId="2F56BE98" w14:textId="77777777" w:rsidTr="00DC7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8" w:type="dxa"/>
            <w:vAlign w:val="center"/>
            <w:hideMark/>
          </w:tcPr>
          <w:p w14:paraId="18830A48" w14:textId="5D99B838" w:rsidR="001A270A" w:rsidRPr="001A270A" w:rsidRDefault="001A270A" w:rsidP="001A270A">
            <w:pPr>
              <w:ind w:left="0"/>
              <w:jc w:val="center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Finalización de Diseño del Sistema</w:t>
            </w:r>
          </w:p>
        </w:tc>
        <w:tc>
          <w:tcPr>
            <w:tcW w:w="1644" w:type="dxa"/>
            <w:vAlign w:val="center"/>
            <w:hideMark/>
          </w:tcPr>
          <w:p w14:paraId="762E276C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0 días</w:t>
            </w:r>
          </w:p>
        </w:tc>
        <w:tc>
          <w:tcPr>
            <w:tcW w:w="2188" w:type="dxa"/>
            <w:vAlign w:val="center"/>
            <w:hideMark/>
          </w:tcPr>
          <w:p w14:paraId="63AB4E12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vie 19/06/15</w:t>
            </w:r>
          </w:p>
        </w:tc>
        <w:tc>
          <w:tcPr>
            <w:tcW w:w="2146" w:type="dxa"/>
            <w:vAlign w:val="center"/>
            <w:hideMark/>
          </w:tcPr>
          <w:p w14:paraId="3DDF01D9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vie 19/06/15</w:t>
            </w:r>
          </w:p>
        </w:tc>
      </w:tr>
      <w:tr w:rsidR="00DC7C74" w:rsidRPr="001A270A" w14:paraId="764D179F" w14:textId="77777777" w:rsidTr="00DC7C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8" w:type="dxa"/>
            <w:vAlign w:val="center"/>
            <w:hideMark/>
          </w:tcPr>
          <w:p w14:paraId="144C6212" w14:textId="6D3D2F82" w:rsidR="001A270A" w:rsidRPr="001A270A" w:rsidRDefault="001A270A" w:rsidP="001A270A">
            <w:pPr>
              <w:ind w:left="0"/>
              <w:jc w:val="center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DC7C74">
              <w:rPr>
                <w:rStyle w:val="nfasissutil"/>
                <w:rFonts w:cstheme="minorHAnsi"/>
                <w:color w:val="C00000"/>
                <w:szCs w:val="22"/>
              </w:rPr>
              <w:t>Codificación</w:t>
            </w:r>
          </w:p>
        </w:tc>
        <w:tc>
          <w:tcPr>
            <w:tcW w:w="1644" w:type="dxa"/>
            <w:vAlign w:val="center"/>
            <w:hideMark/>
          </w:tcPr>
          <w:p w14:paraId="515AFE84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33 días</w:t>
            </w:r>
          </w:p>
        </w:tc>
        <w:tc>
          <w:tcPr>
            <w:tcW w:w="2188" w:type="dxa"/>
            <w:vAlign w:val="center"/>
            <w:hideMark/>
          </w:tcPr>
          <w:p w14:paraId="2AE2EDB7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lun 22/06/15</w:t>
            </w:r>
          </w:p>
        </w:tc>
        <w:tc>
          <w:tcPr>
            <w:tcW w:w="2146" w:type="dxa"/>
            <w:vAlign w:val="center"/>
            <w:hideMark/>
          </w:tcPr>
          <w:p w14:paraId="5EC63E33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mié 29/07/15</w:t>
            </w:r>
          </w:p>
        </w:tc>
      </w:tr>
      <w:tr w:rsidR="00DC7C74" w:rsidRPr="001A270A" w14:paraId="79B7832F" w14:textId="77777777" w:rsidTr="00DC7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8" w:type="dxa"/>
            <w:vAlign w:val="center"/>
            <w:hideMark/>
          </w:tcPr>
          <w:p w14:paraId="06901A96" w14:textId="5F546F08" w:rsidR="001A270A" w:rsidRPr="001A270A" w:rsidRDefault="001A270A" w:rsidP="001A270A">
            <w:pPr>
              <w:ind w:left="0"/>
              <w:jc w:val="center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Programación y actualización de Versiones</w:t>
            </w:r>
          </w:p>
        </w:tc>
        <w:tc>
          <w:tcPr>
            <w:tcW w:w="1644" w:type="dxa"/>
            <w:vAlign w:val="center"/>
            <w:hideMark/>
          </w:tcPr>
          <w:p w14:paraId="6158AEA7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 xml:space="preserve">1.5 </w:t>
            </w:r>
            <w:proofErr w:type="spellStart"/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mss</w:t>
            </w:r>
            <w:proofErr w:type="spellEnd"/>
          </w:p>
        </w:tc>
        <w:tc>
          <w:tcPr>
            <w:tcW w:w="2188" w:type="dxa"/>
            <w:vAlign w:val="center"/>
            <w:hideMark/>
          </w:tcPr>
          <w:p w14:paraId="2231256B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lun 22/06/15</w:t>
            </w:r>
          </w:p>
        </w:tc>
        <w:tc>
          <w:tcPr>
            <w:tcW w:w="2146" w:type="dxa"/>
            <w:vAlign w:val="center"/>
            <w:hideMark/>
          </w:tcPr>
          <w:p w14:paraId="52755129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sáb 25/07/15</w:t>
            </w:r>
          </w:p>
        </w:tc>
      </w:tr>
      <w:tr w:rsidR="00DC7C74" w:rsidRPr="001A270A" w14:paraId="3D64DFF9" w14:textId="77777777" w:rsidTr="00DC7C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8" w:type="dxa"/>
            <w:vAlign w:val="center"/>
            <w:hideMark/>
          </w:tcPr>
          <w:p w14:paraId="1030947E" w14:textId="453479D2" w:rsidR="001A270A" w:rsidRPr="001A270A" w:rsidRDefault="001A270A" w:rsidP="001A270A">
            <w:pPr>
              <w:ind w:left="0"/>
              <w:jc w:val="center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Manual de Usuario</w:t>
            </w:r>
          </w:p>
        </w:tc>
        <w:tc>
          <w:tcPr>
            <w:tcW w:w="1644" w:type="dxa"/>
            <w:vAlign w:val="center"/>
            <w:hideMark/>
          </w:tcPr>
          <w:p w14:paraId="32BD6756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 xml:space="preserve">1 </w:t>
            </w:r>
            <w:proofErr w:type="spellStart"/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sem</w:t>
            </w:r>
            <w:proofErr w:type="spellEnd"/>
          </w:p>
        </w:tc>
        <w:tc>
          <w:tcPr>
            <w:tcW w:w="2188" w:type="dxa"/>
            <w:vAlign w:val="center"/>
            <w:hideMark/>
          </w:tcPr>
          <w:p w14:paraId="2732259C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mié 22/07/15</w:t>
            </w:r>
          </w:p>
        </w:tc>
        <w:tc>
          <w:tcPr>
            <w:tcW w:w="2146" w:type="dxa"/>
            <w:vAlign w:val="center"/>
            <w:hideMark/>
          </w:tcPr>
          <w:p w14:paraId="49D9A391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lun 27/07/15</w:t>
            </w:r>
          </w:p>
        </w:tc>
      </w:tr>
      <w:tr w:rsidR="00DC7C74" w:rsidRPr="001A270A" w14:paraId="45E98789" w14:textId="77777777" w:rsidTr="00DC7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8" w:type="dxa"/>
            <w:vAlign w:val="center"/>
            <w:hideMark/>
          </w:tcPr>
          <w:p w14:paraId="61F11551" w14:textId="72C8DC2A" w:rsidR="001A270A" w:rsidRPr="001A270A" w:rsidRDefault="00DC7C74" w:rsidP="001A270A">
            <w:pPr>
              <w:ind w:left="0"/>
              <w:jc w:val="center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Línea</w:t>
            </w:r>
            <w:r w:rsidR="001A270A"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 xml:space="preserve"> base en SVN</w:t>
            </w:r>
          </w:p>
        </w:tc>
        <w:tc>
          <w:tcPr>
            <w:tcW w:w="1644" w:type="dxa"/>
            <w:vAlign w:val="center"/>
            <w:hideMark/>
          </w:tcPr>
          <w:p w14:paraId="78CBB7AA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1 día</w:t>
            </w:r>
          </w:p>
        </w:tc>
        <w:tc>
          <w:tcPr>
            <w:tcW w:w="2188" w:type="dxa"/>
            <w:vAlign w:val="center"/>
            <w:hideMark/>
          </w:tcPr>
          <w:p w14:paraId="3A51DC89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mié 29/07/15</w:t>
            </w:r>
          </w:p>
        </w:tc>
        <w:tc>
          <w:tcPr>
            <w:tcW w:w="2146" w:type="dxa"/>
            <w:vAlign w:val="center"/>
            <w:hideMark/>
          </w:tcPr>
          <w:p w14:paraId="71863D46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mié 29/07/15</w:t>
            </w:r>
          </w:p>
        </w:tc>
      </w:tr>
      <w:tr w:rsidR="00DC7C74" w:rsidRPr="001A270A" w14:paraId="33629AAE" w14:textId="77777777" w:rsidTr="00DC7C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8" w:type="dxa"/>
            <w:vAlign w:val="center"/>
            <w:hideMark/>
          </w:tcPr>
          <w:p w14:paraId="2B017C32" w14:textId="68DCAECA" w:rsidR="001A270A" w:rsidRPr="001A270A" w:rsidRDefault="001A270A" w:rsidP="001A270A">
            <w:pPr>
              <w:ind w:left="0"/>
              <w:jc w:val="center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Finalización de Codificación</w:t>
            </w:r>
          </w:p>
        </w:tc>
        <w:tc>
          <w:tcPr>
            <w:tcW w:w="1644" w:type="dxa"/>
            <w:vAlign w:val="center"/>
            <w:hideMark/>
          </w:tcPr>
          <w:p w14:paraId="73065371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0 días</w:t>
            </w:r>
          </w:p>
        </w:tc>
        <w:tc>
          <w:tcPr>
            <w:tcW w:w="2188" w:type="dxa"/>
            <w:vAlign w:val="center"/>
            <w:hideMark/>
          </w:tcPr>
          <w:p w14:paraId="54BC089D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mié 29/07/15</w:t>
            </w:r>
          </w:p>
        </w:tc>
        <w:tc>
          <w:tcPr>
            <w:tcW w:w="2146" w:type="dxa"/>
            <w:vAlign w:val="center"/>
            <w:hideMark/>
          </w:tcPr>
          <w:p w14:paraId="4CA364E6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mié 29/07/15</w:t>
            </w:r>
          </w:p>
        </w:tc>
      </w:tr>
      <w:tr w:rsidR="00DC7C74" w:rsidRPr="001A270A" w14:paraId="0943328E" w14:textId="77777777" w:rsidTr="00DC7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8" w:type="dxa"/>
            <w:vAlign w:val="center"/>
            <w:hideMark/>
          </w:tcPr>
          <w:p w14:paraId="7FB8E905" w14:textId="752A58E4" w:rsidR="001A270A" w:rsidRPr="001A270A" w:rsidRDefault="001A270A" w:rsidP="001A270A">
            <w:pPr>
              <w:ind w:left="0"/>
              <w:jc w:val="center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DC7C74">
              <w:rPr>
                <w:rStyle w:val="nfasissutil"/>
                <w:rFonts w:cstheme="minorHAnsi"/>
                <w:color w:val="C00000"/>
                <w:szCs w:val="22"/>
              </w:rPr>
              <w:t>Pruebas</w:t>
            </w:r>
          </w:p>
        </w:tc>
        <w:tc>
          <w:tcPr>
            <w:tcW w:w="1644" w:type="dxa"/>
            <w:vAlign w:val="center"/>
            <w:hideMark/>
          </w:tcPr>
          <w:p w14:paraId="73D051D6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12 días</w:t>
            </w:r>
          </w:p>
        </w:tc>
        <w:tc>
          <w:tcPr>
            <w:tcW w:w="2188" w:type="dxa"/>
            <w:vAlign w:val="center"/>
            <w:hideMark/>
          </w:tcPr>
          <w:p w14:paraId="19E063AC" w14:textId="77777777" w:rsidR="001A270A" w:rsidRPr="001A270A" w:rsidRDefault="001A270A" w:rsidP="001A27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lun 03/08/15</w:t>
            </w:r>
          </w:p>
        </w:tc>
        <w:tc>
          <w:tcPr>
            <w:tcW w:w="2146" w:type="dxa"/>
            <w:vAlign w:val="center"/>
            <w:hideMark/>
          </w:tcPr>
          <w:p w14:paraId="505C8ABC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sáb 15/08/15</w:t>
            </w:r>
          </w:p>
        </w:tc>
      </w:tr>
      <w:tr w:rsidR="00DC7C74" w:rsidRPr="001A270A" w14:paraId="3C52258D" w14:textId="77777777" w:rsidTr="00DC7C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8" w:type="dxa"/>
            <w:vAlign w:val="center"/>
            <w:hideMark/>
          </w:tcPr>
          <w:p w14:paraId="71F72668" w14:textId="74A1170A" w:rsidR="001A270A" w:rsidRPr="001A270A" w:rsidRDefault="001A270A" w:rsidP="001A270A">
            <w:pPr>
              <w:ind w:left="0"/>
              <w:jc w:val="center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 xml:space="preserve">Aplicación en Ambiente </w:t>
            </w:r>
            <w:proofErr w:type="spellStart"/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Testing</w:t>
            </w:r>
            <w:proofErr w:type="spellEnd"/>
          </w:p>
        </w:tc>
        <w:tc>
          <w:tcPr>
            <w:tcW w:w="1644" w:type="dxa"/>
            <w:vAlign w:val="center"/>
            <w:hideMark/>
          </w:tcPr>
          <w:p w14:paraId="31896628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12 días</w:t>
            </w:r>
          </w:p>
        </w:tc>
        <w:tc>
          <w:tcPr>
            <w:tcW w:w="2188" w:type="dxa"/>
            <w:vAlign w:val="center"/>
            <w:hideMark/>
          </w:tcPr>
          <w:p w14:paraId="7F20E877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lun 03/08/15</w:t>
            </w:r>
          </w:p>
        </w:tc>
        <w:tc>
          <w:tcPr>
            <w:tcW w:w="2146" w:type="dxa"/>
            <w:vAlign w:val="center"/>
            <w:hideMark/>
          </w:tcPr>
          <w:p w14:paraId="2C831890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sáb 15/08/15</w:t>
            </w:r>
          </w:p>
        </w:tc>
      </w:tr>
      <w:tr w:rsidR="00DC7C74" w:rsidRPr="001A270A" w14:paraId="1BBDD3DC" w14:textId="77777777" w:rsidTr="00DC7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8" w:type="dxa"/>
            <w:vAlign w:val="center"/>
            <w:hideMark/>
          </w:tcPr>
          <w:p w14:paraId="367778E0" w14:textId="62FDD058" w:rsidR="001A270A" w:rsidRPr="001A270A" w:rsidRDefault="001A270A" w:rsidP="001A270A">
            <w:pPr>
              <w:ind w:left="0"/>
              <w:jc w:val="center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Manual de Usuario Revisado</w:t>
            </w:r>
          </w:p>
        </w:tc>
        <w:tc>
          <w:tcPr>
            <w:tcW w:w="1644" w:type="dxa"/>
            <w:vAlign w:val="center"/>
            <w:hideMark/>
          </w:tcPr>
          <w:p w14:paraId="2064FD5F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 xml:space="preserve">1 </w:t>
            </w:r>
            <w:proofErr w:type="spellStart"/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sem</w:t>
            </w:r>
            <w:proofErr w:type="spellEnd"/>
          </w:p>
        </w:tc>
        <w:tc>
          <w:tcPr>
            <w:tcW w:w="2188" w:type="dxa"/>
            <w:vAlign w:val="center"/>
            <w:hideMark/>
          </w:tcPr>
          <w:p w14:paraId="5D58F0BD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vie 07/08/15</w:t>
            </w:r>
          </w:p>
        </w:tc>
        <w:tc>
          <w:tcPr>
            <w:tcW w:w="2146" w:type="dxa"/>
            <w:vAlign w:val="center"/>
            <w:hideMark/>
          </w:tcPr>
          <w:p w14:paraId="38186A96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mié 12/08/15</w:t>
            </w:r>
          </w:p>
        </w:tc>
      </w:tr>
      <w:tr w:rsidR="00DC7C74" w:rsidRPr="001A270A" w14:paraId="63192DC8" w14:textId="77777777" w:rsidTr="00DC7C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8" w:type="dxa"/>
            <w:vAlign w:val="center"/>
            <w:hideMark/>
          </w:tcPr>
          <w:p w14:paraId="5C7570D1" w14:textId="3E2EA798" w:rsidR="001A270A" w:rsidRPr="001A270A" w:rsidRDefault="001A270A" w:rsidP="001A270A">
            <w:pPr>
              <w:ind w:left="0"/>
              <w:jc w:val="center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Finalización de Pruebas</w:t>
            </w:r>
          </w:p>
        </w:tc>
        <w:tc>
          <w:tcPr>
            <w:tcW w:w="1644" w:type="dxa"/>
            <w:vAlign w:val="center"/>
            <w:hideMark/>
          </w:tcPr>
          <w:p w14:paraId="2075F039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0 días</w:t>
            </w:r>
          </w:p>
        </w:tc>
        <w:tc>
          <w:tcPr>
            <w:tcW w:w="2188" w:type="dxa"/>
            <w:vAlign w:val="center"/>
            <w:hideMark/>
          </w:tcPr>
          <w:p w14:paraId="678D7C91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sáb 15/08/15</w:t>
            </w:r>
          </w:p>
        </w:tc>
        <w:tc>
          <w:tcPr>
            <w:tcW w:w="2146" w:type="dxa"/>
            <w:vAlign w:val="center"/>
            <w:hideMark/>
          </w:tcPr>
          <w:p w14:paraId="39F0B9EB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sáb 15/08/15</w:t>
            </w:r>
          </w:p>
        </w:tc>
      </w:tr>
      <w:tr w:rsidR="00DC7C74" w:rsidRPr="001A270A" w14:paraId="5E55E0DA" w14:textId="77777777" w:rsidTr="00DC7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8" w:type="dxa"/>
            <w:vAlign w:val="center"/>
            <w:hideMark/>
          </w:tcPr>
          <w:p w14:paraId="27F8112B" w14:textId="1EE05414" w:rsidR="001A270A" w:rsidRPr="001A270A" w:rsidRDefault="001A270A" w:rsidP="001A270A">
            <w:pPr>
              <w:ind w:left="0"/>
              <w:jc w:val="center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DC7C74">
              <w:rPr>
                <w:rStyle w:val="nfasissutil"/>
                <w:rFonts w:cstheme="minorHAnsi"/>
                <w:color w:val="C00000"/>
                <w:szCs w:val="22"/>
              </w:rPr>
              <w:t>Implementación</w:t>
            </w:r>
          </w:p>
        </w:tc>
        <w:tc>
          <w:tcPr>
            <w:tcW w:w="1644" w:type="dxa"/>
            <w:vAlign w:val="center"/>
            <w:hideMark/>
          </w:tcPr>
          <w:p w14:paraId="72B764E7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10 días</w:t>
            </w:r>
          </w:p>
        </w:tc>
        <w:tc>
          <w:tcPr>
            <w:tcW w:w="2188" w:type="dxa"/>
            <w:vAlign w:val="center"/>
            <w:hideMark/>
          </w:tcPr>
          <w:p w14:paraId="00A6DA4C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mar 18/08/15</w:t>
            </w:r>
          </w:p>
        </w:tc>
        <w:tc>
          <w:tcPr>
            <w:tcW w:w="2146" w:type="dxa"/>
            <w:vAlign w:val="center"/>
            <w:hideMark/>
          </w:tcPr>
          <w:p w14:paraId="1C114A23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vie 28/08/15</w:t>
            </w:r>
          </w:p>
        </w:tc>
      </w:tr>
      <w:tr w:rsidR="00DC7C74" w:rsidRPr="001A270A" w14:paraId="6B8CD8CC" w14:textId="77777777" w:rsidTr="00DC7C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8" w:type="dxa"/>
            <w:vAlign w:val="center"/>
            <w:hideMark/>
          </w:tcPr>
          <w:p w14:paraId="1FA0031F" w14:textId="1F063F49" w:rsidR="001A270A" w:rsidRPr="001A270A" w:rsidRDefault="001A270A" w:rsidP="001A270A">
            <w:pPr>
              <w:ind w:left="0"/>
              <w:jc w:val="center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Aplicación en Ambiente de Producto</w:t>
            </w:r>
          </w:p>
        </w:tc>
        <w:tc>
          <w:tcPr>
            <w:tcW w:w="1644" w:type="dxa"/>
            <w:vAlign w:val="center"/>
            <w:hideMark/>
          </w:tcPr>
          <w:p w14:paraId="58A4780E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 xml:space="preserve">1 </w:t>
            </w:r>
            <w:proofErr w:type="spellStart"/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sem</w:t>
            </w:r>
            <w:proofErr w:type="spellEnd"/>
          </w:p>
        </w:tc>
        <w:tc>
          <w:tcPr>
            <w:tcW w:w="2188" w:type="dxa"/>
            <w:vAlign w:val="center"/>
            <w:hideMark/>
          </w:tcPr>
          <w:p w14:paraId="389E88FA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mar 18/08/15</w:t>
            </w:r>
          </w:p>
        </w:tc>
        <w:tc>
          <w:tcPr>
            <w:tcW w:w="2146" w:type="dxa"/>
            <w:vAlign w:val="center"/>
            <w:hideMark/>
          </w:tcPr>
          <w:p w14:paraId="34F9BB22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sáb 22/08/15</w:t>
            </w:r>
          </w:p>
        </w:tc>
      </w:tr>
      <w:tr w:rsidR="00DC7C74" w:rsidRPr="001A270A" w14:paraId="3E51C654" w14:textId="77777777" w:rsidTr="00DC7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8" w:type="dxa"/>
            <w:vAlign w:val="center"/>
            <w:hideMark/>
          </w:tcPr>
          <w:p w14:paraId="1565F4F6" w14:textId="4DB699F4" w:rsidR="001A270A" w:rsidRPr="001A270A" w:rsidRDefault="001A270A" w:rsidP="001A270A">
            <w:pPr>
              <w:ind w:left="0"/>
              <w:jc w:val="center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Manual de Usuario en PDF Final</w:t>
            </w:r>
          </w:p>
        </w:tc>
        <w:tc>
          <w:tcPr>
            <w:tcW w:w="1644" w:type="dxa"/>
            <w:vAlign w:val="center"/>
            <w:hideMark/>
          </w:tcPr>
          <w:p w14:paraId="037335BF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 xml:space="preserve">1 </w:t>
            </w:r>
            <w:proofErr w:type="spellStart"/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sem</w:t>
            </w:r>
            <w:proofErr w:type="spellEnd"/>
          </w:p>
        </w:tc>
        <w:tc>
          <w:tcPr>
            <w:tcW w:w="2188" w:type="dxa"/>
            <w:vAlign w:val="center"/>
            <w:hideMark/>
          </w:tcPr>
          <w:p w14:paraId="75E19296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lun 24/08/15</w:t>
            </w:r>
          </w:p>
        </w:tc>
        <w:tc>
          <w:tcPr>
            <w:tcW w:w="2146" w:type="dxa"/>
            <w:vAlign w:val="center"/>
            <w:hideMark/>
          </w:tcPr>
          <w:p w14:paraId="69C17927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vie 28/08/15</w:t>
            </w:r>
          </w:p>
        </w:tc>
      </w:tr>
      <w:tr w:rsidR="00DC7C74" w:rsidRPr="001A270A" w14:paraId="41EE48D3" w14:textId="77777777" w:rsidTr="00DC7C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8" w:type="dxa"/>
            <w:vAlign w:val="center"/>
            <w:hideMark/>
          </w:tcPr>
          <w:p w14:paraId="62325357" w14:textId="713CF596" w:rsidR="001A270A" w:rsidRPr="001A270A" w:rsidRDefault="001A270A" w:rsidP="001A270A">
            <w:pPr>
              <w:ind w:left="0"/>
              <w:jc w:val="center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Finalización de Implementación</w:t>
            </w:r>
          </w:p>
        </w:tc>
        <w:tc>
          <w:tcPr>
            <w:tcW w:w="1644" w:type="dxa"/>
            <w:vAlign w:val="center"/>
            <w:hideMark/>
          </w:tcPr>
          <w:p w14:paraId="3FB40DBE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0 días</w:t>
            </w:r>
          </w:p>
        </w:tc>
        <w:tc>
          <w:tcPr>
            <w:tcW w:w="2188" w:type="dxa"/>
            <w:vAlign w:val="center"/>
            <w:hideMark/>
          </w:tcPr>
          <w:p w14:paraId="79800364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vie 28/08/15</w:t>
            </w:r>
          </w:p>
        </w:tc>
        <w:tc>
          <w:tcPr>
            <w:tcW w:w="2146" w:type="dxa"/>
            <w:vAlign w:val="center"/>
            <w:hideMark/>
          </w:tcPr>
          <w:p w14:paraId="3F0F1D92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vie 28/08/15</w:t>
            </w:r>
          </w:p>
        </w:tc>
      </w:tr>
    </w:tbl>
    <w:p w14:paraId="33BDE069" w14:textId="77777777" w:rsidR="001A270A" w:rsidRDefault="001A270A" w:rsidP="00DA620B">
      <w:pPr>
        <w:ind w:left="0"/>
        <w:rPr>
          <w:rFonts w:cs="Arial"/>
          <w:noProof/>
          <w:lang w:val="es-ES"/>
        </w:rPr>
      </w:pPr>
    </w:p>
    <w:p w14:paraId="20B5194C" w14:textId="77777777" w:rsidR="005365E8" w:rsidRDefault="005365E8" w:rsidP="00DA620B">
      <w:pPr>
        <w:ind w:left="0"/>
        <w:rPr>
          <w:rFonts w:cs="Arial"/>
          <w:noProof/>
          <w:lang w:val="es-ES"/>
        </w:rPr>
      </w:pPr>
    </w:p>
    <w:p w14:paraId="6D935C7D" w14:textId="77777777" w:rsidR="005365E8" w:rsidRDefault="005365E8" w:rsidP="00DA620B">
      <w:pPr>
        <w:ind w:left="0"/>
        <w:rPr>
          <w:rFonts w:cs="Arial"/>
          <w:noProof/>
          <w:lang w:val="es-ES"/>
        </w:rPr>
        <w:sectPr w:rsidR="005365E8" w:rsidSect="00C07B28">
          <w:headerReference w:type="default" r:id="rId16"/>
          <w:footerReference w:type="default" r:id="rId17"/>
          <w:pgSz w:w="12240" w:h="15840" w:code="1"/>
          <w:pgMar w:top="1418" w:right="1701" w:bottom="1418" w:left="1701" w:header="720" w:footer="720" w:gutter="0"/>
          <w:cols w:space="720"/>
          <w:docGrid w:linePitch="299"/>
        </w:sectPr>
      </w:pPr>
    </w:p>
    <w:p w14:paraId="5E983A05" w14:textId="17748EB4" w:rsidR="005365E8" w:rsidRPr="00DA620B" w:rsidRDefault="005365E8" w:rsidP="00DA620B">
      <w:pPr>
        <w:ind w:left="0"/>
        <w:rPr>
          <w:rFonts w:cs="Arial"/>
          <w:noProof/>
          <w:lang w:val="es-ES"/>
        </w:rPr>
      </w:pPr>
      <w:r>
        <w:rPr>
          <w:rFonts w:cs="Arial"/>
          <w:noProof/>
          <w:lang w:val="es-NI" w:eastAsia="es-NI"/>
        </w:rPr>
        <w:lastRenderedPageBreak/>
        <w:drawing>
          <wp:anchor distT="0" distB="0" distL="114300" distR="114300" simplePos="0" relativeHeight="251658240" behindDoc="0" locked="0" layoutInCell="1" allowOverlap="1" wp14:anchorId="143A5D5C" wp14:editId="7D4D469A">
            <wp:simplePos x="0" y="0"/>
            <wp:positionH relativeFrom="column">
              <wp:posOffset>-5715</wp:posOffset>
            </wp:positionH>
            <wp:positionV relativeFrom="paragraph">
              <wp:posOffset>5715</wp:posOffset>
            </wp:positionV>
            <wp:extent cx="8715375" cy="5724525"/>
            <wp:effectExtent l="0" t="0" r="9525" b="9525"/>
            <wp:wrapTopAndBottom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ONOGRAMA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15375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Arial"/>
          <w:noProof/>
          <w:lang w:val="es-ES"/>
        </w:rPr>
        <w:t>fsdf</w:t>
      </w:r>
    </w:p>
    <w:sectPr w:rsidR="005365E8" w:rsidRPr="00DA620B" w:rsidSect="005365E8">
      <w:pgSz w:w="15840" w:h="12240" w:orient="landscape" w:code="1"/>
      <w:pgMar w:top="1701" w:right="1418" w:bottom="1701" w:left="1418" w:header="720" w:footer="720" w:gutter="0"/>
      <w:cols w:space="720"/>
      <w:docGrid w:linePitch="299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E795650" w15:done="0"/>
  <w15:commentEx w15:paraId="015EC16D" w15:done="0"/>
  <w15:commentEx w15:paraId="57B94D66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5144196" w14:textId="77777777" w:rsidR="007446C6" w:rsidRDefault="007446C6" w:rsidP="00D31D6E">
      <w:pPr>
        <w:spacing w:line="240" w:lineRule="auto"/>
      </w:pPr>
      <w:r>
        <w:separator/>
      </w:r>
    </w:p>
  </w:endnote>
  <w:endnote w:type="continuationSeparator" w:id="0">
    <w:p w14:paraId="3FFE5898" w14:textId="77777777" w:rsidR="007446C6" w:rsidRDefault="007446C6" w:rsidP="00D31D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65E82D" w14:textId="4BE56AC7" w:rsidR="00665653" w:rsidRPr="00C07B28" w:rsidRDefault="00665653" w:rsidP="00C07B28">
    <w:pPr>
      <w:pStyle w:val="Piedepgina"/>
      <w:pBdr>
        <w:top w:val="thinThickSmallGap" w:sz="24" w:space="1" w:color="303F4B" w:themeColor="accent2" w:themeShade="7F"/>
      </w:pBdr>
      <w:tabs>
        <w:tab w:val="clear" w:pos="4419"/>
      </w:tabs>
      <w:jc w:val="center"/>
      <w:rPr>
        <w:rFonts w:eastAsiaTheme="majorEastAsia" w:cstheme="minorHAnsi"/>
        <w:color w:val="415665" w:themeColor="accent4" w:themeShade="80"/>
      </w:rPr>
    </w:pPr>
    <w:r w:rsidRPr="00C07B28">
      <w:rPr>
        <w:rFonts w:eastAsiaTheme="majorEastAsia" w:cstheme="minorHAnsi"/>
        <w:color w:val="415665" w:themeColor="accent4" w:themeShade="80"/>
        <w:lang w:val="es-ES"/>
      </w:rPr>
      <w:t xml:space="preserve">Página </w:t>
    </w:r>
    <w:r w:rsidRPr="00C07B28">
      <w:rPr>
        <w:rFonts w:cstheme="minorHAnsi"/>
        <w:color w:val="415665" w:themeColor="accent4" w:themeShade="80"/>
      </w:rPr>
      <w:fldChar w:fldCharType="begin"/>
    </w:r>
    <w:r w:rsidRPr="00C07B28">
      <w:rPr>
        <w:rFonts w:cstheme="minorHAnsi"/>
        <w:color w:val="415665" w:themeColor="accent4" w:themeShade="80"/>
      </w:rPr>
      <w:instrText>PAGE   \* MERGEFORMAT</w:instrText>
    </w:r>
    <w:r w:rsidRPr="00C07B28">
      <w:rPr>
        <w:rFonts w:cstheme="minorHAnsi"/>
        <w:color w:val="415665" w:themeColor="accent4" w:themeShade="80"/>
      </w:rPr>
      <w:fldChar w:fldCharType="separate"/>
    </w:r>
    <w:r w:rsidR="000529D4" w:rsidRPr="000529D4">
      <w:rPr>
        <w:rFonts w:eastAsiaTheme="majorEastAsia" w:cstheme="minorHAnsi"/>
        <w:noProof/>
        <w:color w:val="415665" w:themeColor="accent4" w:themeShade="80"/>
        <w:lang w:val="es-ES"/>
      </w:rPr>
      <w:t>18</w:t>
    </w:r>
    <w:r w:rsidRPr="00C07B28">
      <w:rPr>
        <w:rFonts w:eastAsiaTheme="majorEastAsia" w:cstheme="minorHAnsi"/>
        <w:color w:val="415665" w:themeColor="accent4" w:themeShade="80"/>
      </w:rPr>
      <w:fldChar w:fldCharType="end"/>
    </w:r>
  </w:p>
  <w:p w14:paraId="0F1E3E2D" w14:textId="77777777" w:rsidR="00665653" w:rsidRPr="00C07B28" w:rsidRDefault="00665653">
    <w:pPr>
      <w:pStyle w:val="Piedepgina"/>
      <w:rPr>
        <w:color w:val="415665" w:themeColor="accent4" w:themeShade="8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32DF11E" w14:textId="77777777" w:rsidR="007446C6" w:rsidRDefault="007446C6" w:rsidP="00D31D6E">
      <w:pPr>
        <w:spacing w:line="240" w:lineRule="auto"/>
      </w:pPr>
      <w:r>
        <w:separator/>
      </w:r>
    </w:p>
  </w:footnote>
  <w:footnote w:type="continuationSeparator" w:id="0">
    <w:p w14:paraId="2022EBB1" w14:textId="77777777" w:rsidR="007446C6" w:rsidRDefault="007446C6" w:rsidP="00D31D6E">
      <w:pPr>
        <w:spacing w:line="240" w:lineRule="auto"/>
      </w:pPr>
      <w:r>
        <w:continuationSeparator/>
      </w:r>
    </w:p>
  </w:footnote>
  <w:footnote w:id="1">
    <w:p w14:paraId="50E0E40D" w14:textId="77777777" w:rsidR="00B07413" w:rsidRPr="00D31D6E" w:rsidRDefault="00B07413" w:rsidP="00B22715">
      <w:pPr>
        <w:pStyle w:val="Cita"/>
        <w:rPr>
          <w:lang w:val="es-NI"/>
        </w:rPr>
      </w:pPr>
      <w:r>
        <w:rPr>
          <w:rStyle w:val="Refdenotaalpie"/>
        </w:rPr>
        <w:footnoteRef/>
      </w:r>
      <w:r w:rsidRPr="009E2F8D">
        <w:rPr>
          <w:lang w:val="es-NI"/>
        </w:rPr>
        <w:t xml:space="preserve"> </w:t>
      </w:r>
      <w:r>
        <w:rPr>
          <w:lang w:val="es-NI"/>
        </w:rPr>
        <w:t>1 es poca interacción en el sistema y 5 es interacción total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</w:rPr>
      <w:alias w:val="Título"/>
      <w:id w:val="536411716"/>
      <w:placeholder>
        <w:docPart w:val="EFD312805EB1452FA82E988F1E418CA9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62ADA287" w14:textId="275E00E0" w:rsidR="00C07B28" w:rsidRPr="00C07B28" w:rsidRDefault="00202D40" w:rsidP="00B55F13">
        <w:pPr>
          <w:pStyle w:val="Encabezado"/>
          <w:jc w:val="center"/>
          <w:rPr>
            <w:rFonts w:asciiTheme="majorHAnsi" w:eastAsiaTheme="majorEastAsia" w:hAnsiTheme="majorHAnsi" w:cstheme="majorBidi"/>
            <w:lang w:val="es-NI"/>
          </w:rPr>
        </w:pPr>
        <w:r>
          <w:rPr>
            <w:rFonts w:asciiTheme="majorHAnsi" w:eastAsiaTheme="majorEastAsia" w:hAnsiTheme="majorHAnsi" w:cstheme="majorBidi"/>
            <w:lang w:val="es-NI"/>
          </w:rPr>
          <w:t>SISTEMA WEB DE GESTIÓN ODONTOLOGICOS (SWGPO)</w:t>
        </w:r>
      </w:p>
    </w:sdtContent>
  </w:sdt>
  <w:p w14:paraId="64E70E58" w14:textId="3F24B653" w:rsidR="00C07B28" w:rsidRPr="00C07B28" w:rsidRDefault="00C07B28">
    <w:pPr>
      <w:pStyle w:val="Encabezado"/>
      <w:rPr>
        <w:lang w:val="es-NI"/>
      </w:rPr>
    </w:pPr>
    <w:r>
      <w:rPr>
        <w:rFonts w:asciiTheme="majorHAnsi" w:eastAsiaTheme="majorEastAsia" w:hAnsiTheme="majorHAnsi" w:cstheme="majorBidi"/>
        <w:noProof/>
        <w:lang w:val="es-NI" w:eastAsia="es-NI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6B2142DA" wp14:editId="7C519D51">
              <wp:simplePos x="0" y="0"/>
              <wp:positionH relativeFrom="page">
                <wp:align>center</wp:align>
              </wp:positionH>
              <wp:positionV relativeFrom="page">
                <wp:posOffset>-9525</wp:posOffset>
              </wp:positionV>
              <wp:extent cx="10047605" cy="733425"/>
              <wp:effectExtent l="0" t="0" r="19050" b="9525"/>
              <wp:wrapNone/>
              <wp:docPr id="468" name="Grupo 4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047605" cy="733425"/>
                        <a:chOff x="8" y="9"/>
                        <a:chExt cx="15823" cy="1439"/>
                      </a:xfrm>
                    </wpg:grpSpPr>
                    <wps:wsp>
                      <wps:cNvPr id="469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0" name="Rectangle 470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group id="Grupo 468" o:spid="_x0000_s1026" style="position:absolute;margin-left:0;margin-top:-.75pt;width:791.15pt;height:57.75pt;z-index:251661312;mso-width-percent:1000;mso-position-horizontal:center;mso-position-horizontal-relative:page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PkoMYAAADcAAAADwAAAGRycy9kb3ducmV2LnhtbESPT2sCMRTE74V+h/CEXkrNVlTq1iht&#10;QVAsgn8OPT42z83i5mVJoq5+eiMIPQ4z8xtmPG1tLU7kQ+VYwXs3A0FcOF1xqWC3nb19gAgRWWPt&#10;mBRcKMB08vw0xly7M6/ptImlSBAOOSowMTa5lKEwZDF0XUOcvL3zFmOSvpTa4znBbS17WTaUFitO&#10;CwYb+jFUHDZHq+B7Obv2B+Vq5I+0eL2a3+yv1xyUeum0X58gIrXxP/xoz7WC/nAE9zPpCMjJ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xz5KDGAAAA3AAAAA8AAAAAAAAA&#10;AAAAAAAAoQIAAGRycy9kb3ducmV2LnhtbFBLBQYAAAAABAAEAPkAAACUAwAAAAA=&#10;" strokecolor="#31849b"/>
              <v:rect id="Rectangle 470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pL68MA&#10;AADcAAAADwAAAGRycy9kb3ducmV2LnhtbERPTWvCQBC9F/oflil4Ed1YxJY0GymCNEhBmlTPQ3aa&#10;hGZnY3ZN4r93D4UeH+872U6mFQP1rrGsYLWMQBCXVjdcKfgu9otXEM4ja2wtk4IbOdimjw8JxtqO&#10;/EVD7isRQtjFqKD2vouldGVNBt3SdsSB+7G9QR9gX0nd4xjCTSufo2gjDTYcGmrsaFdT+ZtfjYKx&#10;PA7n4vNDHufnzPIlu+zy00Gp2dP0/gbC0+T/xX/uTCtYv4T54Uw4Aj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xpL68MAAADcAAAADwAAAAAAAAAAAAAAAACYAgAAZHJzL2Rv&#10;d25yZXYueG1sUEsFBgAAAAAEAAQA9QAAAIgDAAAAAA==&#10;" filled="f" stroked="f"/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7910"/>
    <w:multiLevelType w:val="hybridMultilevel"/>
    <w:tmpl w:val="46C42022"/>
    <w:lvl w:ilvl="0" w:tplc="4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1704DC1"/>
    <w:multiLevelType w:val="hybridMultilevel"/>
    <w:tmpl w:val="39587644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611012"/>
    <w:multiLevelType w:val="hybridMultilevel"/>
    <w:tmpl w:val="7EFAC8FC"/>
    <w:lvl w:ilvl="0" w:tplc="125CC4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b/>
        <w:i w:val="0"/>
        <w:color w:val="37373A" w:themeColor="accent1" w:themeShade="80"/>
        <w:u w:color="618097" w:themeColor="accent2"/>
      </w:rPr>
    </w:lvl>
    <w:lvl w:ilvl="1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>
    <w:nsid w:val="0C926397"/>
    <w:multiLevelType w:val="hybridMultilevel"/>
    <w:tmpl w:val="B030A310"/>
    <w:lvl w:ilvl="0" w:tplc="125CC40C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  <w:b/>
        <w:i w:val="0"/>
        <w:color w:val="37373A" w:themeColor="accent1" w:themeShade="80"/>
        <w:u w:color="618097" w:themeColor="accent2"/>
      </w:rPr>
    </w:lvl>
    <w:lvl w:ilvl="1" w:tplc="4C0A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2" w:tplc="4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1482775B"/>
    <w:multiLevelType w:val="multilevel"/>
    <w:tmpl w:val="C3D8B5E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1C21545E"/>
    <w:multiLevelType w:val="hybridMultilevel"/>
    <w:tmpl w:val="E396820A"/>
    <w:lvl w:ilvl="0" w:tplc="4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86D0FB8"/>
    <w:multiLevelType w:val="hybridMultilevel"/>
    <w:tmpl w:val="CF92B58C"/>
    <w:lvl w:ilvl="0" w:tplc="4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2EB50F87"/>
    <w:multiLevelType w:val="hybridMultilevel"/>
    <w:tmpl w:val="A224EC24"/>
    <w:lvl w:ilvl="0" w:tplc="4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325A708F"/>
    <w:multiLevelType w:val="hybridMultilevel"/>
    <w:tmpl w:val="F1F4AC76"/>
    <w:lvl w:ilvl="0" w:tplc="AD1A3BE4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4C0A0019" w:tentative="1">
      <w:start w:val="1"/>
      <w:numFmt w:val="lowerLetter"/>
      <w:lvlText w:val="%2."/>
      <w:lvlJc w:val="left"/>
      <w:pPr>
        <w:ind w:left="1800" w:hanging="360"/>
      </w:pPr>
    </w:lvl>
    <w:lvl w:ilvl="2" w:tplc="4C0A001B" w:tentative="1">
      <w:start w:val="1"/>
      <w:numFmt w:val="lowerRoman"/>
      <w:lvlText w:val="%3."/>
      <w:lvlJc w:val="right"/>
      <w:pPr>
        <w:ind w:left="2520" w:hanging="180"/>
      </w:pPr>
    </w:lvl>
    <w:lvl w:ilvl="3" w:tplc="4C0A000F" w:tentative="1">
      <w:start w:val="1"/>
      <w:numFmt w:val="decimal"/>
      <w:lvlText w:val="%4."/>
      <w:lvlJc w:val="left"/>
      <w:pPr>
        <w:ind w:left="3240" w:hanging="360"/>
      </w:pPr>
    </w:lvl>
    <w:lvl w:ilvl="4" w:tplc="4C0A0019" w:tentative="1">
      <w:start w:val="1"/>
      <w:numFmt w:val="lowerLetter"/>
      <w:lvlText w:val="%5."/>
      <w:lvlJc w:val="left"/>
      <w:pPr>
        <w:ind w:left="3960" w:hanging="360"/>
      </w:pPr>
    </w:lvl>
    <w:lvl w:ilvl="5" w:tplc="4C0A001B" w:tentative="1">
      <w:start w:val="1"/>
      <w:numFmt w:val="lowerRoman"/>
      <w:lvlText w:val="%6."/>
      <w:lvlJc w:val="right"/>
      <w:pPr>
        <w:ind w:left="4680" w:hanging="180"/>
      </w:pPr>
    </w:lvl>
    <w:lvl w:ilvl="6" w:tplc="4C0A000F" w:tentative="1">
      <w:start w:val="1"/>
      <w:numFmt w:val="decimal"/>
      <w:lvlText w:val="%7."/>
      <w:lvlJc w:val="left"/>
      <w:pPr>
        <w:ind w:left="5400" w:hanging="360"/>
      </w:pPr>
    </w:lvl>
    <w:lvl w:ilvl="7" w:tplc="4C0A0019" w:tentative="1">
      <w:start w:val="1"/>
      <w:numFmt w:val="lowerLetter"/>
      <w:lvlText w:val="%8."/>
      <w:lvlJc w:val="left"/>
      <w:pPr>
        <w:ind w:left="6120" w:hanging="360"/>
      </w:pPr>
    </w:lvl>
    <w:lvl w:ilvl="8" w:tplc="4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3DF40C4"/>
    <w:multiLevelType w:val="hybridMultilevel"/>
    <w:tmpl w:val="A998E07A"/>
    <w:lvl w:ilvl="0" w:tplc="125CC40C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  <w:b/>
        <w:i w:val="0"/>
        <w:color w:val="37373A" w:themeColor="accent1" w:themeShade="80"/>
        <w:u w:color="618097" w:themeColor="accent2"/>
      </w:rPr>
    </w:lvl>
    <w:lvl w:ilvl="1" w:tplc="4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3C263839"/>
    <w:multiLevelType w:val="multilevel"/>
    <w:tmpl w:val="15F6F1C6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>
    <w:nsid w:val="45C26E0B"/>
    <w:multiLevelType w:val="hybridMultilevel"/>
    <w:tmpl w:val="BA54AC8C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9674711"/>
    <w:multiLevelType w:val="hybridMultilevel"/>
    <w:tmpl w:val="286ABA28"/>
    <w:lvl w:ilvl="0" w:tplc="AD1A3BE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C0A0019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FE12E19"/>
    <w:multiLevelType w:val="hybridMultilevel"/>
    <w:tmpl w:val="83D89AF6"/>
    <w:lvl w:ilvl="0" w:tplc="4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>
    <w:nsid w:val="68EE38F7"/>
    <w:multiLevelType w:val="hybridMultilevel"/>
    <w:tmpl w:val="CE6817F6"/>
    <w:lvl w:ilvl="0" w:tplc="4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12"/>
  </w:num>
  <w:num w:numId="14">
    <w:abstractNumId w:val="1"/>
  </w:num>
  <w:num w:numId="15">
    <w:abstractNumId w:val="5"/>
  </w:num>
  <w:num w:numId="16">
    <w:abstractNumId w:val="4"/>
  </w:num>
  <w:num w:numId="17">
    <w:abstractNumId w:val="4"/>
  </w:num>
  <w:num w:numId="18">
    <w:abstractNumId w:val="4"/>
  </w:num>
  <w:num w:numId="19">
    <w:abstractNumId w:val="4"/>
  </w:num>
  <w:num w:numId="20">
    <w:abstractNumId w:val="4"/>
  </w:num>
  <w:num w:numId="21">
    <w:abstractNumId w:val="4"/>
  </w:num>
  <w:num w:numId="22">
    <w:abstractNumId w:val="4"/>
  </w:num>
  <w:num w:numId="23">
    <w:abstractNumId w:val="4"/>
  </w:num>
  <w:num w:numId="24">
    <w:abstractNumId w:val="4"/>
  </w:num>
  <w:num w:numId="25">
    <w:abstractNumId w:val="4"/>
  </w:num>
  <w:num w:numId="26">
    <w:abstractNumId w:val="8"/>
  </w:num>
  <w:num w:numId="27">
    <w:abstractNumId w:val="10"/>
  </w:num>
  <w:num w:numId="28">
    <w:abstractNumId w:val="14"/>
  </w:num>
  <w:num w:numId="29">
    <w:abstractNumId w:val="2"/>
  </w:num>
  <w:num w:numId="30">
    <w:abstractNumId w:val="9"/>
  </w:num>
  <w:num w:numId="31">
    <w:abstractNumId w:val="3"/>
  </w:num>
  <w:num w:numId="32">
    <w:abstractNumId w:val="13"/>
  </w:num>
  <w:num w:numId="33">
    <w:abstractNumId w:val="6"/>
  </w:num>
  <w:num w:numId="34">
    <w:abstractNumId w:val="7"/>
  </w:num>
  <w:num w:numId="35">
    <w:abstractNumId w:val="0"/>
  </w:num>
  <w:num w:numId="36">
    <w:abstractNumId w:val="1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Brayan Duarte">
    <w15:presenceInfo w15:providerId="None" w15:userId="Brayan Duart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726"/>
    <w:rsid w:val="000529D4"/>
    <w:rsid w:val="000A62F2"/>
    <w:rsid w:val="000E72EE"/>
    <w:rsid w:val="000F0802"/>
    <w:rsid w:val="001A270A"/>
    <w:rsid w:val="001F77B9"/>
    <w:rsid w:val="00202704"/>
    <w:rsid w:val="00202D40"/>
    <w:rsid w:val="00267311"/>
    <w:rsid w:val="002967EB"/>
    <w:rsid w:val="002C4211"/>
    <w:rsid w:val="002C477B"/>
    <w:rsid w:val="002F1726"/>
    <w:rsid w:val="003302E0"/>
    <w:rsid w:val="00332125"/>
    <w:rsid w:val="003C69EC"/>
    <w:rsid w:val="003F3C64"/>
    <w:rsid w:val="004758CD"/>
    <w:rsid w:val="005365E8"/>
    <w:rsid w:val="005500A8"/>
    <w:rsid w:val="005C5044"/>
    <w:rsid w:val="005D60E3"/>
    <w:rsid w:val="00665653"/>
    <w:rsid w:val="00672FD8"/>
    <w:rsid w:val="00681943"/>
    <w:rsid w:val="006C3807"/>
    <w:rsid w:val="00725B09"/>
    <w:rsid w:val="007446C6"/>
    <w:rsid w:val="007955DE"/>
    <w:rsid w:val="007A0661"/>
    <w:rsid w:val="008410ED"/>
    <w:rsid w:val="0084346A"/>
    <w:rsid w:val="00880FEF"/>
    <w:rsid w:val="008A5C38"/>
    <w:rsid w:val="009E2F8D"/>
    <w:rsid w:val="00AB04D6"/>
    <w:rsid w:val="00B07413"/>
    <w:rsid w:val="00B22715"/>
    <w:rsid w:val="00B55F13"/>
    <w:rsid w:val="00B83F7F"/>
    <w:rsid w:val="00BD7301"/>
    <w:rsid w:val="00BF1880"/>
    <w:rsid w:val="00C07B28"/>
    <w:rsid w:val="00C423CC"/>
    <w:rsid w:val="00CA7B12"/>
    <w:rsid w:val="00CB4DFE"/>
    <w:rsid w:val="00CC1259"/>
    <w:rsid w:val="00D01B17"/>
    <w:rsid w:val="00D31D6E"/>
    <w:rsid w:val="00D5049C"/>
    <w:rsid w:val="00DA620B"/>
    <w:rsid w:val="00DC7C74"/>
    <w:rsid w:val="00E51DBB"/>
    <w:rsid w:val="00E91F0F"/>
    <w:rsid w:val="00EB412E"/>
    <w:rsid w:val="00F211F6"/>
    <w:rsid w:val="00FE5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83C2D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1DBB"/>
    <w:pPr>
      <w:spacing w:before="120" w:after="120" w:line="360" w:lineRule="auto"/>
      <w:ind w:left="708"/>
      <w:jc w:val="both"/>
    </w:pPr>
    <w:rPr>
      <w:color w:val="000000" w:themeColor="text1"/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B55F13"/>
    <w:pPr>
      <w:pBdr>
        <w:top w:val="single" w:sz="24" w:space="0" w:color="6F6F74" w:themeColor="accent1"/>
        <w:left w:val="single" w:sz="24" w:space="0" w:color="6F6F74" w:themeColor="accent1"/>
        <w:bottom w:val="single" w:sz="24" w:space="0" w:color="6F6F74" w:themeColor="accent1"/>
        <w:right w:val="single" w:sz="24" w:space="0" w:color="6F6F74" w:themeColor="accent1"/>
      </w:pBdr>
      <w:shd w:val="clear" w:color="auto" w:fill="6F6F74" w:themeFill="accent1"/>
      <w:outlineLvl w:val="0"/>
    </w:pPr>
    <w:rPr>
      <w:b/>
      <w:bCs/>
      <w:caps/>
      <w:color w:val="FFFFFF" w:themeColor="background1"/>
      <w:spacing w:val="15"/>
      <w:sz w:val="28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91F0F"/>
    <w:pPr>
      <w:pBdr>
        <w:top w:val="single" w:sz="24" w:space="0" w:color="E2E2E3" w:themeColor="accent1" w:themeTint="33"/>
        <w:left w:val="single" w:sz="24" w:space="0" w:color="E2E2E3" w:themeColor="accent1" w:themeTint="33"/>
        <w:bottom w:val="single" w:sz="24" w:space="0" w:color="E2E2E3" w:themeColor="accent1" w:themeTint="33"/>
        <w:right w:val="single" w:sz="24" w:space="0" w:color="E2E2E3" w:themeColor="accent1" w:themeTint="33"/>
      </w:pBdr>
      <w:shd w:val="clear" w:color="auto" w:fill="E2E2E3" w:themeFill="accent1" w:themeFillTint="33"/>
      <w:outlineLvl w:val="1"/>
    </w:pPr>
    <w:rPr>
      <w:caps/>
      <w:spacing w:val="15"/>
      <w:sz w:val="26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91F0F"/>
    <w:pPr>
      <w:pBdr>
        <w:top w:val="single" w:sz="6" w:space="2" w:color="6F6F74" w:themeColor="accent1"/>
        <w:left w:val="single" w:sz="6" w:space="2" w:color="6F6F74" w:themeColor="accent1"/>
      </w:pBdr>
      <w:spacing w:before="300"/>
      <w:outlineLvl w:val="2"/>
    </w:pPr>
    <w:rPr>
      <w:caps/>
      <w:color w:val="373739" w:themeColor="accent1" w:themeShade="7F"/>
      <w:spacing w:val="15"/>
      <w:szCs w:val="2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91F0F"/>
    <w:pPr>
      <w:pBdr>
        <w:top w:val="dotted" w:sz="6" w:space="2" w:color="6F6F74" w:themeColor="accent1"/>
        <w:left w:val="dotted" w:sz="6" w:space="2" w:color="6F6F74" w:themeColor="accent1"/>
      </w:pBdr>
      <w:spacing w:before="300"/>
      <w:outlineLvl w:val="3"/>
    </w:pPr>
    <w:rPr>
      <w:caps/>
      <w:color w:val="535356" w:themeColor="accent1" w:themeShade="BF"/>
      <w:spacing w:val="10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91F0F"/>
    <w:pPr>
      <w:pBdr>
        <w:bottom w:val="single" w:sz="6" w:space="1" w:color="6F6F74" w:themeColor="accent1"/>
      </w:pBdr>
      <w:spacing w:before="300"/>
      <w:outlineLvl w:val="4"/>
    </w:pPr>
    <w:rPr>
      <w:caps/>
      <w:color w:val="535356" w:themeColor="accent1" w:themeShade="BF"/>
      <w:spacing w:val="10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91F0F"/>
    <w:pPr>
      <w:pBdr>
        <w:bottom w:val="dotted" w:sz="6" w:space="1" w:color="6F6F74" w:themeColor="accent1"/>
      </w:pBdr>
      <w:spacing w:before="300"/>
      <w:outlineLvl w:val="5"/>
    </w:pPr>
    <w:rPr>
      <w:caps/>
      <w:color w:val="535356" w:themeColor="accent1" w:themeShade="BF"/>
      <w:spacing w:val="10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91F0F"/>
    <w:pPr>
      <w:spacing w:before="300"/>
      <w:outlineLvl w:val="6"/>
    </w:pPr>
    <w:rPr>
      <w:caps/>
      <w:color w:val="535356" w:themeColor="accent1" w:themeShade="BF"/>
      <w:spacing w:val="10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91F0F"/>
    <w:pPr>
      <w:spacing w:before="30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91F0F"/>
    <w:pPr>
      <w:spacing w:before="300"/>
      <w:outlineLvl w:val="8"/>
    </w:pPr>
    <w:rPr>
      <w:i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E91F0F"/>
    <w:pPr>
      <w:spacing w:before="720"/>
    </w:pPr>
    <w:rPr>
      <w:caps/>
      <w:color w:val="6F6F74" w:themeColor="accent1"/>
      <w:spacing w:val="10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E91F0F"/>
    <w:rPr>
      <w:caps/>
      <w:color w:val="6F6F74" w:themeColor="accent1"/>
      <w:spacing w:val="10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E91F0F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E91F0F"/>
    <w:rPr>
      <w:caps/>
      <w:color w:val="595959" w:themeColor="text1" w:themeTint="A6"/>
      <w:spacing w:val="1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B55F13"/>
    <w:rPr>
      <w:b/>
      <w:bCs/>
      <w:caps/>
      <w:color w:val="FFFFFF" w:themeColor="background1"/>
      <w:spacing w:val="15"/>
      <w:sz w:val="28"/>
      <w:shd w:val="clear" w:color="auto" w:fill="6F6F74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E91F0F"/>
    <w:rPr>
      <w:caps/>
      <w:color w:val="000000" w:themeColor="text1"/>
      <w:spacing w:val="15"/>
      <w:sz w:val="26"/>
      <w:shd w:val="clear" w:color="auto" w:fill="E2E2E3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rsid w:val="00E91F0F"/>
    <w:rPr>
      <w:caps/>
      <w:color w:val="373739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91F0F"/>
    <w:rPr>
      <w:caps/>
      <w:color w:val="535356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91F0F"/>
    <w:rPr>
      <w:caps/>
      <w:color w:val="535356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91F0F"/>
    <w:rPr>
      <w:caps/>
      <w:color w:val="535356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91F0F"/>
    <w:rPr>
      <w:caps/>
      <w:color w:val="535356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91F0F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91F0F"/>
    <w:rPr>
      <w:i/>
      <w:caps/>
      <w:spacing w:val="10"/>
      <w:sz w:val="18"/>
      <w:szCs w:val="18"/>
    </w:rPr>
  </w:style>
  <w:style w:type="character" w:styleId="nfasissutil">
    <w:name w:val="Subtle Emphasis"/>
    <w:uiPriority w:val="19"/>
    <w:qFormat/>
    <w:rsid w:val="00E91F0F"/>
    <w:rPr>
      <w:i/>
      <w:iCs/>
      <w:color w:val="373739" w:themeColor="accent1" w:themeShade="7F"/>
    </w:rPr>
  </w:style>
  <w:style w:type="character" w:styleId="nfasis">
    <w:name w:val="Emphasis"/>
    <w:uiPriority w:val="20"/>
    <w:qFormat/>
    <w:rsid w:val="00E91F0F"/>
    <w:rPr>
      <w:caps/>
      <w:color w:val="373739" w:themeColor="accent1" w:themeShade="7F"/>
      <w:spacing w:val="5"/>
    </w:rPr>
  </w:style>
  <w:style w:type="character" w:styleId="nfasisintenso">
    <w:name w:val="Intense Emphasis"/>
    <w:uiPriority w:val="21"/>
    <w:qFormat/>
    <w:rsid w:val="00E91F0F"/>
    <w:rPr>
      <w:b/>
      <w:bCs/>
      <w:caps/>
      <w:color w:val="373739" w:themeColor="accent1" w:themeShade="7F"/>
      <w:spacing w:val="10"/>
    </w:rPr>
  </w:style>
  <w:style w:type="character" w:styleId="Textoennegrita">
    <w:name w:val="Strong"/>
    <w:uiPriority w:val="22"/>
    <w:qFormat/>
    <w:rsid w:val="00E91F0F"/>
    <w:rPr>
      <w:b/>
      <w:bCs/>
    </w:rPr>
  </w:style>
  <w:style w:type="paragraph" w:styleId="Cita">
    <w:name w:val="Quote"/>
    <w:basedOn w:val="Normal"/>
    <w:next w:val="Normal"/>
    <w:link w:val="CitaCar"/>
    <w:uiPriority w:val="29"/>
    <w:qFormat/>
    <w:rsid w:val="005D60E3"/>
    <w:pPr>
      <w:spacing w:line="240" w:lineRule="auto"/>
    </w:pPr>
    <w:rPr>
      <w:b/>
      <w:i/>
      <w:iCs/>
      <w:sz w:val="18"/>
    </w:rPr>
  </w:style>
  <w:style w:type="character" w:customStyle="1" w:styleId="CitaCar">
    <w:name w:val="Cita Car"/>
    <w:basedOn w:val="Fuentedeprrafopredeter"/>
    <w:link w:val="Cita"/>
    <w:uiPriority w:val="29"/>
    <w:rsid w:val="005D60E3"/>
    <w:rPr>
      <w:b/>
      <w:i/>
      <w:iCs/>
      <w:color w:val="000000" w:themeColor="text1"/>
      <w:sz w:val="18"/>
      <w:szCs w:val="2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91F0F"/>
    <w:pPr>
      <w:pBdr>
        <w:top w:val="single" w:sz="4" w:space="10" w:color="6F6F74" w:themeColor="accent1"/>
        <w:left w:val="single" w:sz="4" w:space="10" w:color="6F6F74" w:themeColor="accent1"/>
      </w:pBdr>
      <w:ind w:left="1296" w:right="1152"/>
    </w:pPr>
    <w:rPr>
      <w:i/>
      <w:iCs/>
      <w:color w:val="6F6F7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91F0F"/>
    <w:rPr>
      <w:i/>
      <w:iCs/>
      <w:color w:val="6F6F74" w:themeColor="accent1"/>
      <w:sz w:val="20"/>
      <w:szCs w:val="20"/>
    </w:rPr>
  </w:style>
  <w:style w:type="character" w:styleId="Referenciasutil">
    <w:name w:val="Subtle Reference"/>
    <w:uiPriority w:val="31"/>
    <w:qFormat/>
    <w:rsid w:val="00E91F0F"/>
    <w:rPr>
      <w:b/>
      <w:bCs/>
      <w:color w:val="6F6F74" w:themeColor="accent1"/>
    </w:rPr>
  </w:style>
  <w:style w:type="character" w:styleId="Referenciaintensa">
    <w:name w:val="Intense Reference"/>
    <w:uiPriority w:val="32"/>
    <w:qFormat/>
    <w:rsid w:val="00E91F0F"/>
    <w:rPr>
      <w:b/>
      <w:bCs/>
      <w:i/>
      <w:iCs/>
      <w:caps/>
      <w:color w:val="6F6F74" w:themeColor="accent1"/>
    </w:rPr>
  </w:style>
  <w:style w:type="character" w:styleId="Ttulodellibro">
    <w:name w:val="Book Title"/>
    <w:uiPriority w:val="33"/>
    <w:qFormat/>
    <w:rsid w:val="00E91F0F"/>
    <w:rPr>
      <w:b/>
      <w:bCs/>
      <w:i/>
      <w:iCs/>
      <w:spacing w:val="9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E91F0F"/>
    <w:rPr>
      <w:b/>
      <w:bCs/>
      <w:color w:val="535356" w:themeColor="accent1" w:themeShade="BF"/>
      <w:sz w:val="16"/>
      <w:szCs w:val="16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E91F0F"/>
    <w:pPr>
      <w:outlineLvl w:val="9"/>
    </w:pPr>
    <w:rPr>
      <w:lang w:bidi="en-US"/>
    </w:rPr>
  </w:style>
  <w:style w:type="paragraph" w:styleId="Sinespaciado">
    <w:name w:val="No Spacing"/>
    <w:basedOn w:val="Normal"/>
    <w:link w:val="SinespaciadoCar"/>
    <w:uiPriority w:val="1"/>
    <w:qFormat/>
    <w:rsid w:val="00E91F0F"/>
  </w:style>
  <w:style w:type="paragraph" w:styleId="Prrafodelista">
    <w:name w:val="List Paragraph"/>
    <w:basedOn w:val="Normal"/>
    <w:uiPriority w:val="34"/>
    <w:qFormat/>
    <w:rsid w:val="00E91F0F"/>
    <w:pPr>
      <w:ind w:left="720"/>
      <w:contextualSpacing/>
    </w:pPr>
  </w:style>
  <w:style w:type="table" w:styleId="Tablaconcuadrcula">
    <w:name w:val="Table Grid"/>
    <w:basedOn w:val="Tablanormal"/>
    <w:uiPriority w:val="39"/>
    <w:rsid w:val="00D31D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D31D6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31D6E"/>
    <w:pPr>
      <w:spacing w:line="240" w:lineRule="auto"/>
    </w:pPr>
    <w:rPr>
      <w:sz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31D6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31D6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31D6E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31D6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31D6E"/>
    <w:rPr>
      <w:rFonts w:ascii="Segoe UI" w:hAnsi="Segoe UI" w:cs="Segoe UI"/>
      <w:sz w:val="18"/>
      <w:szCs w:val="18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D31D6E"/>
    <w:pPr>
      <w:spacing w:line="240" w:lineRule="auto"/>
    </w:pPr>
    <w:rPr>
      <w:sz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D31D6E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D31D6E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31D6E"/>
    <w:pPr>
      <w:spacing w:line="240" w:lineRule="auto"/>
    </w:pPr>
    <w:rPr>
      <w:sz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31D6E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D31D6E"/>
    <w:rPr>
      <w:vertAlign w:val="superscript"/>
    </w:rPr>
  </w:style>
  <w:style w:type="table" w:styleId="Sombreadomedio1-nfasis1">
    <w:name w:val="Medium Shading 1 Accent 1"/>
    <w:basedOn w:val="Tablanormal"/>
    <w:uiPriority w:val="63"/>
    <w:rsid w:val="00DA620B"/>
    <w:pPr>
      <w:spacing w:after="0" w:line="240" w:lineRule="auto"/>
    </w:pPr>
    <w:rPr>
      <w:rFonts w:eastAsiaTheme="minorHAnsi"/>
      <w:lang w:val="es-NI" w:eastAsia="en-US"/>
    </w:rPr>
    <w:tblPr>
      <w:tblStyleRowBandSize w:val="1"/>
      <w:tblStyleColBandSize w:val="1"/>
      <w:tblInd w:w="0" w:type="dxa"/>
      <w:tblBorders>
        <w:top w:val="single" w:sz="8" w:space="0" w:color="929297" w:themeColor="accent1" w:themeTint="BF"/>
        <w:left w:val="single" w:sz="8" w:space="0" w:color="929297" w:themeColor="accent1" w:themeTint="BF"/>
        <w:bottom w:val="single" w:sz="8" w:space="0" w:color="929297" w:themeColor="accent1" w:themeTint="BF"/>
        <w:right w:val="single" w:sz="8" w:space="0" w:color="929297" w:themeColor="accent1" w:themeTint="BF"/>
        <w:insideH w:val="single" w:sz="8" w:space="0" w:color="929297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29297" w:themeColor="accent1" w:themeTint="BF"/>
          <w:left w:val="single" w:sz="8" w:space="0" w:color="929297" w:themeColor="accent1" w:themeTint="BF"/>
          <w:bottom w:val="single" w:sz="8" w:space="0" w:color="929297" w:themeColor="accent1" w:themeTint="BF"/>
          <w:right w:val="single" w:sz="8" w:space="0" w:color="929297" w:themeColor="accent1" w:themeTint="BF"/>
          <w:insideH w:val="nil"/>
          <w:insideV w:val="nil"/>
        </w:tcBorders>
        <w:shd w:val="clear" w:color="auto" w:fill="6F6F7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29297" w:themeColor="accent1" w:themeTint="BF"/>
          <w:left w:val="single" w:sz="8" w:space="0" w:color="929297" w:themeColor="accent1" w:themeTint="BF"/>
          <w:bottom w:val="single" w:sz="8" w:space="0" w:color="929297" w:themeColor="accent1" w:themeTint="BF"/>
          <w:right w:val="single" w:sz="8" w:space="0" w:color="929297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DBD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claro-nfasis2">
    <w:name w:val="Light Shading Accent 2"/>
    <w:basedOn w:val="Tablanormal"/>
    <w:uiPriority w:val="60"/>
    <w:rsid w:val="00202704"/>
    <w:pPr>
      <w:spacing w:after="0"/>
    </w:pPr>
    <w:rPr>
      <w:color w:val="485F71" w:themeColor="accent2" w:themeShade="BF"/>
    </w:rPr>
    <w:tblPr>
      <w:tblStyleRowBandSize w:val="1"/>
      <w:tblStyleColBandSize w:val="1"/>
      <w:tblInd w:w="0" w:type="dxa"/>
      <w:tblBorders>
        <w:top w:val="single" w:sz="8" w:space="0" w:color="618097" w:themeColor="accent2"/>
        <w:bottom w:val="single" w:sz="8" w:space="0" w:color="618097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18097" w:themeColor="accent2"/>
          <w:left w:val="nil"/>
          <w:bottom w:val="single" w:sz="8" w:space="0" w:color="61809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18097" w:themeColor="accent2"/>
          <w:left w:val="nil"/>
          <w:bottom w:val="single" w:sz="8" w:space="0" w:color="61809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FE5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FE5" w:themeFill="accent2" w:themeFillTint="3F"/>
      </w:tcPr>
    </w:tblStylePr>
  </w:style>
  <w:style w:type="character" w:customStyle="1" w:styleId="SinespaciadoCar">
    <w:name w:val="Sin espaciado Car"/>
    <w:basedOn w:val="Fuentedeprrafopredeter"/>
    <w:link w:val="Sinespaciado"/>
    <w:uiPriority w:val="1"/>
    <w:rsid w:val="00E91F0F"/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665653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65653"/>
    <w:rPr>
      <w:color w:val="000000" w:themeColor="text1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665653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65653"/>
    <w:rPr>
      <w:color w:val="000000" w:themeColor="text1"/>
      <w:szCs w:val="20"/>
    </w:rPr>
  </w:style>
  <w:style w:type="paragraph" w:customStyle="1" w:styleId="91F52A6A92CE46B4A65900ABA72C288F">
    <w:name w:val="91F52A6A92CE46B4A65900ABA72C288F"/>
    <w:rsid w:val="00C07B28"/>
    <w:pPr>
      <w:spacing w:before="0"/>
    </w:pPr>
    <w:rPr>
      <w:lang w:val="es-NI" w:eastAsia="es-N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1DBB"/>
    <w:pPr>
      <w:spacing w:before="120" w:after="120" w:line="360" w:lineRule="auto"/>
      <w:ind w:left="708"/>
      <w:jc w:val="both"/>
    </w:pPr>
    <w:rPr>
      <w:color w:val="000000" w:themeColor="text1"/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B55F13"/>
    <w:pPr>
      <w:pBdr>
        <w:top w:val="single" w:sz="24" w:space="0" w:color="6F6F74" w:themeColor="accent1"/>
        <w:left w:val="single" w:sz="24" w:space="0" w:color="6F6F74" w:themeColor="accent1"/>
        <w:bottom w:val="single" w:sz="24" w:space="0" w:color="6F6F74" w:themeColor="accent1"/>
        <w:right w:val="single" w:sz="24" w:space="0" w:color="6F6F74" w:themeColor="accent1"/>
      </w:pBdr>
      <w:shd w:val="clear" w:color="auto" w:fill="6F6F74" w:themeFill="accent1"/>
      <w:outlineLvl w:val="0"/>
    </w:pPr>
    <w:rPr>
      <w:b/>
      <w:bCs/>
      <w:caps/>
      <w:color w:val="FFFFFF" w:themeColor="background1"/>
      <w:spacing w:val="15"/>
      <w:sz w:val="28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91F0F"/>
    <w:pPr>
      <w:pBdr>
        <w:top w:val="single" w:sz="24" w:space="0" w:color="E2E2E3" w:themeColor="accent1" w:themeTint="33"/>
        <w:left w:val="single" w:sz="24" w:space="0" w:color="E2E2E3" w:themeColor="accent1" w:themeTint="33"/>
        <w:bottom w:val="single" w:sz="24" w:space="0" w:color="E2E2E3" w:themeColor="accent1" w:themeTint="33"/>
        <w:right w:val="single" w:sz="24" w:space="0" w:color="E2E2E3" w:themeColor="accent1" w:themeTint="33"/>
      </w:pBdr>
      <w:shd w:val="clear" w:color="auto" w:fill="E2E2E3" w:themeFill="accent1" w:themeFillTint="33"/>
      <w:outlineLvl w:val="1"/>
    </w:pPr>
    <w:rPr>
      <w:caps/>
      <w:spacing w:val="15"/>
      <w:sz w:val="26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91F0F"/>
    <w:pPr>
      <w:pBdr>
        <w:top w:val="single" w:sz="6" w:space="2" w:color="6F6F74" w:themeColor="accent1"/>
        <w:left w:val="single" w:sz="6" w:space="2" w:color="6F6F74" w:themeColor="accent1"/>
      </w:pBdr>
      <w:spacing w:before="300"/>
      <w:outlineLvl w:val="2"/>
    </w:pPr>
    <w:rPr>
      <w:caps/>
      <w:color w:val="373739" w:themeColor="accent1" w:themeShade="7F"/>
      <w:spacing w:val="15"/>
      <w:szCs w:val="2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91F0F"/>
    <w:pPr>
      <w:pBdr>
        <w:top w:val="dotted" w:sz="6" w:space="2" w:color="6F6F74" w:themeColor="accent1"/>
        <w:left w:val="dotted" w:sz="6" w:space="2" w:color="6F6F74" w:themeColor="accent1"/>
      </w:pBdr>
      <w:spacing w:before="300"/>
      <w:outlineLvl w:val="3"/>
    </w:pPr>
    <w:rPr>
      <w:caps/>
      <w:color w:val="535356" w:themeColor="accent1" w:themeShade="BF"/>
      <w:spacing w:val="10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91F0F"/>
    <w:pPr>
      <w:pBdr>
        <w:bottom w:val="single" w:sz="6" w:space="1" w:color="6F6F74" w:themeColor="accent1"/>
      </w:pBdr>
      <w:spacing w:before="300"/>
      <w:outlineLvl w:val="4"/>
    </w:pPr>
    <w:rPr>
      <w:caps/>
      <w:color w:val="535356" w:themeColor="accent1" w:themeShade="BF"/>
      <w:spacing w:val="10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91F0F"/>
    <w:pPr>
      <w:pBdr>
        <w:bottom w:val="dotted" w:sz="6" w:space="1" w:color="6F6F74" w:themeColor="accent1"/>
      </w:pBdr>
      <w:spacing w:before="300"/>
      <w:outlineLvl w:val="5"/>
    </w:pPr>
    <w:rPr>
      <w:caps/>
      <w:color w:val="535356" w:themeColor="accent1" w:themeShade="BF"/>
      <w:spacing w:val="10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91F0F"/>
    <w:pPr>
      <w:spacing w:before="300"/>
      <w:outlineLvl w:val="6"/>
    </w:pPr>
    <w:rPr>
      <w:caps/>
      <w:color w:val="535356" w:themeColor="accent1" w:themeShade="BF"/>
      <w:spacing w:val="10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91F0F"/>
    <w:pPr>
      <w:spacing w:before="30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91F0F"/>
    <w:pPr>
      <w:spacing w:before="300"/>
      <w:outlineLvl w:val="8"/>
    </w:pPr>
    <w:rPr>
      <w:i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E91F0F"/>
    <w:pPr>
      <w:spacing w:before="720"/>
    </w:pPr>
    <w:rPr>
      <w:caps/>
      <w:color w:val="6F6F74" w:themeColor="accent1"/>
      <w:spacing w:val="10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E91F0F"/>
    <w:rPr>
      <w:caps/>
      <w:color w:val="6F6F74" w:themeColor="accent1"/>
      <w:spacing w:val="10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E91F0F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E91F0F"/>
    <w:rPr>
      <w:caps/>
      <w:color w:val="595959" w:themeColor="text1" w:themeTint="A6"/>
      <w:spacing w:val="1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B55F13"/>
    <w:rPr>
      <w:b/>
      <w:bCs/>
      <w:caps/>
      <w:color w:val="FFFFFF" w:themeColor="background1"/>
      <w:spacing w:val="15"/>
      <w:sz w:val="28"/>
      <w:shd w:val="clear" w:color="auto" w:fill="6F6F74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E91F0F"/>
    <w:rPr>
      <w:caps/>
      <w:color w:val="000000" w:themeColor="text1"/>
      <w:spacing w:val="15"/>
      <w:sz w:val="26"/>
      <w:shd w:val="clear" w:color="auto" w:fill="E2E2E3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rsid w:val="00E91F0F"/>
    <w:rPr>
      <w:caps/>
      <w:color w:val="373739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91F0F"/>
    <w:rPr>
      <w:caps/>
      <w:color w:val="535356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91F0F"/>
    <w:rPr>
      <w:caps/>
      <w:color w:val="535356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91F0F"/>
    <w:rPr>
      <w:caps/>
      <w:color w:val="535356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91F0F"/>
    <w:rPr>
      <w:caps/>
      <w:color w:val="535356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91F0F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91F0F"/>
    <w:rPr>
      <w:i/>
      <w:caps/>
      <w:spacing w:val="10"/>
      <w:sz w:val="18"/>
      <w:szCs w:val="18"/>
    </w:rPr>
  </w:style>
  <w:style w:type="character" w:styleId="nfasissutil">
    <w:name w:val="Subtle Emphasis"/>
    <w:uiPriority w:val="19"/>
    <w:qFormat/>
    <w:rsid w:val="00E91F0F"/>
    <w:rPr>
      <w:i/>
      <w:iCs/>
      <w:color w:val="373739" w:themeColor="accent1" w:themeShade="7F"/>
    </w:rPr>
  </w:style>
  <w:style w:type="character" w:styleId="nfasis">
    <w:name w:val="Emphasis"/>
    <w:uiPriority w:val="20"/>
    <w:qFormat/>
    <w:rsid w:val="00E91F0F"/>
    <w:rPr>
      <w:caps/>
      <w:color w:val="373739" w:themeColor="accent1" w:themeShade="7F"/>
      <w:spacing w:val="5"/>
    </w:rPr>
  </w:style>
  <w:style w:type="character" w:styleId="nfasisintenso">
    <w:name w:val="Intense Emphasis"/>
    <w:uiPriority w:val="21"/>
    <w:qFormat/>
    <w:rsid w:val="00E91F0F"/>
    <w:rPr>
      <w:b/>
      <w:bCs/>
      <w:caps/>
      <w:color w:val="373739" w:themeColor="accent1" w:themeShade="7F"/>
      <w:spacing w:val="10"/>
    </w:rPr>
  </w:style>
  <w:style w:type="character" w:styleId="Textoennegrita">
    <w:name w:val="Strong"/>
    <w:uiPriority w:val="22"/>
    <w:qFormat/>
    <w:rsid w:val="00E91F0F"/>
    <w:rPr>
      <w:b/>
      <w:bCs/>
    </w:rPr>
  </w:style>
  <w:style w:type="paragraph" w:styleId="Cita">
    <w:name w:val="Quote"/>
    <w:basedOn w:val="Normal"/>
    <w:next w:val="Normal"/>
    <w:link w:val="CitaCar"/>
    <w:uiPriority w:val="29"/>
    <w:qFormat/>
    <w:rsid w:val="005D60E3"/>
    <w:pPr>
      <w:spacing w:line="240" w:lineRule="auto"/>
    </w:pPr>
    <w:rPr>
      <w:b/>
      <w:i/>
      <w:iCs/>
      <w:sz w:val="18"/>
    </w:rPr>
  </w:style>
  <w:style w:type="character" w:customStyle="1" w:styleId="CitaCar">
    <w:name w:val="Cita Car"/>
    <w:basedOn w:val="Fuentedeprrafopredeter"/>
    <w:link w:val="Cita"/>
    <w:uiPriority w:val="29"/>
    <w:rsid w:val="005D60E3"/>
    <w:rPr>
      <w:b/>
      <w:i/>
      <w:iCs/>
      <w:color w:val="000000" w:themeColor="text1"/>
      <w:sz w:val="18"/>
      <w:szCs w:val="2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91F0F"/>
    <w:pPr>
      <w:pBdr>
        <w:top w:val="single" w:sz="4" w:space="10" w:color="6F6F74" w:themeColor="accent1"/>
        <w:left w:val="single" w:sz="4" w:space="10" w:color="6F6F74" w:themeColor="accent1"/>
      </w:pBdr>
      <w:ind w:left="1296" w:right="1152"/>
    </w:pPr>
    <w:rPr>
      <w:i/>
      <w:iCs/>
      <w:color w:val="6F6F7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91F0F"/>
    <w:rPr>
      <w:i/>
      <w:iCs/>
      <w:color w:val="6F6F74" w:themeColor="accent1"/>
      <w:sz w:val="20"/>
      <w:szCs w:val="20"/>
    </w:rPr>
  </w:style>
  <w:style w:type="character" w:styleId="Referenciasutil">
    <w:name w:val="Subtle Reference"/>
    <w:uiPriority w:val="31"/>
    <w:qFormat/>
    <w:rsid w:val="00E91F0F"/>
    <w:rPr>
      <w:b/>
      <w:bCs/>
      <w:color w:val="6F6F74" w:themeColor="accent1"/>
    </w:rPr>
  </w:style>
  <w:style w:type="character" w:styleId="Referenciaintensa">
    <w:name w:val="Intense Reference"/>
    <w:uiPriority w:val="32"/>
    <w:qFormat/>
    <w:rsid w:val="00E91F0F"/>
    <w:rPr>
      <w:b/>
      <w:bCs/>
      <w:i/>
      <w:iCs/>
      <w:caps/>
      <w:color w:val="6F6F74" w:themeColor="accent1"/>
    </w:rPr>
  </w:style>
  <w:style w:type="character" w:styleId="Ttulodellibro">
    <w:name w:val="Book Title"/>
    <w:uiPriority w:val="33"/>
    <w:qFormat/>
    <w:rsid w:val="00E91F0F"/>
    <w:rPr>
      <w:b/>
      <w:bCs/>
      <w:i/>
      <w:iCs/>
      <w:spacing w:val="9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E91F0F"/>
    <w:rPr>
      <w:b/>
      <w:bCs/>
      <w:color w:val="535356" w:themeColor="accent1" w:themeShade="BF"/>
      <w:sz w:val="16"/>
      <w:szCs w:val="16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E91F0F"/>
    <w:pPr>
      <w:outlineLvl w:val="9"/>
    </w:pPr>
    <w:rPr>
      <w:lang w:bidi="en-US"/>
    </w:rPr>
  </w:style>
  <w:style w:type="paragraph" w:styleId="Sinespaciado">
    <w:name w:val="No Spacing"/>
    <w:basedOn w:val="Normal"/>
    <w:link w:val="SinespaciadoCar"/>
    <w:uiPriority w:val="1"/>
    <w:qFormat/>
    <w:rsid w:val="00E91F0F"/>
  </w:style>
  <w:style w:type="paragraph" w:styleId="Prrafodelista">
    <w:name w:val="List Paragraph"/>
    <w:basedOn w:val="Normal"/>
    <w:uiPriority w:val="34"/>
    <w:qFormat/>
    <w:rsid w:val="00E91F0F"/>
    <w:pPr>
      <w:ind w:left="720"/>
      <w:contextualSpacing/>
    </w:pPr>
  </w:style>
  <w:style w:type="table" w:styleId="Tablaconcuadrcula">
    <w:name w:val="Table Grid"/>
    <w:basedOn w:val="Tablanormal"/>
    <w:uiPriority w:val="39"/>
    <w:rsid w:val="00D31D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D31D6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31D6E"/>
    <w:pPr>
      <w:spacing w:line="240" w:lineRule="auto"/>
    </w:pPr>
    <w:rPr>
      <w:sz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31D6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31D6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31D6E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31D6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31D6E"/>
    <w:rPr>
      <w:rFonts w:ascii="Segoe UI" w:hAnsi="Segoe UI" w:cs="Segoe UI"/>
      <w:sz w:val="18"/>
      <w:szCs w:val="18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D31D6E"/>
    <w:pPr>
      <w:spacing w:line="240" w:lineRule="auto"/>
    </w:pPr>
    <w:rPr>
      <w:sz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D31D6E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D31D6E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31D6E"/>
    <w:pPr>
      <w:spacing w:line="240" w:lineRule="auto"/>
    </w:pPr>
    <w:rPr>
      <w:sz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31D6E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D31D6E"/>
    <w:rPr>
      <w:vertAlign w:val="superscript"/>
    </w:rPr>
  </w:style>
  <w:style w:type="table" w:styleId="Sombreadomedio1-nfasis1">
    <w:name w:val="Medium Shading 1 Accent 1"/>
    <w:basedOn w:val="Tablanormal"/>
    <w:uiPriority w:val="63"/>
    <w:rsid w:val="00DA620B"/>
    <w:pPr>
      <w:spacing w:after="0" w:line="240" w:lineRule="auto"/>
    </w:pPr>
    <w:rPr>
      <w:rFonts w:eastAsiaTheme="minorHAnsi"/>
      <w:lang w:val="es-NI" w:eastAsia="en-US"/>
    </w:rPr>
    <w:tblPr>
      <w:tblStyleRowBandSize w:val="1"/>
      <w:tblStyleColBandSize w:val="1"/>
      <w:tblInd w:w="0" w:type="dxa"/>
      <w:tblBorders>
        <w:top w:val="single" w:sz="8" w:space="0" w:color="929297" w:themeColor="accent1" w:themeTint="BF"/>
        <w:left w:val="single" w:sz="8" w:space="0" w:color="929297" w:themeColor="accent1" w:themeTint="BF"/>
        <w:bottom w:val="single" w:sz="8" w:space="0" w:color="929297" w:themeColor="accent1" w:themeTint="BF"/>
        <w:right w:val="single" w:sz="8" w:space="0" w:color="929297" w:themeColor="accent1" w:themeTint="BF"/>
        <w:insideH w:val="single" w:sz="8" w:space="0" w:color="929297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29297" w:themeColor="accent1" w:themeTint="BF"/>
          <w:left w:val="single" w:sz="8" w:space="0" w:color="929297" w:themeColor="accent1" w:themeTint="BF"/>
          <w:bottom w:val="single" w:sz="8" w:space="0" w:color="929297" w:themeColor="accent1" w:themeTint="BF"/>
          <w:right w:val="single" w:sz="8" w:space="0" w:color="929297" w:themeColor="accent1" w:themeTint="BF"/>
          <w:insideH w:val="nil"/>
          <w:insideV w:val="nil"/>
        </w:tcBorders>
        <w:shd w:val="clear" w:color="auto" w:fill="6F6F7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29297" w:themeColor="accent1" w:themeTint="BF"/>
          <w:left w:val="single" w:sz="8" w:space="0" w:color="929297" w:themeColor="accent1" w:themeTint="BF"/>
          <w:bottom w:val="single" w:sz="8" w:space="0" w:color="929297" w:themeColor="accent1" w:themeTint="BF"/>
          <w:right w:val="single" w:sz="8" w:space="0" w:color="929297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DBD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claro-nfasis2">
    <w:name w:val="Light Shading Accent 2"/>
    <w:basedOn w:val="Tablanormal"/>
    <w:uiPriority w:val="60"/>
    <w:rsid w:val="00202704"/>
    <w:pPr>
      <w:spacing w:after="0"/>
    </w:pPr>
    <w:rPr>
      <w:color w:val="485F71" w:themeColor="accent2" w:themeShade="BF"/>
    </w:rPr>
    <w:tblPr>
      <w:tblStyleRowBandSize w:val="1"/>
      <w:tblStyleColBandSize w:val="1"/>
      <w:tblInd w:w="0" w:type="dxa"/>
      <w:tblBorders>
        <w:top w:val="single" w:sz="8" w:space="0" w:color="618097" w:themeColor="accent2"/>
        <w:bottom w:val="single" w:sz="8" w:space="0" w:color="618097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18097" w:themeColor="accent2"/>
          <w:left w:val="nil"/>
          <w:bottom w:val="single" w:sz="8" w:space="0" w:color="61809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18097" w:themeColor="accent2"/>
          <w:left w:val="nil"/>
          <w:bottom w:val="single" w:sz="8" w:space="0" w:color="61809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FE5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FE5" w:themeFill="accent2" w:themeFillTint="3F"/>
      </w:tcPr>
    </w:tblStylePr>
  </w:style>
  <w:style w:type="character" w:customStyle="1" w:styleId="SinespaciadoCar">
    <w:name w:val="Sin espaciado Car"/>
    <w:basedOn w:val="Fuentedeprrafopredeter"/>
    <w:link w:val="Sinespaciado"/>
    <w:uiPriority w:val="1"/>
    <w:rsid w:val="00E91F0F"/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665653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65653"/>
    <w:rPr>
      <w:color w:val="000000" w:themeColor="text1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665653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65653"/>
    <w:rPr>
      <w:color w:val="000000" w:themeColor="text1"/>
      <w:szCs w:val="20"/>
    </w:rPr>
  </w:style>
  <w:style w:type="paragraph" w:customStyle="1" w:styleId="91F52A6A92CE46B4A65900ABA72C288F">
    <w:name w:val="91F52A6A92CE46B4A65900ABA72C288F"/>
    <w:rsid w:val="00C07B28"/>
    <w:pPr>
      <w:spacing w:before="0"/>
    </w:pPr>
    <w:rPr>
      <w:lang w:val="es-NI" w:eastAsia="es-N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75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diagramQuickStyle" Target="diagrams/quickStyle1.xml"/><Relationship Id="rId18" Type="http://schemas.openxmlformats.org/officeDocument/2006/relationships/image" Target="media/image4.jp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diagramLayout" Target="diagrams/layout1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diagramData" Target="diagrams/data1.xml"/><Relationship Id="rId5" Type="http://schemas.openxmlformats.org/officeDocument/2006/relationships/styles" Target="styles.xml"/><Relationship Id="rId15" Type="http://schemas.microsoft.com/office/2007/relationships/diagramDrawing" Target="diagrams/drawing1.xml"/><Relationship Id="rId23" Type="http://schemas.microsoft.com/office/2011/relationships/people" Target="people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diagramColors" Target="diagrams/colors1.xml"/><Relationship Id="rId22" Type="http://schemas.microsoft.com/office/2011/relationships/commentsExtended" Target="commentsExtended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immy\AppData\Roaming\Microsoft\Plantillas\Dise&#241;o%20de%20informe.dotx" TargetMode="External"/></Relationships>
</file>

<file path=word/diagrams/_rels/data1.xml.rels><?xml version="1.0" encoding="UTF-8" standalone="yes"?>
<Relationships xmlns="http://schemas.openxmlformats.org/package/2006/relationships"><Relationship Id="rId3" Type="http://schemas.openxmlformats.org/officeDocument/2006/relationships/image" Target="../media/image3.jpeg"/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diagrams/_rels/drawing1.xml.rels><?xml version="1.0" encoding="UTF-8" standalone="yes"?>
<Relationships xmlns="http://schemas.openxmlformats.org/package/2006/relationships"><Relationship Id="rId3" Type="http://schemas.openxmlformats.org/officeDocument/2006/relationships/image" Target="../media/image3.jpeg"/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F202D37-D5FF-4FE9-AF00-B60F93A62AFE}" type="doc">
      <dgm:prSet loTypeId="urn:microsoft.com/office/officeart/2009/layout/CirclePicture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NI"/>
        </a:p>
      </dgm:t>
    </dgm:pt>
    <dgm:pt modelId="{EF232F4C-50EF-47B9-8BCF-79A7CC6289AE}">
      <dgm:prSet phldrT="[Texto]"/>
      <dgm:spPr/>
      <dgm:t>
        <a:bodyPr/>
        <a:lstStyle/>
        <a:p>
          <a:r>
            <a:rPr lang="es-NI"/>
            <a:t>CEO</a:t>
          </a:r>
        </a:p>
      </dgm:t>
    </dgm:pt>
    <dgm:pt modelId="{D5FBB1BF-E5D6-4805-9599-187478E8D4D9}" type="parTrans" cxnId="{1398C057-2EAA-42B2-BE7D-83DB5745F222}">
      <dgm:prSet/>
      <dgm:spPr/>
      <dgm:t>
        <a:bodyPr/>
        <a:lstStyle/>
        <a:p>
          <a:endParaRPr lang="es-NI"/>
        </a:p>
      </dgm:t>
    </dgm:pt>
    <dgm:pt modelId="{3E4ECEAE-7DE3-4FB9-8475-14F14A78FA4A}" type="sibTrans" cxnId="{1398C057-2EAA-42B2-BE7D-83DB5745F222}">
      <dgm:prSet/>
      <dgm:spPr/>
    </dgm:pt>
    <dgm:pt modelId="{FAA5F77F-1734-43A3-A3FB-44464BEFFC28}" type="asst">
      <dgm:prSet phldrT="[Texto]"/>
      <dgm:spPr/>
      <dgm:t>
        <a:bodyPr/>
        <a:lstStyle/>
        <a:p>
          <a:r>
            <a:rPr lang="es-NI"/>
            <a:t>Ingeniero Web</a:t>
          </a:r>
        </a:p>
      </dgm:t>
    </dgm:pt>
    <dgm:pt modelId="{C402DC23-CD6B-4325-9EA7-4342DBB48256}" type="parTrans" cxnId="{F64200F4-3EF1-426C-A402-E09203C682B3}">
      <dgm:prSet/>
      <dgm:spPr/>
      <dgm:t>
        <a:bodyPr/>
        <a:lstStyle/>
        <a:p>
          <a:endParaRPr lang="es-NI"/>
        </a:p>
      </dgm:t>
    </dgm:pt>
    <dgm:pt modelId="{DDD36EDE-2339-498B-B01D-2CB475F46BCC}" type="sibTrans" cxnId="{F64200F4-3EF1-426C-A402-E09203C682B3}">
      <dgm:prSet/>
      <dgm:spPr/>
    </dgm:pt>
    <dgm:pt modelId="{9C8C10A7-4979-49EC-8B71-D87338D1690C}">
      <dgm:prSet phldrT="[Texto]"/>
      <dgm:spPr/>
      <dgm:t>
        <a:bodyPr/>
        <a:lstStyle/>
        <a:p>
          <a:r>
            <a:rPr lang="es-NI"/>
            <a:t>	Editores Web</a:t>
          </a:r>
        </a:p>
      </dgm:t>
    </dgm:pt>
    <dgm:pt modelId="{597FD475-75B8-4C56-A43B-7F27729AC860}" type="parTrans" cxnId="{9D1800F7-E15B-47AA-96AC-74C64715D8AC}">
      <dgm:prSet/>
      <dgm:spPr/>
      <dgm:t>
        <a:bodyPr/>
        <a:lstStyle/>
        <a:p>
          <a:endParaRPr lang="es-NI"/>
        </a:p>
      </dgm:t>
    </dgm:pt>
    <dgm:pt modelId="{8204157D-BB85-468C-909B-E4117D9E61DF}" type="sibTrans" cxnId="{9D1800F7-E15B-47AA-96AC-74C64715D8AC}">
      <dgm:prSet/>
      <dgm:spPr/>
      <dgm:t>
        <a:bodyPr/>
        <a:lstStyle/>
        <a:p>
          <a:endParaRPr lang="es-NI"/>
        </a:p>
      </dgm:t>
    </dgm:pt>
    <dgm:pt modelId="{64B2598D-E4D8-4D4A-98F4-6E5AD2F18B34}">
      <dgm:prSet phldrT="[Texto]"/>
      <dgm:spPr/>
      <dgm:t>
        <a:bodyPr/>
        <a:lstStyle/>
        <a:p>
          <a:r>
            <a:rPr lang="es-NI"/>
            <a:t>Desarrolladores</a:t>
          </a:r>
        </a:p>
      </dgm:t>
    </dgm:pt>
    <dgm:pt modelId="{37C8A733-1B10-4EF9-9B0F-B6AED3145228}" type="parTrans" cxnId="{F99AEDA2-4C1D-4FF6-8D07-818CE7A47B38}">
      <dgm:prSet/>
      <dgm:spPr/>
      <dgm:t>
        <a:bodyPr/>
        <a:lstStyle/>
        <a:p>
          <a:endParaRPr lang="es-NI"/>
        </a:p>
      </dgm:t>
    </dgm:pt>
    <dgm:pt modelId="{6D992D21-215F-4535-8F1D-8E2665A0D562}" type="sibTrans" cxnId="{F99AEDA2-4C1D-4FF6-8D07-818CE7A47B38}">
      <dgm:prSet/>
      <dgm:spPr/>
      <dgm:t>
        <a:bodyPr/>
        <a:lstStyle/>
        <a:p>
          <a:endParaRPr lang="es-NI"/>
        </a:p>
      </dgm:t>
    </dgm:pt>
    <dgm:pt modelId="{5A8BD0B0-AB9F-4797-86A0-9F99419DD6F8}" type="pres">
      <dgm:prSet presAssocID="{CF202D37-D5FF-4FE9-AF00-B60F93A62AFE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9C39FE45-FC7E-49C1-A0AB-E65641DE4E36}" type="pres">
      <dgm:prSet presAssocID="{EF232F4C-50EF-47B9-8BCF-79A7CC6289AE}" presName="hierRoot1" presStyleCnt="0"/>
      <dgm:spPr/>
    </dgm:pt>
    <dgm:pt modelId="{B0DDB19B-D617-402F-9224-E1384D7F3F14}" type="pres">
      <dgm:prSet presAssocID="{EF232F4C-50EF-47B9-8BCF-79A7CC6289AE}" presName="composite" presStyleCnt="0"/>
      <dgm:spPr/>
    </dgm:pt>
    <dgm:pt modelId="{F79FEFD4-EE6F-4F52-9CA8-85F922EB5D62}" type="pres">
      <dgm:prSet presAssocID="{EF232F4C-50EF-47B9-8BCF-79A7CC6289AE}" presName="image" presStyleLbl="node0" presStyleIdx="0" presStyleCnt="1" custScaleX="133432" custScaleY="105030"/>
      <dgm:spPr>
        <a:blipFill dpi="0" rotWithShape="1"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11580" t="-4711" r="11580" b="-4711"/>
          </a:stretch>
        </a:blipFill>
      </dgm:spPr>
    </dgm:pt>
    <dgm:pt modelId="{6E7D2835-E957-43D0-BC1B-1E2EC1D2A909}" type="pres">
      <dgm:prSet presAssocID="{EF232F4C-50EF-47B9-8BCF-79A7CC6289AE}" presName="text" presStyleLbl="revTx" presStyleIdx="0" presStyleCnt="4">
        <dgm:presLayoutVars>
          <dgm:chPref val="3"/>
        </dgm:presLayoutVars>
      </dgm:prSet>
      <dgm:spPr/>
    </dgm:pt>
    <dgm:pt modelId="{BEA17478-AA7E-48C3-96D4-16DFCAFE6DA1}" type="pres">
      <dgm:prSet presAssocID="{EF232F4C-50EF-47B9-8BCF-79A7CC6289AE}" presName="hierChild2" presStyleCnt="0"/>
      <dgm:spPr/>
    </dgm:pt>
    <dgm:pt modelId="{BB2EBFC8-56DD-4C2B-A33D-56A6D4FE426C}" type="pres">
      <dgm:prSet presAssocID="{C402DC23-CD6B-4325-9EA7-4342DBB48256}" presName="Name10" presStyleLbl="parChTrans1D2" presStyleIdx="0" presStyleCnt="1"/>
      <dgm:spPr/>
    </dgm:pt>
    <dgm:pt modelId="{61D4DBE3-F7F8-4FEB-832C-BDF759836425}" type="pres">
      <dgm:prSet presAssocID="{FAA5F77F-1734-43A3-A3FB-44464BEFFC28}" presName="hierRoot2" presStyleCnt="0"/>
      <dgm:spPr/>
    </dgm:pt>
    <dgm:pt modelId="{795FA0BA-9BCF-4CCB-AF28-2E4695051844}" type="pres">
      <dgm:prSet presAssocID="{FAA5F77F-1734-43A3-A3FB-44464BEFFC28}" presName="composite2" presStyleCnt="0"/>
      <dgm:spPr/>
    </dgm:pt>
    <dgm:pt modelId="{A6CBAC08-DD42-4B19-8745-46D960AD5833}" type="pres">
      <dgm:prSet presAssocID="{FAA5F77F-1734-43A3-A3FB-44464BEFFC28}" presName="image2" presStyleLbl="asst1" presStyleIdx="0" presStyleCnt="1" custLinFactNeighborX="7469" custLinFactNeighborY="3735"/>
      <dgm:spPr>
        <a:blipFill dpi="0" rotWithShape="1">
          <a:blip xmlns:r="http://schemas.openxmlformats.org/officeDocument/2006/relationships" r:embed="rId2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8223" t="4742" r="8223" b="4742"/>
          </a:stretch>
        </a:blipFill>
      </dgm:spPr>
    </dgm:pt>
    <dgm:pt modelId="{442B3BF5-14C7-4A2A-B731-6CD89C556ADD}" type="pres">
      <dgm:prSet presAssocID="{FAA5F77F-1734-43A3-A3FB-44464BEFFC28}" presName="text2" presStyleLbl="revTx" presStyleIdx="1" presStyleCnt="4">
        <dgm:presLayoutVars>
          <dgm:chPref val="3"/>
        </dgm:presLayoutVars>
      </dgm:prSet>
      <dgm:spPr/>
    </dgm:pt>
    <dgm:pt modelId="{DAFB8C8B-2BDC-40CE-94F2-3E29984DB5C8}" type="pres">
      <dgm:prSet presAssocID="{FAA5F77F-1734-43A3-A3FB-44464BEFFC28}" presName="hierChild3" presStyleCnt="0"/>
      <dgm:spPr/>
    </dgm:pt>
    <dgm:pt modelId="{150242E7-A54B-49F7-956A-51B3135712C0}" type="pres">
      <dgm:prSet presAssocID="{597FD475-75B8-4C56-A43B-7F27729AC860}" presName="Name17" presStyleLbl="parChTrans1D3" presStyleIdx="0" presStyleCnt="2"/>
      <dgm:spPr/>
    </dgm:pt>
    <dgm:pt modelId="{C94619B1-84E5-4135-A818-0A1BEDCABE27}" type="pres">
      <dgm:prSet presAssocID="{9C8C10A7-4979-49EC-8B71-D87338D1690C}" presName="hierRoot3" presStyleCnt="0"/>
      <dgm:spPr/>
    </dgm:pt>
    <dgm:pt modelId="{E9D6293B-DC08-4DDE-BF03-AB60C8507BBE}" type="pres">
      <dgm:prSet presAssocID="{9C8C10A7-4979-49EC-8B71-D87338D1690C}" presName="composite3" presStyleCnt="0"/>
      <dgm:spPr/>
    </dgm:pt>
    <dgm:pt modelId="{76BF64AE-86F9-4621-9017-C75BD660CA42}" type="pres">
      <dgm:prSet presAssocID="{9C8C10A7-4979-49EC-8B71-D87338D1690C}" presName="image3" presStyleLbl="node3" presStyleIdx="0" presStyleCnt="2"/>
      <dgm:spPr>
        <a:blipFill>
          <a:blip xmlns:r="http://schemas.openxmlformats.org/officeDocument/2006/relationships" r:embed="rId3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18000" b="-18000"/>
          </a:stretch>
        </a:blipFill>
      </dgm:spPr>
    </dgm:pt>
    <dgm:pt modelId="{91CAFE10-C46C-4EB0-9735-2F5DF95B745E}" type="pres">
      <dgm:prSet presAssocID="{9C8C10A7-4979-49EC-8B71-D87338D1690C}" presName="text3" presStyleLbl="revTx" presStyleIdx="2" presStyleCnt="4">
        <dgm:presLayoutVars>
          <dgm:chPref val="3"/>
        </dgm:presLayoutVars>
      </dgm:prSet>
      <dgm:spPr/>
    </dgm:pt>
    <dgm:pt modelId="{729BC00E-D268-4BD9-863C-68B3E18016E2}" type="pres">
      <dgm:prSet presAssocID="{9C8C10A7-4979-49EC-8B71-D87338D1690C}" presName="hierChild4" presStyleCnt="0"/>
      <dgm:spPr/>
    </dgm:pt>
    <dgm:pt modelId="{5CC1901B-2881-45C7-AED0-38AE0E4F526E}" type="pres">
      <dgm:prSet presAssocID="{37C8A733-1B10-4EF9-9B0F-B6AED3145228}" presName="Name17" presStyleLbl="parChTrans1D3" presStyleIdx="1" presStyleCnt="2"/>
      <dgm:spPr/>
    </dgm:pt>
    <dgm:pt modelId="{90CBDA85-0891-4504-9DD8-A35A3280C674}" type="pres">
      <dgm:prSet presAssocID="{64B2598D-E4D8-4D4A-98F4-6E5AD2F18B34}" presName="hierRoot3" presStyleCnt="0"/>
      <dgm:spPr/>
    </dgm:pt>
    <dgm:pt modelId="{9CBE727E-CC33-43AC-BEC2-E525B1079A54}" type="pres">
      <dgm:prSet presAssocID="{64B2598D-E4D8-4D4A-98F4-6E5AD2F18B34}" presName="composite3" presStyleCnt="0"/>
      <dgm:spPr/>
    </dgm:pt>
    <dgm:pt modelId="{31D61DDE-121E-448A-A6E5-613578D89C30}" type="pres">
      <dgm:prSet presAssocID="{64B2598D-E4D8-4D4A-98F4-6E5AD2F18B34}" presName="image3" presStyleLbl="node3" presStyleIdx="1" presStyleCnt="2"/>
      <dgm:spPr>
        <a:blipFill>
          <a:blip xmlns:r="http://schemas.openxmlformats.org/officeDocument/2006/relationships" r:embed="rId3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18000" b="-18000"/>
          </a:stretch>
        </a:blipFill>
      </dgm:spPr>
    </dgm:pt>
    <dgm:pt modelId="{8B7D5C64-D31F-46A4-A484-4105BA7AA861}" type="pres">
      <dgm:prSet presAssocID="{64B2598D-E4D8-4D4A-98F4-6E5AD2F18B34}" presName="text3" presStyleLbl="revTx" presStyleIdx="3" presStyleCnt="4">
        <dgm:presLayoutVars>
          <dgm:chPref val="3"/>
        </dgm:presLayoutVars>
      </dgm:prSet>
      <dgm:spPr/>
    </dgm:pt>
    <dgm:pt modelId="{ADAA1193-63BD-49A0-9E76-F579F9FF06D7}" type="pres">
      <dgm:prSet presAssocID="{64B2598D-E4D8-4D4A-98F4-6E5AD2F18B34}" presName="hierChild4" presStyleCnt="0"/>
      <dgm:spPr/>
    </dgm:pt>
  </dgm:ptLst>
  <dgm:cxnLst>
    <dgm:cxn modelId="{F64200F4-3EF1-426C-A402-E09203C682B3}" srcId="{EF232F4C-50EF-47B9-8BCF-79A7CC6289AE}" destId="{FAA5F77F-1734-43A3-A3FB-44464BEFFC28}" srcOrd="0" destOrd="0" parTransId="{C402DC23-CD6B-4325-9EA7-4342DBB48256}" sibTransId="{DDD36EDE-2339-498B-B01D-2CB475F46BCC}"/>
    <dgm:cxn modelId="{90A3350E-0A11-4D29-929E-F449A078DFEB}" type="presOf" srcId="{64B2598D-E4D8-4D4A-98F4-6E5AD2F18B34}" destId="{8B7D5C64-D31F-46A4-A484-4105BA7AA861}" srcOrd="0" destOrd="0" presId="urn:microsoft.com/office/officeart/2009/layout/CirclePictureHierarchy"/>
    <dgm:cxn modelId="{A3D45523-E825-41ED-91BE-E8DDC2A24016}" type="presOf" srcId="{CF202D37-D5FF-4FE9-AF00-B60F93A62AFE}" destId="{5A8BD0B0-AB9F-4797-86A0-9F99419DD6F8}" srcOrd="0" destOrd="0" presId="urn:microsoft.com/office/officeart/2009/layout/CirclePictureHierarchy"/>
    <dgm:cxn modelId="{2B3BF469-F1E4-4BBE-B98D-9D935AF0E89A}" type="presOf" srcId="{597FD475-75B8-4C56-A43B-7F27729AC860}" destId="{150242E7-A54B-49F7-956A-51B3135712C0}" srcOrd="0" destOrd="0" presId="urn:microsoft.com/office/officeart/2009/layout/CirclePictureHierarchy"/>
    <dgm:cxn modelId="{E62B4D2B-94AA-4859-8E4B-2FD13381748A}" type="presOf" srcId="{EF232F4C-50EF-47B9-8BCF-79A7CC6289AE}" destId="{6E7D2835-E957-43D0-BC1B-1E2EC1D2A909}" srcOrd="0" destOrd="0" presId="urn:microsoft.com/office/officeart/2009/layout/CirclePictureHierarchy"/>
    <dgm:cxn modelId="{03FF2304-6253-4340-A0AF-11AC4F858A79}" type="presOf" srcId="{37C8A733-1B10-4EF9-9B0F-B6AED3145228}" destId="{5CC1901B-2881-45C7-AED0-38AE0E4F526E}" srcOrd="0" destOrd="0" presId="urn:microsoft.com/office/officeart/2009/layout/CirclePictureHierarchy"/>
    <dgm:cxn modelId="{1398C057-2EAA-42B2-BE7D-83DB5745F222}" srcId="{CF202D37-D5FF-4FE9-AF00-B60F93A62AFE}" destId="{EF232F4C-50EF-47B9-8BCF-79A7CC6289AE}" srcOrd="0" destOrd="0" parTransId="{D5FBB1BF-E5D6-4805-9599-187478E8D4D9}" sibTransId="{3E4ECEAE-7DE3-4FB9-8475-14F14A78FA4A}"/>
    <dgm:cxn modelId="{F99AEDA2-4C1D-4FF6-8D07-818CE7A47B38}" srcId="{FAA5F77F-1734-43A3-A3FB-44464BEFFC28}" destId="{64B2598D-E4D8-4D4A-98F4-6E5AD2F18B34}" srcOrd="1" destOrd="0" parTransId="{37C8A733-1B10-4EF9-9B0F-B6AED3145228}" sibTransId="{6D992D21-215F-4535-8F1D-8E2665A0D562}"/>
    <dgm:cxn modelId="{9D1800F7-E15B-47AA-96AC-74C64715D8AC}" srcId="{FAA5F77F-1734-43A3-A3FB-44464BEFFC28}" destId="{9C8C10A7-4979-49EC-8B71-D87338D1690C}" srcOrd="0" destOrd="0" parTransId="{597FD475-75B8-4C56-A43B-7F27729AC860}" sibTransId="{8204157D-BB85-468C-909B-E4117D9E61DF}"/>
    <dgm:cxn modelId="{170FC7D6-4698-450C-A80A-2635EE115C5E}" type="presOf" srcId="{FAA5F77F-1734-43A3-A3FB-44464BEFFC28}" destId="{442B3BF5-14C7-4A2A-B731-6CD89C556ADD}" srcOrd="0" destOrd="0" presId="urn:microsoft.com/office/officeart/2009/layout/CirclePictureHierarchy"/>
    <dgm:cxn modelId="{6C14D5AE-44EB-4B12-8ECF-4CDDCFB62693}" type="presOf" srcId="{C402DC23-CD6B-4325-9EA7-4342DBB48256}" destId="{BB2EBFC8-56DD-4C2B-A33D-56A6D4FE426C}" srcOrd="0" destOrd="0" presId="urn:microsoft.com/office/officeart/2009/layout/CirclePictureHierarchy"/>
    <dgm:cxn modelId="{68280AAE-5AF5-40ED-8D68-729143EE7A23}" type="presOf" srcId="{9C8C10A7-4979-49EC-8B71-D87338D1690C}" destId="{91CAFE10-C46C-4EB0-9735-2F5DF95B745E}" srcOrd="0" destOrd="0" presId="urn:microsoft.com/office/officeart/2009/layout/CirclePictureHierarchy"/>
    <dgm:cxn modelId="{C25CF41F-5336-434F-AC0A-075B0962AF82}" type="presParOf" srcId="{5A8BD0B0-AB9F-4797-86A0-9F99419DD6F8}" destId="{9C39FE45-FC7E-49C1-A0AB-E65641DE4E36}" srcOrd="0" destOrd="0" presId="urn:microsoft.com/office/officeart/2009/layout/CirclePictureHierarchy"/>
    <dgm:cxn modelId="{E9EFE36F-DDD0-4D94-A000-C847ED79A59E}" type="presParOf" srcId="{9C39FE45-FC7E-49C1-A0AB-E65641DE4E36}" destId="{B0DDB19B-D617-402F-9224-E1384D7F3F14}" srcOrd="0" destOrd="0" presId="urn:microsoft.com/office/officeart/2009/layout/CirclePictureHierarchy"/>
    <dgm:cxn modelId="{D5CB2174-5CA2-495B-8F0B-304E508DDD40}" type="presParOf" srcId="{B0DDB19B-D617-402F-9224-E1384D7F3F14}" destId="{F79FEFD4-EE6F-4F52-9CA8-85F922EB5D62}" srcOrd="0" destOrd="0" presId="urn:microsoft.com/office/officeart/2009/layout/CirclePictureHierarchy"/>
    <dgm:cxn modelId="{284883C9-ADAE-418E-8C3B-7CFEFD301F03}" type="presParOf" srcId="{B0DDB19B-D617-402F-9224-E1384D7F3F14}" destId="{6E7D2835-E957-43D0-BC1B-1E2EC1D2A909}" srcOrd="1" destOrd="0" presId="urn:microsoft.com/office/officeart/2009/layout/CirclePictureHierarchy"/>
    <dgm:cxn modelId="{233C8714-3BEA-4971-9991-F5338A9B0C2B}" type="presParOf" srcId="{9C39FE45-FC7E-49C1-A0AB-E65641DE4E36}" destId="{BEA17478-AA7E-48C3-96D4-16DFCAFE6DA1}" srcOrd="1" destOrd="0" presId="urn:microsoft.com/office/officeart/2009/layout/CirclePictureHierarchy"/>
    <dgm:cxn modelId="{8D4772BC-8782-42DC-89DF-8A0563B57E52}" type="presParOf" srcId="{BEA17478-AA7E-48C3-96D4-16DFCAFE6DA1}" destId="{BB2EBFC8-56DD-4C2B-A33D-56A6D4FE426C}" srcOrd="0" destOrd="0" presId="urn:microsoft.com/office/officeart/2009/layout/CirclePictureHierarchy"/>
    <dgm:cxn modelId="{38DF7608-DFDD-4FF4-AB50-AF9A83BAB37E}" type="presParOf" srcId="{BEA17478-AA7E-48C3-96D4-16DFCAFE6DA1}" destId="{61D4DBE3-F7F8-4FEB-832C-BDF759836425}" srcOrd="1" destOrd="0" presId="urn:microsoft.com/office/officeart/2009/layout/CirclePictureHierarchy"/>
    <dgm:cxn modelId="{4AA0A310-D1D3-43BC-91F0-47E66020CB31}" type="presParOf" srcId="{61D4DBE3-F7F8-4FEB-832C-BDF759836425}" destId="{795FA0BA-9BCF-4CCB-AF28-2E4695051844}" srcOrd="0" destOrd="0" presId="urn:microsoft.com/office/officeart/2009/layout/CirclePictureHierarchy"/>
    <dgm:cxn modelId="{E3CD904C-3B1F-4E9A-B58B-194734C245FC}" type="presParOf" srcId="{795FA0BA-9BCF-4CCB-AF28-2E4695051844}" destId="{A6CBAC08-DD42-4B19-8745-46D960AD5833}" srcOrd="0" destOrd="0" presId="urn:microsoft.com/office/officeart/2009/layout/CirclePictureHierarchy"/>
    <dgm:cxn modelId="{B537866B-3476-4F34-90EC-CFC42C6C6CFB}" type="presParOf" srcId="{795FA0BA-9BCF-4CCB-AF28-2E4695051844}" destId="{442B3BF5-14C7-4A2A-B731-6CD89C556ADD}" srcOrd="1" destOrd="0" presId="urn:microsoft.com/office/officeart/2009/layout/CirclePictureHierarchy"/>
    <dgm:cxn modelId="{B4D9FEF8-78B1-491B-AB72-EF798B8750F8}" type="presParOf" srcId="{61D4DBE3-F7F8-4FEB-832C-BDF759836425}" destId="{DAFB8C8B-2BDC-40CE-94F2-3E29984DB5C8}" srcOrd="1" destOrd="0" presId="urn:microsoft.com/office/officeart/2009/layout/CirclePictureHierarchy"/>
    <dgm:cxn modelId="{38F9C49C-9564-408F-AC97-F8036222BF73}" type="presParOf" srcId="{DAFB8C8B-2BDC-40CE-94F2-3E29984DB5C8}" destId="{150242E7-A54B-49F7-956A-51B3135712C0}" srcOrd="0" destOrd="0" presId="urn:microsoft.com/office/officeart/2009/layout/CirclePictureHierarchy"/>
    <dgm:cxn modelId="{FD319145-CD87-420C-BD62-9DB1EFD36E23}" type="presParOf" srcId="{DAFB8C8B-2BDC-40CE-94F2-3E29984DB5C8}" destId="{C94619B1-84E5-4135-A818-0A1BEDCABE27}" srcOrd="1" destOrd="0" presId="urn:microsoft.com/office/officeart/2009/layout/CirclePictureHierarchy"/>
    <dgm:cxn modelId="{4AF733B0-E532-405F-A071-688B8D24465A}" type="presParOf" srcId="{C94619B1-84E5-4135-A818-0A1BEDCABE27}" destId="{E9D6293B-DC08-4DDE-BF03-AB60C8507BBE}" srcOrd="0" destOrd="0" presId="urn:microsoft.com/office/officeart/2009/layout/CirclePictureHierarchy"/>
    <dgm:cxn modelId="{6089B581-7ACA-4726-9CB4-25E031BDC972}" type="presParOf" srcId="{E9D6293B-DC08-4DDE-BF03-AB60C8507BBE}" destId="{76BF64AE-86F9-4621-9017-C75BD660CA42}" srcOrd="0" destOrd="0" presId="urn:microsoft.com/office/officeart/2009/layout/CirclePictureHierarchy"/>
    <dgm:cxn modelId="{81D3E623-DA3B-4E79-8D6F-A78AA9A467C6}" type="presParOf" srcId="{E9D6293B-DC08-4DDE-BF03-AB60C8507BBE}" destId="{91CAFE10-C46C-4EB0-9735-2F5DF95B745E}" srcOrd="1" destOrd="0" presId="urn:microsoft.com/office/officeart/2009/layout/CirclePictureHierarchy"/>
    <dgm:cxn modelId="{1BAC34C4-62FB-4D43-AC5A-ED98668E946D}" type="presParOf" srcId="{C94619B1-84E5-4135-A818-0A1BEDCABE27}" destId="{729BC00E-D268-4BD9-863C-68B3E18016E2}" srcOrd="1" destOrd="0" presId="urn:microsoft.com/office/officeart/2009/layout/CirclePictureHierarchy"/>
    <dgm:cxn modelId="{A71A7AEC-C435-4CCD-8A7A-5B5CED438BA3}" type="presParOf" srcId="{DAFB8C8B-2BDC-40CE-94F2-3E29984DB5C8}" destId="{5CC1901B-2881-45C7-AED0-38AE0E4F526E}" srcOrd="2" destOrd="0" presId="urn:microsoft.com/office/officeart/2009/layout/CirclePictureHierarchy"/>
    <dgm:cxn modelId="{3DE825AD-BA1F-458F-8448-85E9528FEAE1}" type="presParOf" srcId="{DAFB8C8B-2BDC-40CE-94F2-3E29984DB5C8}" destId="{90CBDA85-0891-4504-9DD8-A35A3280C674}" srcOrd="3" destOrd="0" presId="urn:microsoft.com/office/officeart/2009/layout/CirclePictureHierarchy"/>
    <dgm:cxn modelId="{4A4A9884-5363-4B89-9C21-6A71E5D2DA84}" type="presParOf" srcId="{90CBDA85-0891-4504-9DD8-A35A3280C674}" destId="{9CBE727E-CC33-43AC-BEC2-E525B1079A54}" srcOrd="0" destOrd="0" presId="urn:microsoft.com/office/officeart/2009/layout/CirclePictureHierarchy"/>
    <dgm:cxn modelId="{910BEB60-5D50-4FE6-857B-79C7AAD2C5E4}" type="presParOf" srcId="{9CBE727E-CC33-43AC-BEC2-E525B1079A54}" destId="{31D61DDE-121E-448A-A6E5-613578D89C30}" srcOrd="0" destOrd="0" presId="urn:microsoft.com/office/officeart/2009/layout/CirclePictureHierarchy"/>
    <dgm:cxn modelId="{27DB5642-32CC-4C17-8899-687606ABE5AB}" type="presParOf" srcId="{9CBE727E-CC33-43AC-BEC2-E525B1079A54}" destId="{8B7D5C64-D31F-46A4-A484-4105BA7AA861}" srcOrd="1" destOrd="0" presId="urn:microsoft.com/office/officeart/2009/layout/CirclePictureHierarchy"/>
    <dgm:cxn modelId="{FEC7D321-3217-42C3-A96F-3908819691A1}" type="presParOf" srcId="{90CBDA85-0891-4504-9DD8-A35A3280C674}" destId="{ADAA1193-63BD-49A0-9E76-F579F9FF06D7}" srcOrd="1" destOrd="0" presId="urn:microsoft.com/office/officeart/2009/layout/CirclePictureHierarchy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CC1901B-2881-45C7-AED0-38AE0E4F526E}">
      <dsp:nvSpPr>
        <dsp:cNvPr id="0" name=""/>
        <dsp:cNvSpPr/>
      </dsp:nvSpPr>
      <dsp:spPr>
        <a:xfrm>
          <a:off x="2302973" y="3240719"/>
          <a:ext cx="1535421" cy="3278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3350"/>
              </a:lnTo>
              <a:lnTo>
                <a:pt x="1535421" y="143350"/>
              </a:lnTo>
              <a:lnTo>
                <a:pt x="1535421" y="3278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0242E7-A54B-49F7-956A-51B3135712C0}">
      <dsp:nvSpPr>
        <dsp:cNvPr id="0" name=""/>
        <dsp:cNvSpPr/>
      </dsp:nvSpPr>
      <dsp:spPr>
        <a:xfrm>
          <a:off x="591162" y="3240719"/>
          <a:ext cx="1711810" cy="327852"/>
        </a:xfrm>
        <a:custGeom>
          <a:avLst/>
          <a:gdLst/>
          <a:ahLst/>
          <a:cxnLst/>
          <a:rect l="0" t="0" r="0" b="0"/>
          <a:pathLst>
            <a:path>
              <a:moveTo>
                <a:pt x="1711810" y="0"/>
              </a:moveTo>
              <a:lnTo>
                <a:pt x="1711810" y="143350"/>
              </a:lnTo>
              <a:lnTo>
                <a:pt x="0" y="143350"/>
              </a:lnTo>
              <a:lnTo>
                <a:pt x="0" y="3278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2EBFC8-56DD-4C2B-A33D-56A6D4FE426C}">
      <dsp:nvSpPr>
        <dsp:cNvPr id="0" name=""/>
        <dsp:cNvSpPr/>
      </dsp:nvSpPr>
      <dsp:spPr>
        <a:xfrm>
          <a:off x="2257253" y="1643848"/>
          <a:ext cx="91440" cy="416058"/>
        </a:xfrm>
        <a:custGeom>
          <a:avLst/>
          <a:gdLst/>
          <a:ahLst/>
          <a:cxnLst/>
          <a:rect l="0" t="0" r="0" b="0"/>
          <a:pathLst>
            <a:path>
              <a:moveTo>
                <a:pt x="56217" y="0"/>
              </a:moveTo>
              <a:lnTo>
                <a:pt x="56217" y="231557"/>
              </a:lnTo>
              <a:lnTo>
                <a:pt x="45720" y="231557"/>
              </a:lnTo>
              <a:lnTo>
                <a:pt x="45720" y="41605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9FEFD4-EE6F-4F52-9CA8-85F922EB5D62}">
      <dsp:nvSpPr>
        <dsp:cNvPr id="0" name=""/>
        <dsp:cNvSpPr/>
      </dsp:nvSpPr>
      <dsp:spPr>
        <a:xfrm>
          <a:off x="1525680" y="403641"/>
          <a:ext cx="1575580" cy="1240206"/>
        </a:xfrm>
        <a:prstGeom prst="ellipse">
          <a:avLst/>
        </a:prstGeom>
        <a:blipFill dpi="0" rotWithShape="1"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11580" t="-4711" r="11580" b="-4711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E7D2835-E957-43D0-BC1B-1E2EC1D2A909}">
      <dsp:nvSpPr>
        <dsp:cNvPr id="0" name=""/>
        <dsp:cNvSpPr/>
      </dsp:nvSpPr>
      <dsp:spPr>
        <a:xfrm>
          <a:off x="2903876" y="430387"/>
          <a:ext cx="1771217" cy="118081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l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NI" sz="1800" kern="1200"/>
            <a:t>CEO</a:t>
          </a:r>
        </a:p>
      </dsp:txBody>
      <dsp:txXfrm>
        <a:off x="2903876" y="430387"/>
        <a:ext cx="1771217" cy="1180811"/>
      </dsp:txXfrm>
    </dsp:sp>
    <dsp:sp modelId="{A6CBAC08-DD42-4B19-8745-46D960AD5833}">
      <dsp:nvSpPr>
        <dsp:cNvPr id="0" name=""/>
        <dsp:cNvSpPr/>
      </dsp:nvSpPr>
      <dsp:spPr>
        <a:xfrm>
          <a:off x="1712567" y="2059907"/>
          <a:ext cx="1180811" cy="1180811"/>
        </a:xfrm>
        <a:prstGeom prst="ellipse">
          <a:avLst/>
        </a:prstGeom>
        <a:blipFill dpi="0" rotWithShape="1">
          <a:blip xmlns:r="http://schemas.openxmlformats.org/officeDocument/2006/relationships" r:embed="rId2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8223" t="4742" r="8223" b="4742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42B3BF5-14C7-4A2A-B731-6CD89C556ADD}">
      <dsp:nvSpPr>
        <dsp:cNvPr id="0" name=""/>
        <dsp:cNvSpPr/>
      </dsp:nvSpPr>
      <dsp:spPr>
        <a:xfrm>
          <a:off x="2805184" y="2012852"/>
          <a:ext cx="1771217" cy="118081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l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NI" sz="1800" kern="1200"/>
            <a:t>Ingeniero Web</a:t>
          </a:r>
        </a:p>
      </dsp:txBody>
      <dsp:txXfrm>
        <a:off x="2805184" y="2012852"/>
        <a:ext cx="1771217" cy="1180811"/>
      </dsp:txXfrm>
    </dsp:sp>
    <dsp:sp modelId="{76BF64AE-86F9-4621-9017-C75BD660CA42}">
      <dsp:nvSpPr>
        <dsp:cNvPr id="0" name=""/>
        <dsp:cNvSpPr/>
      </dsp:nvSpPr>
      <dsp:spPr>
        <a:xfrm>
          <a:off x="756" y="3568571"/>
          <a:ext cx="1180811" cy="1180811"/>
        </a:xfrm>
        <a:prstGeom prst="ellipse">
          <a:avLst/>
        </a:prstGeom>
        <a:blipFill>
          <a:blip xmlns:r="http://schemas.openxmlformats.org/officeDocument/2006/relationships" r:embed="rId3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18000" b="-1800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1CAFE10-C46C-4EB0-9735-2F5DF95B745E}">
      <dsp:nvSpPr>
        <dsp:cNvPr id="0" name=""/>
        <dsp:cNvSpPr/>
      </dsp:nvSpPr>
      <dsp:spPr>
        <a:xfrm>
          <a:off x="1181568" y="3565619"/>
          <a:ext cx="1771217" cy="118081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l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NI" sz="1800" kern="1200"/>
            <a:t>	Editores Web</a:t>
          </a:r>
        </a:p>
      </dsp:txBody>
      <dsp:txXfrm>
        <a:off x="1181568" y="3565619"/>
        <a:ext cx="1771217" cy="1180811"/>
      </dsp:txXfrm>
    </dsp:sp>
    <dsp:sp modelId="{31D61DDE-121E-448A-A6E5-613578D89C30}">
      <dsp:nvSpPr>
        <dsp:cNvPr id="0" name=""/>
        <dsp:cNvSpPr/>
      </dsp:nvSpPr>
      <dsp:spPr>
        <a:xfrm>
          <a:off x="3247988" y="3568571"/>
          <a:ext cx="1180811" cy="1180811"/>
        </a:xfrm>
        <a:prstGeom prst="ellipse">
          <a:avLst/>
        </a:prstGeom>
        <a:blipFill>
          <a:blip xmlns:r="http://schemas.openxmlformats.org/officeDocument/2006/relationships" r:embed="rId3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18000" b="-1800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B7D5C64-D31F-46A4-A484-4105BA7AA861}">
      <dsp:nvSpPr>
        <dsp:cNvPr id="0" name=""/>
        <dsp:cNvSpPr/>
      </dsp:nvSpPr>
      <dsp:spPr>
        <a:xfrm>
          <a:off x="4428800" y="3565619"/>
          <a:ext cx="1771217" cy="118081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l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NI" sz="1800" kern="1200"/>
            <a:t>Desarrolladores</a:t>
          </a:r>
        </a:p>
      </dsp:txBody>
      <dsp:txXfrm>
        <a:off x="4428800" y="3565619"/>
        <a:ext cx="1771217" cy="118081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layout/CirclePictureHierarchy">
  <dgm:title val=""/>
  <dgm:desc val=""/>
  <dgm:catLst>
    <dgm:cat type="hierarchy" pri="1750"/>
    <dgm:cat type="picture" pri="23000"/>
    <dgm:cat type="pictureconvert" pri="2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5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h" for="ch" forName="image" refType="h" fact="0.8"/>
              <dgm:constr type="w" for="ch" forName="image" refType="h" refFor="ch" refForName="image"/>
              <dgm:constr type="t" for="ch" forName="image" refType="h" fact="0.1"/>
              <dgm:constr type="l" for="ch" forName="image"/>
              <dgm:constr type="w" for="ch" forName="text" refType="w" fact="0.6"/>
              <dgm:constr type="h" for="ch" forName="text" refType="h" fact="0.8"/>
              <dgm:constr type="t" for="ch" forName="text" refType="w" fact="0.04"/>
              <dgm:constr type="l" for="ch" forName="text" refType="w" fact="0.4"/>
            </dgm:constrLst>
            <dgm:ruleLst/>
            <dgm:layoutNode name="image" styleLbl="node0">
              <dgm:alg type="sp"/>
              <dgm:shape xmlns:r="http://schemas.openxmlformats.org/officeDocument/2006/relationships" type="ellipse" r:blip="" blipPhldr="1">
                <dgm:adjLst/>
              </dgm:shape>
              <dgm:presOf/>
              <dgm:constrLst/>
              <dgm:ruleLst/>
            </dgm:layoutNode>
            <dgm:layoutNode name="text" styleLbl="revTx">
              <dgm:varLst>
                <dgm:chPref val="3"/>
              </dgm:varLst>
              <dgm:alg type="tx">
                <dgm:param type="parTxLTRAlign" val="l"/>
                <dgm:param type="parTxRTLAlign" val="r"/>
              </dgm:alg>
              <dgm:shape xmlns:r="http://schemas.openxmlformats.org/officeDocument/2006/relationships" type="rect" r:blip="">
                <dgm:adjLst/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image"/>
                    <dgm:param type="dstNode" val="image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h" for="ch" forName="image2" refType="h" fact="0.8"/>
                      <dgm:constr type="w" for="ch" forName="image2" refType="h" refFor="ch" refForName="image2"/>
                      <dgm:constr type="t" for="ch" forName="image2" refType="h" fact="0.1"/>
                      <dgm:constr type="l" for="ch" forName="image2"/>
                      <dgm:constr type="w" for="ch" forName="text2" refType="w" fact="0.6"/>
                      <dgm:constr type="h" for="ch" forName="text2" refType="h" fact="0.8"/>
                      <dgm:constr type="t" for="ch" forName="text2" refType="w" fact="0.04"/>
                      <dgm:constr type="l" for="ch" forName="text2" refType="w" fact="0.4"/>
                    </dgm:constrLst>
                    <dgm:ruleLst/>
                    <dgm:layoutNode name="image2">
                      <dgm:alg type="sp"/>
                      <dgm:shape xmlns:r="http://schemas.openxmlformats.org/officeDocument/2006/relationships" type="ellipse" r:blip="" blipPhldr="1">
                        <dgm:adjLst/>
                      </dgm:shape>
                      <dgm:presOf/>
                      <dgm:constrLst/>
                      <dgm:ruleLst/>
                    </dgm:layoutNode>
                    <dgm:layoutNode name="text2" styleLbl="revTx">
                      <dgm:varLst>
                        <dgm:chPref val="3"/>
                      </dgm:varLst>
                      <dgm:alg type="tx">
                        <dgm:param type="parTxLTRAlign" val="l"/>
                        <dgm:param type="parTxRTLAlign" val="r"/>
                      </dgm:alg>
                      <dgm:shape xmlns:r="http://schemas.openxmlformats.org/officeDocument/2006/relationships" type="rect" r:blip="">
                        <dgm:adjLst/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image2"/>
                            <dgm:param type="dstNode" val="image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h" for="ch" forName="image3" refType="h" fact="0.8"/>
                              <dgm:constr type="w" for="ch" forName="image3" refType="h" refFor="ch" refForName="image3"/>
                              <dgm:constr type="t" for="ch" forName="image3" refType="h" fact="0.1"/>
                              <dgm:constr type="l" for="ch" forName="image3"/>
                              <dgm:constr type="w" for="ch" forName="text3" refType="w" fact="0.6"/>
                              <dgm:constr type="h" for="ch" forName="text3" refType="h" fact="0.8"/>
                              <dgm:constr type="t" for="ch" forName="text3" refType="w" fact="0.04"/>
                              <dgm:constr type="l" for="ch" forName="text3" refType="w" fact="0.4"/>
                            </dgm:constrLst>
                            <dgm:ruleLst/>
                            <dgm:layoutNode name="image3">
                              <dgm:alg type="sp"/>
                              <dgm:shape xmlns:r="http://schemas.openxmlformats.org/officeDocument/2006/relationships" type="ellipse" r:blip="" blipPhldr="1">
                                <dgm:adjLst/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revTx">
                              <dgm:varLst>
                                <dgm:chPref val="3"/>
                              </dgm:varLst>
                              <dgm:alg type="tx">
                                <dgm:param type="parTxLTRAlign" val="l"/>
                                <dgm:param type="parTxRTLAlign" val="r"/>
                              </dgm:alg>
                              <dgm:shape xmlns:r="http://schemas.openxmlformats.org/officeDocument/2006/relationships" type="rect" r:blip="">
                                <dgm:adjLst/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image3"/>
                                        <dgm:param type="dstNode" val="image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image4"/>
                                        <dgm:param type="dstNode" val="image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h" for="ch" forName="image4" refType="h" fact="0.8"/>
                                      <dgm:constr type="w" for="ch" forName="image4" refType="h" refFor="ch" refForName="image4"/>
                                      <dgm:constr type="t" for="ch" forName="image4" refType="h" fact="0.1"/>
                                      <dgm:constr type="l" for="ch" forName="image4"/>
                                      <dgm:constr type="w" for="ch" forName="text4" refType="w" fact="0.6"/>
                                      <dgm:constr type="h" for="ch" forName="text4" refType="h" fact="0.8"/>
                                      <dgm:constr type="t" for="ch" forName="text4" refType="w" fact="0.04"/>
                                      <dgm:constr type="l" for="ch" forName="text4" refType="w" fact="0.4"/>
                                    </dgm:constrLst>
                                    <dgm:ruleLst/>
                                    <dgm:layoutNode name="image4">
                                      <dgm:alg type="sp"/>
                                      <dgm:shape xmlns:r="http://schemas.openxmlformats.org/officeDocument/2006/relationships" type="ellipse" r:blip="" blipPhldr="1">
                                        <dgm:adjLst/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revTx">
                                      <dgm:varLst>
                                        <dgm:chPref val="3"/>
                                      </dgm:varLst>
                                      <dgm:alg type="tx">
                                        <dgm:param type="parTxLTRAlign" val="l"/>
                                        <dgm:param type="parTxRTLAlign" val="r"/>
                                      </dgm:alg>
                                      <dgm:shape xmlns:r="http://schemas.openxmlformats.org/officeDocument/2006/relationships" type="rect" r:blip="">
                                        <dgm:adjLst/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FD312805EB1452FA82E988F1E418C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FED581-45DE-4245-81E5-DA091EE0EFEE}"/>
      </w:docPartPr>
      <w:docPartBody>
        <w:p w:rsidR="00A64D9C" w:rsidRDefault="00A926EB" w:rsidP="00A926EB">
          <w:pPr>
            <w:pStyle w:val="EFD312805EB1452FA82E988F1E418CA9"/>
          </w:pPr>
          <w:r>
            <w:rPr>
              <w:rFonts w:asciiTheme="majorHAnsi" w:eastAsiaTheme="majorEastAsia" w:hAnsiTheme="majorHAnsi" w:cstheme="majorBidi"/>
              <w:lang w:val="es-ES"/>
            </w:rPr>
            <w:t>[Escriba el 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comment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6EB"/>
    <w:rsid w:val="008E19B0"/>
    <w:rsid w:val="00A64D9C"/>
    <w:rsid w:val="00A926EB"/>
    <w:rsid w:val="00CA5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NI" w:eastAsia="es-NI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48FE2B7FC2E40C98702D4330D7B5D2E">
    <w:name w:val="F48FE2B7FC2E40C98702D4330D7B5D2E"/>
    <w:rsid w:val="00A926EB"/>
  </w:style>
  <w:style w:type="paragraph" w:customStyle="1" w:styleId="FB14FD8F459B4E99B2E25C6CCB093583">
    <w:name w:val="FB14FD8F459B4E99B2E25C6CCB093583"/>
    <w:rsid w:val="00A926EB"/>
  </w:style>
  <w:style w:type="paragraph" w:customStyle="1" w:styleId="6F85ECDA29034C3696C2AA2ED74A254E">
    <w:name w:val="6F85ECDA29034C3696C2AA2ED74A254E"/>
    <w:rsid w:val="00A926EB"/>
  </w:style>
  <w:style w:type="paragraph" w:customStyle="1" w:styleId="77BDA768F26E4AAB8E1AA0D552FFF383">
    <w:name w:val="77BDA768F26E4AAB8E1AA0D552FFF383"/>
    <w:rsid w:val="00A926EB"/>
  </w:style>
  <w:style w:type="paragraph" w:customStyle="1" w:styleId="AFF8ADA33DBC4C9ABCA85911C735CD97">
    <w:name w:val="AFF8ADA33DBC4C9ABCA85911C735CD97"/>
    <w:rsid w:val="00A926EB"/>
  </w:style>
  <w:style w:type="paragraph" w:customStyle="1" w:styleId="EFD312805EB1452FA82E988F1E418CA9">
    <w:name w:val="EFD312805EB1452FA82E988F1E418CA9"/>
    <w:rsid w:val="00A926E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NI" w:eastAsia="es-NI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48FE2B7FC2E40C98702D4330D7B5D2E">
    <w:name w:val="F48FE2B7FC2E40C98702D4330D7B5D2E"/>
    <w:rsid w:val="00A926EB"/>
  </w:style>
  <w:style w:type="paragraph" w:customStyle="1" w:styleId="FB14FD8F459B4E99B2E25C6CCB093583">
    <w:name w:val="FB14FD8F459B4E99B2E25C6CCB093583"/>
    <w:rsid w:val="00A926EB"/>
  </w:style>
  <w:style w:type="paragraph" w:customStyle="1" w:styleId="6F85ECDA29034C3696C2AA2ED74A254E">
    <w:name w:val="6F85ECDA29034C3696C2AA2ED74A254E"/>
    <w:rsid w:val="00A926EB"/>
  </w:style>
  <w:style w:type="paragraph" w:customStyle="1" w:styleId="77BDA768F26E4AAB8E1AA0D552FFF383">
    <w:name w:val="77BDA768F26E4AAB8E1AA0D552FFF383"/>
    <w:rsid w:val="00A926EB"/>
  </w:style>
  <w:style w:type="paragraph" w:customStyle="1" w:styleId="AFF8ADA33DBC4C9ABCA85911C735CD97">
    <w:name w:val="AFF8ADA33DBC4C9ABCA85911C735CD97"/>
    <w:rsid w:val="00A926EB"/>
  </w:style>
  <w:style w:type="paragraph" w:customStyle="1" w:styleId="EFD312805EB1452FA82E988F1E418CA9">
    <w:name w:val="EFD312805EB1452FA82E988F1E418CA9"/>
    <w:rsid w:val="00A926E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ersonalizado 2">
      <a:dk1>
        <a:srgbClr val="000000"/>
      </a:dk1>
      <a:lt1>
        <a:srgbClr val="FFFFFF"/>
      </a:lt1>
      <a:dk2>
        <a:srgbClr val="46464A"/>
      </a:dk2>
      <a:lt2>
        <a:srgbClr val="E3DCCF"/>
      </a:lt2>
      <a:accent1>
        <a:srgbClr val="6F6F74"/>
      </a:accent1>
      <a:accent2>
        <a:srgbClr val="618097"/>
      </a:accent2>
      <a:accent3>
        <a:srgbClr val="BEAE98"/>
      </a:accent3>
      <a:accent4>
        <a:srgbClr val="92A9B9"/>
      </a:accent4>
      <a:accent5>
        <a:srgbClr val="9C8265"/>
      </a:accent5>
      <a:accent6>
        <a:srgbClr val="8D6974"/>
      </a:accent6>
      <a:hlink>
        <a:srgbClr val="67AABF"/>
      </a:hlink>
      <a:folHlink>
        <a:srgbClr val="B1B5AB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2015-05-18T00:00:00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3F2CC20-CD71-4A51-9DB4-121EDF483D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de informe</Template>
  <TotalTime>87</TotalTime>
  <Pages>1</Pages>
  <Words>1578</Words>
  <Characters>8685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 WEB DE GESTIÓN ODONTOLOGICOS (SWGPO)</vt:lpstr>
    </vt:vector>
  </TitlesOfParts>
  <Company/>
  <LinksUpToDate>false</LinksUpToDate>
  <CharactersWithSpaces>10243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WEB DE GESTIÓN ODONTOLOGICOS (SWGPO)</dc:title>
  <dc:creator>Jimmy</dc:creator>
  <cp:lastModifiedBy>axel</cp:lastModifiedBy>
  <cp:revision>8</cp:revision>
  <cp:lastPrinted>2015-05-17T23:21:00Z</cp:lastPrinted>
  <dcterms:created xsi:type="dcterms:W3CDTF">2015-05-17T20:47:00Z</dcterms:created>
  <dcterms:modified xsi:type="dcterms:W3CDTF">2015-05-17T23:21:00Z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